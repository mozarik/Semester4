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14:paraId="31DA8830" w14:textId="0C2D79A7" w:rsidR="003616B2" w:rsidRDefault="003616B2">
          <w:r>
            <w:rPr>
              <w:noProof/>
              <w:lang w:eastAsia="en-US"/>
            </w:rPr>
            <mc:AlternateContent>
              <mc:Choice Requires="wps">
                <w:drawing>
                  <wp:anchor distT="0" distB="0" distL="114300" distR="114300" simplePos="0" relativeHeight="251666432" behindDoc="0" locked="1" layoutInCell="1" allowOverlap="1" wp14:anchorId="26B457C4" wp14:editId="47A0BC08">
                    <wp:simplePos x="0" y="0"/>
                    <wp:positionH relativeFrom="margin">
                      <wp:align>right</wp:align>
                    </wp:positionH>
                    <wp:positionV relativeFrom="page">
                      <wp:posOffset>6191250</wp:posOffset>
                    </wp:positionV>
                    <wp:extent cx="5753100" cy="838200"/>
                    <wp:effectExtent l="0" t="0" r="0" b="0"/>
                    <wp:wrapSquare wrapText="bothSides"/>
                    <wp:docPr id="2" name="Text Box 2" descr="Presenter, company name and address"/>
                    <wp:cNvGraphicFramePr/>
                    <a:graphic xmlns:a="http://schemas.openxmlformats.org/drawingml/2006/main">
                      <a:graphicData uri="http://schemas.microsoft.com/office/word/2010/wordprocessingShape">
                        <wps:wsp>
                          <wps:cNvSpPr txBox="1"/>
                          <wps:spPr>
                            <a:xfrm>
                              <a:off x="0" y="0"/>
                              <a:ext cx="57531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00A5A" w14:textId="34162F38" w:rsidR="003616B2" w:rsidRPr="00E66384" w:rsidRDefault="00E2650A" w:rsidP="003616B2">
                                <w:pPr>
                                  <w:pStyle w:val="Contactinfo"/>
                                </w:pPr>
                                <w:r>
                                  <w:t>TIM PENYUSUN</w:t>
                                </w:r>
                                <w:r w:rsidR="003616B2">
                                  <w:t xml:space="preserve">: - </w:t>
                                </w:r>
                                <w:r w:rsidR="00FA3FED">
                                  <w:rPr>
                                    <w:rFonts w:ascii="Calibri" w:hAnsi="Calibri" w:cs="Calibri"/>
                                    <w:color w:val="000000"/>
                                    <w:sz w:val="23"/>
                                    <w:szCs w:val="23"/>
                                  </w:rPr>
                                  <w:t>DENAR REGATA AKBI S.Kom M.Kom</w:t>
                                </w:r>
                                <w:r w:rsidR="003616B2">
                                  <w:br/>
                                  <w:t xml:space="preserve">- </w:t>
                                </w:r>
                                <w:r w:rsidR="00FA3FED">
                                  <w:rPr>
                                    <w:lang w:val="id-ID"/>
                                  </w:rPr>
                                  <w:t>SALSABIL SHAFARIN LAILI</w:t>
                                </w:r>
                                <w:r w:rsidR="003616B2">
                                  <w:br/>
                                  <w:t xml:space="preserve">- </w:t>
                                </w:r>
                                <w:r w:rsidR="00E66384">
                                  <w:t>MOHAMMAD ZIDAN</w:t>
                                </w:r>
                              </w:p>
                              <w:p w14:paraId="5BE9F490" w14:textId="77777777" w:rsidR="003616B2" w:rsidRDefault="00E36DCF" w:rsidP="003616B2">
                                <w:pPr>
                                  <w:pStyle w:val="Contactinfo"/>
                                </w:pPr>
                                <w:sdt>
                                  <w:sdtPr>
                                    <w:alias w:val="Company Address"/>
                                    <w:tag w:val=""/>
                                    <w:id w:val="1356919849"/>
                                    <w:showingPlcHdr/>
                                    <w:dataBinding w:prefixMappings="xmlns:ns0='http://schemas.microsoft.com/office/2006/coverPageProps' " w:xpath="/ns0:CoverPageProperties[1]/ns0:CompanyAddress[1]" w:storeItemID="{55AF091B-3C7A-41E3-B477-F2FDAA23CFDA}"/>
                                    <w:text/>
                                  </w:sdtPr>
                                  <w:sdtEndPr/>
                                  <w:sdtContent>
                                    <w:r w:rsidR="003616B2">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26B457C4" id="_x0000_t202" coordsize="21600,21600" o:spt="202" path="m,l,21600r21600,l21600,xe">
                    <v:stroke joinstyle="miter"/>
                    <v:path gradientshapeok="t" o:connecttype="rect"/>
                  </v:shapetype>
                  <v:shape id="Text Box 2" o:spid="_x0000_s1026" type="#_x0000_t202" alt="Presenter, company name and address" style="position:absolute;left:0;text-align:left;margin-left:401.8pt;margin-top:487.5pt;width:453pt;height:66pt;z-index:251666432;visibility:visible;mso-wrap-style:square;mso-width-percent:471;mso-height-percent:0;mso-wrap-distance-left:9pt;mso-wrap-distance-top:0;mso-wrap-distance-right:9pt;mso-wrap-distance-bottom:0;mso-position-horizontal:right;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" filled="f" stroked="f" strokeweight=".5pt">
                    <v:textbox inset="0,0,0,0">
                      <w:txbxContent>
                        <w:p w14:paraId="27900A5A" w14:textId="34162F38" w:rsidR="003616B2" w:rsidRPr="00E66384" w:rsidRDefault="00E2650A" w:rsidP="003616B2">
                          <w:pPr>
                            <w:pStyle w:val="Contactinfo"/>
                          </w:pPr>
                          <w:r>
                            <w:t>TIM PENYUSUN</w:t>
                          </w:r>
                          <w:r w:rsidR="003616B2">
                            <w:t xml:space="preserve">: - </w:t>
                          </w:r>
                          <w:r w:rsidR="00FA3FED">
                            <w:rPr>
                              <w:rFonts w:ascii="Calibri" w:hAnsi="Calibri" w:cs="Calibri"/>
                              <w:color w:val="000000"/>
                              <w:sz w:val="23"/>
                              <w:szCs w:val="23"/>
                            </w:rPr>
                            <w:t>DENAR REGATA AKBI S.Kom M.Kom</w:t>
                          </w:r>
                          <w:r w:rsidR="003616B2">
                            <w:br/>
                            <w:t xml:space="preserve">- </w:t>
                          </w:r>
                          <w:r w:rsidR="00FA3FED">
                            <w:rPr>
                              <w:lang w:val="id-ID"/>
                            </w:rPr>
                            <w:t>SALSABIL SHAFARIN LAILI</w:t>
                          </w:r>
                          <w:r w:rsidR="003616B2">
                            <w:br/>
                            <w:t xml:space="preserve">- </w:t>
                          </w:r>
                          <w:r w:rsidR="00E66384">
                            <w:t>MOHAMMAD ZIDAN</w:t>
                          </w:r>
                        </w:p>
                        <w:p w14:paraId="5BE9F490" w14:textId="77777777" w:rsidR="003616B2" w:rsidRDefault="00E36DCF" w:rsidP="003616B2">
                          <w:pPr>
                            <w:pStyle w:val="Contactinfo"/>
                          </w:pPr>
                          <w:sdt>
                            <w:sdtPr>
                              <w:alias w:val="Company Address"/>
                              <w:tag w:val=""/>
                              <w:id w:val="1356919849"/>
                              <w:showingPlcHdr/>
                              <w:dataBinding w:prefixMappings="xmlns:ns0='http://schemas.microsoft.com/office/2006/coverPageProps' " w:xpath="/ns0:CoverPageProperties[1]/ns0:CompanyAddress[1]" w:storeItemID="{55AF091B-3C7A-41E3-B477-F2FDAA23CFDA}"/>
                              <w:text/>
                            </w:sdtPr>
                            <w:sdtEndPr/>
                            <w:sdtContent>
                              <w:r w:rsidR="003616B2">
                                <w:t xml:space="preserve">     </w:t>
                              </w:r>
                            </w:sdtContent>
                          </w:sdt>
                        </w:p>
                      </w:txbxContent>
                    </v:textbox>
                    <w10:wrap type="square" anchorx="margin" anchory="page"/>
                    <w10:anchorlock/>
                  </v:shape>
                </w:pict>
              </mc:Fallback>
            </mc:AlternateContent>
          </w:r>
          <w:r w:rsidR="00200CD8">
            <w:rPr>
              <w:noProof/>
              <w:lang w:eastAsia="en-US"/>
            </w:rPr>
            <mc:AlternateContent>
              <mc:Choice Requires="wps">
                <w:drawing>
                  <wp:anchor distT="0" distB="0" distL="114300" distR="114300" simplePos="0" relativeHeight="251662336" behindDoc="0" locked="1" layoutInCell="1" allowOverlap="1" wp14:anchorId="2D0DAE6C" wp14:editId="00E92E72">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8E93D" w14:textId="2FE05315" w:rsidR="00AB27F4" w:rsidRDefault="00200CD8">
                                <w:pPr>
                                  <w:pStyle w:val="Subtitle"/>
                                </w:pPr>
                                <w:r>
                                  <w:t xml:space="preserve">Version </w:t>
                                </w:r>
                                <w:r w:rsidR="0003009C">
                                  <w:t>1</w:t>
                                </w:r>
                                <w:r w:rsidR="001B47E9">
                                  <w:t>.</w:t>
                                </w:r>
                                <w:r w:rsidR="0003009C">
                                  <w:t>0</w:t>
                                </w:r>
                              </w:p>
                              <w:sdt>
                                <w:sdtPr>
                                  <w:alias w:val="Date"/>
                                  <w:tag w:val=""/>
                                  <w:id w:val="602156663"/>
                                  <w:placeholder>
                                    <w:docPart w:val="25D51EE47B864E9CB89CF4BD729B076F"/>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2088389" w14:textId="781184D7" w:rsidR="00AB27F4" w:rsidRDefault="00E2650A">
                                    <w:pPr>
                                      <w:pStyle w:val="Subtitle"/>
                                    </w:pPr>
                                    <w:r>
                                      <w:t>Mei</w:t>
                                    </w:r>
                                    <w:r w:rsidR="001B47E9">
                                      <w:t>, 201</w:t>
                                    </w:r>
                                    <w: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D0DAE6C" id="Text Box 33" o:spid="_x0000_s1027"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" filled="f" stroked="f" strokeweight=".5pt">
                    <v:textbox style="mso-fit-shape-to-text:t" inset="0,0,0,0">
                      <w:txbxContent>
                        <w:p w14:paraId="03A8E93D" w14:textId="2FE05315" w:rsidR="00AB27F4" w:rsidRDefault="00200CD8">
                          <w:pPr>
                            <w:pStyle w:val="Subtitle"/>
                          </w:pPr>
                          <w:r>
                            <w:t xml:space="preserve">Version </w:t>
                          </w:r>
                          <w:r w:rsidR="0003009C">
                            <w:t>1</w:t>
                          </w:r>
                          <w:r w:rsidR="001B47E9">
                            <w:t>.</w:t>
                          </w:r>
                          <w:r w:rsidR="0003009C">
                            <w:t>0</w:t>
                          </w:r>
                        </w:p>
                        <w:sdt>
                          <w:sdtPr>
                            <w:alias w:val="Date"/>
                            <w:tag w:val=""/>
                            <w:id w:val="602156663"/>
                            <w:placeholder>
                              <w:docPart w:val="25D51EE47B864E9CB89CF4BD729B076F"/>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2088389" w14:textId="781184D7" w:rsidR="00AB27F4" w:rsidRDefault="00E2650A">
                              <w:pPr>
                                <w:pStyle w:val="Subtitle"/>
                              </w:pPr>
                              <w:r>
                                <w:t>Mei</w:t>
                              </w:r>
                              <w:r w:rsidR="001B47E9">
                                <w:t>, 201</w:t>
                              </w:r>
                              <w:r>
                                <w:t>8</w:t>
                              </w:r>
                            </w:p>
                          </w:sdtContent>
                        </w:sdt>
                      </w:txbxContent>
                    </v:textbox>
                    <w10:wrap type="square" anchorx="margin" anchory="page"/>
                    <w10:anchorlock/>
                  </v:shape>
                </w:pict>
              </mc:Fallback>
            </mc:AlternateContent>
          </w:r>
          <w:r w:rsidR="00200CD8">
            <w:rPr>
              <w:noProof/>
              <w:lang w:eastAsia="en-US"/>
            </w:rPr>
            <mc:AlternateContent>
              <mc:Choice Requires="wps">
                <w:drawing>
                  <wp:anchor distT="0" distB="0" distL="114300" distR="114300" simplePos="0" relativeHeight="251661312" behindDoc="0" locked="1" layoutInCell="1" allowOverlap="1" wp14:anchorId="0CA76A4A" wp14:editId="0DA54612">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DCDCD" w14:textId="7C1730FD" w:rsidR="00AB27F4" w:rsidRDefault="00200CD8">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3616B2">
                                      <w:rPr>
                                        <w:lang w:val="en-ID"/>
                                      </w:rPr>
                                      <w:t>LAB</w:t>
                                    </w:r>
                                    <w:r w:rsidR="00E2650A">
                                      <w:rPr>
                                        <w:lang w:val="en-ID"/>
                                      </w:rPr>
                                      <w:t>. TEKNIK INFORMATIKA</w:t>
                                    </w:r>
                                  </w:sdtContent>
                                </w:sdt>
                              </w:p>
                              <w:p w14:paraId="0F7CEC72" w14:textId="77777777" w:rsidR="00AB27F4" w:rsidRDefault="00E36DC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1B47E9">
                                      <w:t>Universitas Muhammadiyah Malang</w:t>
                                    </w:r>
                                  </w:sdtContent>
                                </w:sdt>
                              </w:p>
                              <w:p w14:paraId="46878305" w14:textId="77777777" w:rsidR="00AB27F4" w:rsidRDefault="00E36DCF">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1B47E9">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0CA76A4A" id="Text Box 35" o:spid="_x0000_s1028"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" filled="f" stroked="f" strokeweight=".5pt">
                    <v:textbox inset="0,0,0,0">
                      <w:txbxContent>
                        <w:p w14:paraId="006DCDCD" w14:textId="7C1730FD" w:rsidR="00AB27F4" w:rsidRDefault="00200CD8">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3616B2">
                                <w:rPr>
                                  <w:lang w:val="en-ID"/>
                                </w:rPr>
                                <w:t>LAB</w:t>
                              </w:r>
                              <w:r w:rsidR="00E2650A">
                                <w:rPr>
                                  <w:lang w:val="en-ID"/>
                                </w:rPr>
                                <w:t>. TEKNIK INFORMATIKA</w:t>
                              </w:r>
                            </w:sdtContent>
                          </w:sdt>
                        </w:p>
                        <w:p w14:paraId="0F7CEC72" w14:textId="77777777" w:rsidR="00AB27F4" w:rsidRDefault="00E36DCF">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1B47E9">
                                <w:t>Universitas Muhammadiyah Malang</w:t>
                              </w:r>
                            </w:sdtContent>
                          </w:sdt>
                        </w:p>
                        <w:p w14:paraId="46878305" w14:textId="77777777" w:rsidR="00AB27F4" w:rsidRDefault="00E36DCF">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1B47E9">
                                <w:t xml:space="preserve">     </w:t>
                              </w:r>
                            </w:sdtContent>
                          </w:sdt>
                        </w:p>
                      </w:txbxContent>
                    </v:textbox>
                    <w10:wrap type="square" anchorx="margin" anchory="page"/>
                    <w10:anchorlock/>
                  </v:shape>
                </w:pict>
              </mc:Fallback>
            </mc:AlternateContent>
          </w:r>
          <w:r w:rsidR="00200CD8">
            <w:rPr>
              <w:noProof/>
              <w:lang w:eastAsia="en-US"/>
            </w:rPr>
            <mc:AlternateContent>
              <mc:Choice Requires="wps">
                <w:drawing>
                  <wp:anchor distT="0" distB="0" distL="114300" distR="114300" simplePos="0" relativeHeight="251660288" behindDoc="0" locked="1" layoutInCell="1" allowOverlap="1" wp14:anchorId="187DCD76" wp14:editId="4FD9DD5E">
                    <wp:simplePos x="0" y="0"/>
                    <wp:positionH relativeFrom="margin">
                      <wp:align>right</wp:align>
                    </wp:positionH>
                    <wp:positionV relativeFrom="page">
                      <wp:posOffset>2226945</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D1CD0" w14:textId="77777777" w:rsidR="00AB27F4" w:rsidRDefault="001B47E9">
                                <w:pPr>
                                  <w:pStyle w:val="Logo"/>
                                </w:pPr>
                                <w:r>
                                  <w:rPr>
                                    <w:noProof/>
                                    <w:lang w:eastAsia="en-US"/>
                                  </w:rPr>
                                  <w:drawing>
                                    <wp:inline distT="0" distB="0" distL="0" distR="0" wp14:anchorId="07AFC611" wp14:editId="7D4E4088">
                                      <wp:extent cx="1301923"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MM.jpg"/>
                                              <pic:cNvPicPr/>
                                            </pic:nvPicPr>
                                            <pic:blipFill>
                                              <a:blip r:embed="rId9">
                                                <a:extLst>
                                                  <a:ext uri="{28A0092B-C50C-407E-A947-70E740481C1C}">
                                                    <a14:useLocalDpi xmlns:a14="http://schemas.microsoft.com/office/drawing/2010/main" val="0"/>
                                                  </a:ext>
                                                </a:extLst>
                                              </a:blip>
                                              <a:stretch>
                                                <a:fillRect/>
                                              </a:stretch>
                                            </pic:blipFill>
                                            <pic:spPr>
                                              <a:xfrm>
                                                <a:off x="0" y="0"/>
                                                <a:ext cx="1316019" cy="1306216"/>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B570D24" w14:textId="0860A3F8" w:rsidR="00AB27F4" w:rsidRDefault="00CD79AC">
                                    <w:pPr>
                                      <w:pStyle w:val="Title"/>
                                    </w:pPr>
                                    <w:r>
                                      <w:t>[SISTEM OPERASI]</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759FCCAE" w14:textId="13832DC0" w:rsidR="00AB27F4" w:rsidRDefault="00CD79AC">
                                    <w:pPr>
                                      <w:pStyle w:val="Subtitle"/>
                                    </w:pPr>
                                    <w:r>
                                      <w:rPr>
                                        <w:lang w:val="id-ID"/>
                                      </w:rPr>
                                      <w:t>modul 1</w:t>
                                    </w:r>
                                    <w:r w:rsidR="006D43A8">
                                      <w:rPr>
                                        <w:lang w:val="id-ID"/>
                                      </w:rPr>
                                      <w:t xml:space="preserve"> – Pengenalan sistem operasi dan struktur sistem komputer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87DCD76" id="Text Box 37" o:spid="_x0000_s1029" type="#_x0000_t202" alt="Title and subtitle" style="position:absolute;left:0;text-align:left;margin-left:383.65pt;margin-top:175.35pt;width:434.85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RYJ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" filled="f" stroked="f" strokeweight=".5pt">
                    <v:textbox inset="0,0,0,0">
                      <w:txbxContent>
                        <w:p w14:paraId="1A4D1CD0" w14:textId="77777777" w:rsidR="00AB27F4" w:rsidRDefault="001B47E9">
                          <w:pPr>
                            <w:pStyle w:val="Logo"/>
                          </w:pPr>
                          <w:r>
                            <w:rPr>
                              <w:noProof/>
                              <w:lang w:eastAsia="en-US"/>
                            </w:rPr>
                            <w:drawing>
                              <wp:inline distT="0" distB="0" distL="0" distR="0" wp14:anchorId="07AFC611" wp14:editId="7D4E4088">
                                <wp:extent cx="1301923"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MM.jpg"/>
                                        <pic:cNvPicPr/>
                                      </pic:nvPicPr>
                                      <pic:blipFill>
                                        <a:blip r:embed="rId9">
                                          <a:extLst>
                                            <a:ext uri="{28A0092B-C50C-407E-A947-70E740481C1C}">
                                              <a14:useLocalDpi xmlns:a14="http://schemas.microsoft.com/office/drawing/2010/main" val="0"/>
                                            </a:ext>
                                          </a:extLst>
                                        </a:blip>
                                        <a:stretch>
                                          <a:fillRect/>
                                        </a:stretch>
                                      </pic:blipFill>
                                      <pic:spPr>
                                        <a:xfrm>
                                          <a:off x="0" y="0"/>
                                          <a:ext cx="1316019" cy="1306216"/>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1B570D24" w14:textId="0860A3F8" w:rsidR="00AB27F4" w:rsidRDefault="00CD79AC">
                              <w:pPr>
                                <w:pStyle w:val="Title"/>
                              </w:pPr>
                              <w:r>
                                <w:t>[SISTEM OPERASI]</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759FCCAE" w14:textId="13832DC0" w:rsidR="00AB27F4" w:rsidRDefault="00CD79AC">
                              <w:pPr>
                                <w:pStyle w:val="Subtitle"/>
                              </w:pPr>
                              <w:r>
                                <w:rPr>
                                  <w:lang w:val="id-ID"/>
                                </w:rPr>
                                <w:t>modul 1</w:t>
                              </w:r>
                              <w:r w:rsidR="006D43A8">
                                <w:rPr>
                                  <w:lang w:val="id-ID"/>
                                </w:rPr>
                                <w:t xml:space="preserve"> – Pengenalan sistem operasi dan struktur sistem komputer</w:t>
                              </w:r>
                            </w:p>
                          </w:sdtContent>
                        </w:sdt>
                      </w:txbxContent>
                    </v:textbox>
                    <w10:wrap type="square" anchorx="margin" anchory="page"/>
                    <w10:anchorlock/>
                  </v:shape>
                </w:pict>
              </mc:Fallback>
            </mc:AlternateContent>
          </w:r>
          <w:r w:rsidR="00200CD8">
            <w:rPr>
              <w:noProof/>
              <w:lang w:eastAsia="en-US"/>
            </w:rPr>
            <mc:AlternateContent>
              <mc:Choice Requires="wpg">
                <w:drawing>
                  <wp:anchor distT="0" distB="0" distL="114300" distR="114300" simplePos="0" relativeHeight="251664384" behindDoc="0" locked="1" layoutInCell="1" allowOverlap="1" wp14:anchorId="0811C696" wp14:editId="2CFC15F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3BD52C"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p w14:paraId="27A77A9F" w14:textId="77777777" w:rsidR="003616B2" w:rsidRPr="003616B2" w:rsidRDefault="003616B2" w:rsidP="003616B2"/>
    <w:p w14:paraId="5F17EFCA" w14:textId="77777777" w:rsidR="003616B2" w:rsidRPr="003616B2" w:rsidRDefault="003616B2" w:rsidP="003616B2"/>
    <w:p w14:paraId="345703E8" w14:textId="77777777" w:rsidR="003616B2" w:rsidRPr="003616B2" w:rsidRDefault="003616B2" w:rsidP="003616B2"/>
    <w:p w14:paraId="093DA7DD" w14:textId="77777777" w:rsidR="003616B2" w:rsidRPr="003616B2" w:rsidRDefault="003616B2" w:rsidP="003616B2"/>
    <w:p w14:paraId="1D5D6ED4" w14:textId="77777777" w:rsidR="003616B2" w:rsidRPr="003616B2" w:rsidRDefault="003616B2" w:rsidP="003616B2"/>
    <w:p w14:paraId="24716E91" w14:textId="77777777" w:rsidR="003616B2" w:rsidRDefault="003616B2" w:rsidP="003616B2"/>
    <w:p w14:paraId="2EAB8951" w14:textId="77777777" w:rsidR="00AB27F4" w:rsidRPr="003616B2" w:rsidRDefault="003616B2" w:rsidP="003616B2">
      <w:pPr>
        <w:tabs>
          <w:tab w:val="left" w:pos="7740"/>
        </w:tabs>
      </w:pPr>
      <w:r>
        <w:tab/>
      </w:r>
    </w:p>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14:paraId="05BFBDB3" w14:textId="627222EA" w:rsidR="00AB27F4" w:rsidRDefault="00675439">
          <w:pPr>
            <w:pStyle w:val="Heading1"/>
          </w:pPr>
          <w:r>
            <w:rPr>
              <w:lang w:val="en-ID"/>
            </w:rPr>
            <w:t>[</w:t>
          </w:r>
          <w:r w:rsidR="00CD79AC">
            <w:rPr>
              <w:lang w:val="id-ID"/>
            </w:rPr>
            <w:t>SISTEM OPERASI</w:t>
          </w:r>
          <w:r>
            <w:rPr>
              <w:lang w:val="en-ID"/>
            </w:rPr>
            <w:t>]</w:t>
          </w:r>
        </w:p>
      </w:sdtContent>
    </w:sdt>
    <w:p w14:paraId="27DD2444" w14:textId="77777777" w:rsidR="00AB27F4" w:rsidRDefault="00AB27F4"/>
    <w:p w14:paraId="69C50CEF" w14:textId="081D414C" w:rsidR="00AB27F4" w:rsidRDefault="0003009C">
      <w:pPr>
        <w:pStyle w:val="Heading2"/>
      </w:pPr>
      <w:r>
        <w:t>Capaian pembelajaran mata kuliah</w:t>
      </w:r>
    </w:p>
    <w:p w14:paraId="478E0A8F" w14:textId="31C20801" w:rsidR="001B47E9" w:rsidRPr="00FA3FED" w:rsidRDefault="00FA3FED" w:rsidP="001B47E9">
      <w:pPr>
        <w:rPr>
          <w:lang w:val="id-ID"/>
        </w:rPr>
      </w:pPr>
      <w:r w:rsidRPr="00FA3FED">
        <w:t>Mahasiswa mampu menguasai &amp; menjelaskan konsep dari</w:t>
      </w:r>
      <w:r>
        <w:rPr>
          <w:lang w:val="id-ID"/>
        </w:rPr>
        <w:t xml:space="preserve"> pengenalan sistem operasi dan struktur sistem komputer</w:t>
      </w:r>
    </w:p>
    <w:p w14:paraId="2F37F2B5" w14:textId="1738E5F6" w:rsidR="00AB27F4" w:rsidRDefault="0003009C">
      <w:pPr>
        <w:pStyle w:val="Heading2"/>
      </w:pPr>
      <w:r>
        <w:t>sub capaian pembelajaran mata kuliah</w:t>
      </w:r>
    </w:p>
    <w:p w14:paraId="063753B5" w14:textId="47AFC238" w:rsidR="00AD00CB" w:rsidRDefault="00FA3FED" w:rsidP="00FA3FED">
      <w:pPr>
        <w:pStyle w:val="ListParagraph"/>
        <w:numPr>
          <w:ilvl w:val="0"/>
          <w:numId w:val="6"/>
        </w:numPr>
        <w:rPr>
          <w:lang w:val="id-ID"/>
        </w:rPr>
      </w:pPr>
      <w:r>
        <w:rPr>
          <w:lang w:val="id-ID"/>
        </w:rPr>
        <w:t>Mahasiswa mampu memahami konsep sistem operasi dan struktur sistem komputer</w:t>
      </w:r>
    </w:p>
    <w:p w14:paraId="3CBAB736" w14:textId="46FFD1DF" w:rsidR="00FA3FED" w:rsidRDefault="00FA3FED" w:rsidP="00FA3FED">
      <w:pPr>
        <w:pStyle w:val="ListParagraph"/>
        <w:numPr>
          <w:ilvl w:val="0"/>
          <w:numId w:val="6"/>
        </w:numPr>
        <w:rPr>
          <w:lang w:val="id-ID"/>
        </w:rPr>
      </w:pPr>
      <w:r>
        <w:rPr>
          <w:lang w:val="id-ID"/>
        </w:rPr>
        <w:t>Mahasiswa mampu menjelaskan konsep dasar sistem operasi dan struktur sistem komputer</w:t>
      </w:r>
    </w:p>
    <w:p w14:paraId="1A5E74C3" w14:textId="69F03931" w:rsidR="00FA3FED" w:rsidRDefault="00FA3FED" w:rsidP="00FA3FED">
      <w:pPr>
        <w:pStyle w:val="ListParagraph"/>
        <w:numPr>
          <w:ilvl w:val="0"/>
          <w:numId w:val="6"/>
        </w:numPr>
        <w:rPr>
          <w:lang w:val="id-ID"/>
        </w:rPr>
      </w:pPr>
      <w:r>
        <w:rPr>
          <w:lang w:val="id-ID"/>
        </w:rPr>
        <w:t>Mahasiswa mampu memahami contoh-contoh</w:t>
      </w:r>
    </w:p>
    <w:p w14:paraId="3FCEF0E8" w14:textId="5EA28EAC" w:rsidR="00F34CB5" w:rsidRPr="00FA3FED" w:rsidRDefault="00F34CB5" w:rsidP="00FA3FED">
      <w:pPr>
        <w:pStyle w:val="ListParagraph"/>
        <w:numPr>
          <w:ilvl w:val="0"/>
          <w:numId w:val="6"/>
        </w:numPr>
        <w:rPr>
          <w:lang w:val="id-ID"/>
        </w:rPr>
      </w:pPr>
      <w:r>
        <w:rPr>
          <w:lang w:val="id-ID"/>
        </w:rPr>
        <w:t>Mahasiswa mampu menggunakan perintah-perintah dasar di command prompt</w:t>
      </w:r>
    </w:p>
    <w:p w14:paraId="4F0E8F86" w14:textId="62A39DD8" w:rsidR="00AB27F4" w:rsidRDefault="00E2650A">
      <w:pPr>
        <w:pStyle w:val="Heading2"/>
      </w:pPr>
      <w:r>
        <w:t>KEBUTUHAN HARDWARE &amp; SOFTWARE</w:t>
      </w:r>
    </w:p>
    <w:p w14:paraId="7CA4D6E0" w14:textId="18579548" w:rsidR="00AB27F4" w:rsidRDefault="00FA3FED" w:rsidP="00FA3FED">
      <w:pPr>
        <w:rPr>
          <w:lang w:val="id-ID"/>
        </w:rPr>
      </w:pPr>
      <w:r>
        <w:rPr>
          <w:lang w:val="id-ID"/>
        </w:rPr>
        <w:t>- PC/Laptop</w:t>
      </w:r>
    </w:p>
    <w:p w14:paraId="4B7D8F9A" w14:textId="77AEC87A" w:rsidR="00FA3FED" w:rsidRPr="00FA3FED" w:rsidRDefault="00FA3FED" w:rsidP="00DB346E">
      <w:pPr>
        <w:rPr>
          <w:lang w:val="id-ID"/>
        </w:rPr>
      </w:pPr>
      <w:r>
        <w:rPr>
          <w:lang w:val="id-ID"/>
        </w:rPr>
        <w:t>- Sistem Operasi Windows dan Linux</w:t>
      </w:r>
    </w:p>
    <w:p w14:paraId="5DA118EB" w14:textId="2FB50F62" w:rsidR="00E2650A" w:rsidRDefault="0003009C" w:rsidP="00E2650A">
      <w:pPr>
        <w:pStyle w:val="Heading2"/>
      </w:pPr>
      <w:r>
        <w:t>MATERI POKOK</w:t>
      </w:r>
    </w:p>
    <w:p w14:paraId="23A2E14E" w14:textId="3AAA4048" w:rsidR="00063666" w:rsidRDefault="00FB3A07" w:rsidP="00063666">
      <w:pPr>
        <w:spacing w:before="0"/>
        <w:ind w:firstLine="648"/>
        <w:jc w:val="both"/>
      </w:pPr>
      <w:r w:rsidRPr="00FB3A07">
        <w:rPr>
          <w:b/>
          <w:lang w:val="id-ID"/>
        </w:rPr>
        <w:t>S</w:t>
      </w:r>
      <w:r w:rsidR="00FA3FED" w:rsidRPr="00FB3A07">
        <w:rPr>
          <w:b/>
        </w:rPr>
        <w:t>istem Operasi</w:t>
      </w:r>
      <w:r w:rsidR="00FA3FED">
        <w:t xml:space="preserve"> adalah software pada lapisan pertama yang ditaruh pada memori komputer pada saat komputer dinyalakan. Sedangkan software-software lainnya dijalankan setelah Sistem Operasi berjalan, dan Sistem Operasi akan melakukan layanan inti umum untuk software-software itu. Layanan inti umum tersebut seperti akses ke disk, manajemen memori, skeduling task, dan antar-muka user. Sehingga masing-masing software tidak perlu lagi melakukan tugas-tugas inti umum tersebut, karena dapat dilayani dan dilakukan oleh Sistem Operasi. Bagian kode yang melakukan tugas-tugas inti dan umum tersebut dinamakan dengan "kernel" suatu Sistem Operasi.</w:t>
      </w:r>
    </w:p>
    <w:p w14:paraId="021ADA47" w14:textId="77777777" w:rsidR="00063666" w:rsidRDefault="00063666" w:rsidP="00063666">
      <w:pPr>
        <w:spacing w:before="0"/>
        <w:jc w:val="both"/>
        <w:rPr>
          <w:bCs/>
        </w:rPr>
      </w:pPr>
    </w:p>
    <w:p w14:paraId="055EEE21" w14:textId="77777777" w:rsidR="00B14DFA" w:rsidRDefault="00CD79AC" w:rsidP="00B14DFA">
      <w:pPr>
        <w:spacing w:before="0"/>
        <w:jc w:val="both"/>
      </w:pPr>
      <w:r w:rsidRPr="00CD79AC">
        <w:rPr>
          <w:bCs/>
        </w:rPr>
        <w:t>Sistem Operasi secara umum terdiri dari beberapa bagian :</w:t>
      </w:r>
    </w:p>
    <w:p w14:paraId="6E4FF562" w14:textId="77777777" w:rsidR="00B14DFA" w:rsidRDefault="00B14DFA" w:rsidP="00B14DFA">
      <w:pPr>
        <w:spacing w:before="0"/>
        <w:jc w:val="both"/>
      </w:pPr>
    </w:p>
    <w:p w14:paraId="6C6F2200" w14:textId="77777777" w:rsidR="00B14DFA" w:rsidRDefault="00CD79AC" w:rsidP="00B14DFA">
      <w:pPr>
        <w:pStyle w:val="ListParagraph"/>
        <w:numPr>
          <w:ilvl w:val="0"/>
          <w:numId w:val="13"/>
        </w:numPr>
        <w:spacing w:before="0"/>
        <w:jc w:val="both"/>
      </w:pPr>
      <w:r>
        <w:t xml:space="preserve">Mekanisme Boot, yaitu meletakan kernel ke dalam memory kernel, kernel dapat dikatakan sebagai inti </w:t>
      </w:r>
      <w:r w:rsidR="00B14DFA">
        <w:t>dari Sistem Operasi.</w:t>
      </w:r>
    </w:p>
    <w:p w14:paraId="43C13C94" w14:textId="77777777" w:rsidR="00B14DFA" w:rsidRDefault="00CD79AC" w:rsidP="00B14DFA">
      <w:pPr>
        <w:pStyle w:val="ListParagraph"/>
        <w:numPr>
          <w:ilvl w:val="0"/>
          <w:numId w:val="13"/>
        </w:numPr>
        <w:spacing w:before="0"/>
        <w:jc w:val="both"/>
      </w:pPr>
      <w:r>
        <w:t>Command Interpreter atau Shell, bertugas untuk membaca input berupa perintah dan menyediakan beberapa fungsi standar dan fungsi dasar yang dapat dipanggil oleh aplikasi/program maupub piranti lunak lain. Contoh dari Shell adalah : Command Prompt pada Windows XP (DOS pada Windows 98), XTerm dan K</w:t>
      </w:r>
      <w:r w:rsidR="00B14DFA">
        <w:t>onsole di Mesin Linux (Unix).</w:t>
      </w:r>
    </w:p>
    <w:p w14:paraId="39E6BB58" w14:textId="77777777" w:rsidR="00B14DFA" w:rsidRDefault="00CD79AC" w:rsidP="00B14DFA">
      <w:pPr>
        <w:pStyle w:val="ListParagraph"/>
        <w:numPr>
          <w:ilvl w:val="0"/>
          <w:numId w:val="13"/>
        </w:numPr>
        <w:spacing w:before="0"/>
        <w:jc w:val="both"/>
      </w:pPr>
      <w:r>
        <w:t>Driver untuk berinteraksi dengan hardware sekaligus</w:t>
      </w:r>
      <w:r w:rsidR="00B14DFA">
        <w:t xml:space="preserve"> mengontrol kinerja hardware.</w:t>
      </w:r>
    </w:p>
    <w:p w14:paraId="103301D2" w14:textId="77777777" w:rsidR="00B14DFA" w:rsidRDefault="00CD79AC" w:rsidP="00B14DFA">
      <w:pPr>
        <w:pStyle w:val="ListParagraph"/>
        <w:numPr>
          <w:ilvl w:val="0"/>
          <w:numId w:val="13"/>
        </w:numPr>
        <w:spacing w:before="0"/>
        <w:jc w:val="both"/>
      </w:pPr>
      <w:r>
        <w:t>Resource Allocator. Sistem Operasi bertugas mengatur dan mengalokasikan sum</w:t>
      </w:r>
      <w:r w:rsidR="00B14DFA">
        <w:t>ber daya dari perangkat.</w:t>
      </w:r>
    </w:p>
    <w:p w14:paraId="26B4CCED" w14:textId="0FD9974E" w:rsidR="00CD79AC" w:rsidRDefault="00CD79AC" w:rsidP="00B14DFA">
      <w:pPr>
        <w:pStyle w:val="ListParagraph"/>
        <w:numPr>
          <w:ilvl w:val="0"/>
          <w:numId w:val="13"/>
        </w:numPr>
        <w:spacing w:before="0"/>
        <w:jc w:val="both"/>
      </w:pPr>
      <w:r>
        <w:t>Handler. Handler berperan dalam mengendalikan sistem perangkat agar terhindar dari kekeliruan (error) dan penggunaan sumber daya yang tidak perlu.</w:t>
      </w:r>
    </w:p>
    <w:p w14:paraId="298E3FCA" w14:textId="77777777" w:rsidR="00B14DFA" w:rsidRDefault="00B14DFA" w:rsidP="00B14DFA">
      <w:pPr>
        <w:spacing w:before="0"/>
        <w:jc w:val="both"/>
      </w:pPr>
    </w:p>
    <w:p w14:paraId="2815BA87" w14:textId="1A1A5A3A" w:rsidR="00CD79AC" w:rsidRDefault="00CD79AC" w:rsidP="00063666">
      <w:pPr>
        <w:spacing w:before="0"/>
        <w:jc w:val="both"/>
      </w:pPr>
      <w:r>
        <w:tab/>
      </w:r>
      <w:r w:rsidRPr="00CD79AC">
        <w:rPr>
          <w:b/>
        </w:rPr>
        <w:t>Sistem komput</w:t>
      </w:r>
      <w:r w:rsidRPr="00F34CB5">
        <w:rPr>
          <w:b/>
        </w:rPr>
        <w:t>er</w:t>
      </w:r>
      <w:r>
        <w:t xml:space="preserve"> merupakan sekumpulan perangkat-perangkat komputer yang mana saling berhubungan dan berinteraksi satu sama lain yang mana berguna untuk melakukan proses pengolahan </w:t>
      </w:r>
      <w:r>
        <w:lastRenderedPageBreak/>
        <w:t>data pada komputer. Sehingga nantinya dapat menghasilkan informasi yang dibutuhkan oleh penggunanya.</w:t>
      </w:r>
    </w:p>
    <w:p w14:paraId="5A6AB087" w14:textId="0F5278C8" w:rsidR="00CD79AC" w:rsidRDefault="00F34CB5" w:rsidP="004439CD">
      <w:pPr>
        <w:spacing w:before="0"/>
        <w:ind w:left="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B</w:t>
      </w:r>
      <w:r w:rsidR="00CD79AC" w:rsidRPr="00CD79AC">
        <w:rPr>
          <w:rFonts w:asciiTheme="majorHAnsi" w:eastAsia="Times New Roman" w:hAnsiTheme="majorHAnsi" w:cstheme="majorHAnsi"/>
          <w:kern w:val="0"/>
          <w:lang w:val="id-ID" w:eastAsia="id-ID"/>
          <w14:ligatures w14:val="none"/>
        </w:rPr>
        <w:t>eberapa fungsi dari sistem komputer, antara lain :</w:t>
      </w:r>
    </w:p>
    <w:p w14:paraId="6DBC6516" w14:textId="77777777" w:rsidR="004439CD" w:rsidRDefault="00CD79AC" w:rsidP="004439CD">
      <w:pPr>
        <w:pStyle w:val="ListParagraph"/>
        <w:numPr>
          <w:ilvl w:val="0"/>
          <w:numId w:val="8"/>
        </w:numPr>
        <w:spacing w:before="0"/>
        <w:ind w:right="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b/>
          <w:bCs/>
          <w:kern w:val="0"/>
          <w:lang w:val="id-ID" w:eastAsia="id-ID"/>
          <w14:ligatures w14:val="none"/>
        </w:rPr>
        <w:t>Menginput Data</w:t>
      </w:r>
    </w:p>
    <w:p w14:paraId="0EE8C86A" w14:textId="6F7EF88C" w:rsidR="00CD79AC" w:rsidRPr="004439CD" w:rsidRDefault="00CD79AC" w:rsidP="004439CD">
      <w:pPr>
        <w:spacing w:before="0"/>
        <w:ind w:left="720" w:right="0" w:firstLine="720"/>
        <w:jc w:val="both"/>
        <w:rPr>
          <w:rFonts w:asciiTheme="majorHAnsi" w:eastAsia="Times New Roman" w:hAnsiTheme="majorHAnsi" w:cstheme="majorHAnsi"/>
          <w:kern w:val="0"/>
          <w:lang w:val="id-ID" w:eastAsia="id-ID"/>
          <w14:ligatures w14:val="none"/>
        </w:rPr>
      </w:pPr>
      <w:r w:rsidRPr="004439CD">
        <w:rPr>
          <w:rFonts w:asciiTheme="majorHAnsi" w:eastAsia="Times New Roman" w:hAnsiTheme="majorHAnsi" w:cstheme="majorHAnsi"/>
          <w:kern w:val="0"/>
          <w:lang w:val="id-ID" w:eastAsia="id-ID"/>
          <w14:ligatures w14:val="none"/>
        </w:rPr>
        <w:t>Fungsi dari sistem komputer yang pertama adalah menginput data yang ada ke dalam komputer. Sistem komputer berfungsi untuk menginput seluruh jenis data yang telah dimasukkan oleh pengguna melalui perangkat hardware seperti mouse, keyboard, microphone dan yang lainnya.</w:t>
      </w:r>
    </w:p>
    <w:p w14:paraId="08EC3926" w14:textId="77777777" w:rsidR="004439CD" w:rsidRDefault="00CD79AC" w:rsidP="004439CD">
      <w:pPr>
        <w:numPr>
          <w:ilvl w:val="0"/>
          <w:numId w:val="7"/>
        </w:numPr>
        <w:spacing w:before="0"/>
        <w:ind w:right="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b/>
          <w:bCs/>
          <w:kern w:val="0"/>
          <w:lang w:val="id-ID" w:eastAsia="id-ID"/>
          <w14:ligatures w14:val="none"/>
        </w:rPr>
        <w:t>Memproses Data</w:t>
      </w:r>
    </w:p>
    <w:p w14:paraId="135D38F7" w14:textId="69591C87" w:rsidR="00CD79AC" w:rsidRPr="00CD79AC" w:rsidRDefault="00CD79AC" w:rsidP="004439CD">
      <w:pPr>
        <w:spacing w:before="0"/>
        <w:ind w:left="720" w:right="0" w:firstLine="72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kern w:val="0"/>
          <w:lang w:val="id-ID" w:eastAsia="id-ID"/>
          <w14:ligatures w14:val="none"/>
        </w:rPr>
        <w:t>Fungsi sistem komputer yang berikutnya adalah memproses data. Data yang telah diinput oleh user masih dalam bentuk mentah. Oleh karena itu setelah diinput sistem akan melakukan sebuah process yang mana mentransfer data mentah tersebut menjadi sebuah informasi yang dapat dibaca oleh memori komputer. Proses data ini dilakukan pada Central Processing Unit yang juga berperan sebagai otak komputer.</w:t>
      </w:r>
    </w:p>
    <w:p w14:paraId="5BF53B29" w14:textId="77777777" w:rsidR="004439CD" w:rsidRDefault="00CD79AC" w:rsidP="004439CD">
      <w:pPr>
        <w:numPr>
          <w:ilvl w:val="0"/>
          <w:numId w:val="7"/>
        </w:numPr>
        <w:spacing w:before="0"/>
        <w:ind w:right="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b/>
          <w:bCs/>
          <w:kern w:val="0"/>
          <w:lang w:val="id-ID" w:eastAsia="id-ID"/>
          <w14:ligatures w14:val="none"/>
        </w:rPr>
        <w:t>Menghasilkan Data</w:t>
      </w:r>
    </w:p>
    <w:p w14:paraId="7A5F26E1" w14:textId="69EB68A3" w:rsidR="00CD79AC" w:rsidRPr="004439CD" w:rsidRDefault="00CD79AC" w:rsidP="004439CD">
      <w:pPr>
        <w:spacing w:before="0"/>
        <w:ind w:left="720" w:right="0" w:firstLine="720"/>
        <w:jc w:val="both"/>
        <w:rPr>
          <w:rFonts w:asciiTheme="majorHAnsi" w:eastAsia="Times New Roman" w:hAnsiTheme="majorHAnsi" w:cstheme="majorHAnsi"/>
          <w:kern w:val="0"/>
          <w:lang w:val="id-ID" w:eastAsia="id-ID"/>
          <w14:ligatures w14:val="none"/>
        </w:rPr>
      </w:pPr>
      <w:r w:rsidRPr="004439CD">
        <w:rPr>
          <w:rFonts w:asciiTheme="majorHAnsi" w:eastAsia="Times New Roman" w:hAnsiTheme="majorHAnsi" w:cstheme="majorHAnsi"/>
          <w:kern w:val="0"/>
          <w:lang w:val="id-ID" w:eastAsia="id-ID"/>
          <w14:ligatures w14:val="none"/>
        </w:rPr>
        <w:t>Fungsi yang berikutnya merupakan sebuah hasil dari input dan proses data. Sistem komputer berfungsi untuk menghasilkan sebuah output yang merupakan hasil dari data yang telah diproses. Hasil output tersebut dapat berupa informasi, gambar, suara ataupun video yang sejak awal memang berupa sebuah pengolahan data.</w:t>
      </w:r>
    </w:p>
    <w:p w14:paraId="7FCAEB8F" w14:textId="77777777" w:rsidR="004439CD" w:rsidRPr="004439CD" w:rsidRDefault="00CD79AC" w:rsidP="004439CD">
      <w:pPr>
        <w:numPr>
          <w:ilvl w:val="0"/>
          <w:numId w:val="7"/>
        </w:numPr>
        <w:spacing w:before="0"/>
        <w:ind w:right="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b/>
          <w:bCs/>
          <w:kern w:val="0"/>
          <w:lang w:val="id-ID" w:eastAsia="id-ID"/>
          <w14:ligatures w14:val="none"/>
        </w:rPr>
        <w:t>Menyimpan Data</w:t>
      </w:r>
      <w:r w:rsidR="004439CD">
        <w:rPr>
          <w:rFonts w:asciiTheme="majorHAnsi" w:eastAsia="Times New Roman" w:hAnsiTheme="majorHAnsi" w:cstheme="majorHAnsi"/>
          <w:kern w:val="0"/>
          <w:lang w:eastAsia="id-ID"/>
          <w14:ligatures w14:val="none"/>
        </w:rPr>
        <w:t xml:space="preserve"> </w:t>
      </w:r>
      <w:r w:rsidR="004439CD">
        <w:rPr>
          <w:rFonts w:asciiTheme="majorHAnsi" w:eastAsia="Times New Roman" w:hAnsiTheme="majorHAnsi" w:cstheme="majorHAnsi"/>
          <w:kern w:val="0"/>
          <w:lang w:eastAsia="id-ID"/>
          <w14:ligatures w14:val="none"/>
        </w:rPr>
        <w:tab/>
      </w:r>
    </w:p>
    <w:p w14:paraId="204D8168" w14:textId="26BBDAA4" w:rsidR="00C339E2" w:rsidRDefault="00CD79AC" w:rsidP="004439CD">
      <w:pPr>
        <w:spacing w:before="0"/>
        <w:ind w:left="720" w:right="0" w:firstLine="720"/>
        <w:jc w:val="both"/>
        <w:rPr>
          <w:rFonts w:asciiTheme="majorHAnsi" w:eastAsia="Times New Roman" w:hAnsiTheme="majorHAnsi" w:cstheme="majorHAnsi"/>
          <w:kern w:val="0"/>
          <w:lang w:val="id-ID" w:eastAsia="id-ID"/>
          <w14:ligatures w14:val="none"/>
        </w:rPr>
      </w:pPr>
      <w:r w:rsidRPr="00CD79AC">
        <w:rPr>
          <w:rFonts w:asciiTheme="majorHAnsi" w:eastAsia="Times New Roman" w:hAnsiTheme="majorHAnsi" w:cstheme="majorHAnsi"/>
          <w:kern w:val="0"/>
          <w:lang w:val="id-ID" w:eastAsia="id-ID"/>
          <w14:ligatures w14:val="none"/>
        </w:rPr>
        <w:t xml:space="preserve">Fungsi dari sistem komputer yang terakhir adalah menyimpan data. Sistem komputer berfungsi </w:t>
      </w:r>
      <w:r w:rsidR="004439CD">
        <w:rPr>
          <w:rFonts w:asciiTheme="majorHAnsi" w:eastAsia="Times New Roman" w:hAnsiTheme="majorHAnsi" w:cstheme="majorHAnsi"/>
          <w:kern w:val="0"/>
          <w:lang w:eastAsia="id-ID"/>
          <w14:ligatures w14:val="none"/>
        </w:rPr>
        <w:t xml:space="preserve"> </w:t>
      </w:r>
      <w:r w:rsidRPr="00CD79AC">
        <w:rPr>
          <w:rFonts w:asciiTheme="majorHAnsi" w:eastAsia="Times New Roman" w:hAnsiTheme="majorHAnsi" w:cstheme="majorHAnsi"/>
          <w:kern w:val="0"/>
          <w:lang w:val="id-ID" w:eastAsia="id-ID"/>
          <w14:ligatures w14:val="none"/>
        </w:rPr>
        <w:t>untuk menyimpan data output yang merupakan hasil olahan dari process pada memori komputer. Jadi, data yang tadinya telah diinput dan diproses sehingga menjadi sebuah output data, bisa kita simpan di dalam memori komputer untuk nantinya bisa kita pergunakan.</w:t>
      </w:r>
    </w:p>
    <w:p w14:paraId="772B58B4" w14:textId="77777777" w:rsidR="004439CD" w:rsidRDefault="004439CD" w:rsidP="004439CD">
      <w:pPr>
        <w:spacing w:before="0"/>
        <w:ind w:right="0"/>
        <w:jc w:val="both"/>
        <w:rPr>
          <w:rFonts w:asciiTheme="majorHAnsi" w:eastAsia="Times New Roman" w:hAnsiTheme="majorHAnsi" w:cstheme="majorHAnsi"/>
          <w:kern w:val="0"/>
          <w:lang w:val="id-ID" w:eastAsia="id-ID"/>
          <w14:ligatures w14:val="none"/>
        </w:rPr>
      </w:pPr>
    </w:p>
    <w:p w14:paraId="797E4030" w14:textId="002E8897" w:rsidR="00E2650A" w:rsidRDefault="00AD00CB" w:rsidP="00E2650A">
      <w:pPr>
        <w:pStyle w:val="Heading2"/>
      </w:pPr>
      <w:r>
        <w:t>MATERI PRAKTIKUM</w:t>
      </w:r>
    </w:p>
    <w:p w14:paraId="5862C795" w14:textId="77777777" w:rsidR="00862A22" w:rsidRPr="00862A22" w:rsidRDefault="00862A22" w:rsidP="00862A22"/>
    <w:p w14:paraId="1B03138E" w14:textId="3581FE2D" w:rsidR="00862A22" w:rsidRPr="00862A22" w:rsidRDefault="00862A22" w:rsidP="005B5965">
      <w:pPr>
        <w:pStyle w:val="ListParagraph"/>
        <w:numPr>
          <w:ilvl w:val="0"/>
          <w:numId w:val="14"/>
        </w:numPr>
        <w:spacing w:before="0"/>
        <w:ind w:right="0"/>
        <w:jc w:val="both"/>
        <w:rPr>
          <w:rFonts w:asciiTheme="majorHAnsi" w:eastAsia="Times New Roman" w:hAnsiTheme="majorHAnsi" w:cstheme="majorHAnsi"/>
          <w:b/>
          <w:kern w:val="0"/>
          <w:sz w:val="24"/>
          <w:lang w:val="id-ID" w:eastAsia="id-ID"/>
          <w14:ligatures w14:val="none"/>
        </w:rPr>
      </w:pPr>
      <w:r w:rsidRPr="00862A22">
        <w:rPr>
          <w:rFonts w:asciiTheme="majorHAnsi" w:eastAsia="Times New Roman" w:hAnsiTheme="majorHAnsi" w:cstheme="majorHAnsi"/>
          <w:b/>
          <w:kern w:val="0"/>
          <w:sz w:val="24"/>
          <w:lang w:val="id-ID" w:eastAsia="id-ID"/>
          <w14:ligatures w14:val="none"/>
        </w:rPr>
        <w:t>Perintah-perintah das</w:t>
      </w:r>
      <w:r w:rsidRPr="00862A22">
        <w:rPr>
          <w:rFonts w:asciiTheme="majorHAnsi" w:eastAsia="Times New Roman" w:hAnsiTheme="majorHAnsi" w:cstheme="majorHAnsi"/>
          <w:b/>
          <w:kern w:val="0"/>
          <w:sz w:val="24"/>
          <w:lang w:eastAsia="id-ID"/>
          <w14:ligatures w14:val="none"/>
        </w:rPr>
        <w:t>a</w:t>
      </w:r>
      <w:r w:rsidRPr="00862A22">
        <w:rPr>
          <w:rFonts w:asciiTheme="majorHAnsi" w:eastAsia="Times New Roman" w:hAnsiTheme="majorHAnsi" w:cstheme="majorHAnsi"/>
          <w:b/>
          <w:kern w:val="0"/>
          <w:sz w:val="24"/>
          <w:lang w:val="id-ID" w:eastAsia="id-ID"/>
          <w14:ligatures w14:val="none"/>
        </w:rPr>
        <w:t>r DOS</w:t>
      </w:r>
      <w:r>
        <w:rPr>
          <w:rFonts w:asciiTheme="majorHAnsi" w:eastAsia="Times New Roman" w:hAnsiTheme="majorHAnsi" w:cstheme="majorHAnsi"/>
          <w:b/>
          <w:kern w:val="0"/>
          <w:sz w:val="24"/>
          <w:lang w:eastAsia="id-ID"/>
          <w14:ligatures w14:val="none"/>
        </w:rPr>
        <w:t xml:space="preserve"> pada Windows OS</w:t>
      </w:r>
      <w:r w:rsidRPr="00862A22">
        <w:rPr>
          <w:rFonts w:asciiTheme="majorHAnsi" w:eastAsia="Times New Roman" w:hAnsiTheme="majorHAnsi" w:cstheme="majorHAnsi"/>
          <w:b/>
          <w:kern w:val="0"/>
          <w:sz w:val="24"/>
          <w:lang w:val="id-ID" w:eastAsia="id-ID"/>
          <w14:ligatures w14:val="none"/>
        </w:rPr>
        <w:t>:</w:t>
      </w:r>
    </w:p>
    <w:p w14:paraId="6011DF83" w14:textId="77777777" w:rsidR="00862A22" w:rsidRPr="00C339E2" w:rsidRDefault="00862A22" w:rsidP="005B5965">
      <w:pPr>
        <w:pStyle w:val="ListParagraph"/>
        <w:numPr>
          <w:ilvl w:val="1"/>
          <w:numId w:val="7"/>
        </w:numPr>
        <w:spacing w:before="0"/>
        <w:ind w:right="0"/>
        <w:jc w:val="both"/>
        <w:rPr>
          <w:rFonts w:asciiTheme="majorHAnsi" w:eastAsia="Times New Roman" w:hAnsiTheme="majorHAnsi" w:cstheme="majorHAnsi"/>
          <w:kern w:val="0"/>
          <w:lang w:val="id-ID" w:eastAsia="id-ID"/>
          <w14:ligatures w14:val="none"/>
        </w:rPr>
      </w:pPr>
      <w:r w:rsidRPr="00C339E2">
        <w:rPr>
          <w:rFonts w:asciiTheme="majorHAnsi" w:eastAsia="Times New Roman" w:hAnsiTheme="majorHAnsi" w:cstheme="majorHAnsi"/>
          <w:b/>
          <w:kern w:val="0"/>
          <w:lang w:val="id-ID" w:eastAsia="id-ID"/>
          <w14:ligatures w14:val="none"/>
        </w:rPr>
        <w:t>Hel</w:t>
      </w:r>
      <w:r>
        <w:rPr>
          <w:rFonts w:asciiTheme="majorHAnsi" w:eastAsia="Times New Roman" w:hAnsiTheme="majorHAnsi" w:cstheme="majorHAnsi"/>
          <w:b/>
          <w:kern w:val="0"/>
          <w:lang w:val="id-ID" w:eastAsia="id-ID"/>
          <w14:ligatures w14:val="none"/>
        </w:rPr>
        <w:t>p</w:t>
      </w:r>
    </w:p>
    <w:p w14:paraId="28B895E2" w14:textId="77777777" w:rsidR="00862A22"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C339E2">
        <w:rPr>
          <w:rFonts w:asciiTheme="majorHAnsi" w:eastAsia="Times New Roman" w:hAnsiTheme="majorHAnsi" w:cstheme="majorHAnsi"/>
          <w:kern w:val="0"/>
          <w:lang w:val="id-ID" w:eastAsia="id-ID"/>
          <w14:ligatures w14:val="none"/>
        </w:rPr>
        <w:t>Perintah help digunakan untuk mengetahui informasi yang lebih spesifik dari suatu perintah</w:t>
      </w:r>
      <w:r>
        <w:rPr>
          <w:rFonts w:asciiTheme="majorHAnsi" w:eastAsia="Times New Roman" w:hAnsiTheme="majorHAnsi" w:cstheme="majorHAnsi"/>
          <w:kern w:val="0"/>
          <w:lang w:val="id-ID" w:eastAsia="id-ID"/>
          <w14:ligatures w14:val="none"/>
        </w:rPr>
        <w:t xml:space="preserve"> dalam DOS. Format penggunaan perintah help sebagai berikut :</w:t>
      </w:r>
    </w:p>
    <w:p w14:paraId="4C5ACB27"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perintah-perintah DOS</w:t>
      </w:r>
    </w:p>
    <w:p w14:paraId="52307F05"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 xml:space="preserve">Format: </w:t>
      </w:r>
    </w:p>
    <w:p w14:paraId="2985B337"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eastAsia="id-ID"/>
          <w14:ligatures w14:val="none"/>
        </w:rPr>
        <w:t>h</w:t>
      </w:r>
      <w:r w:rsidRPr="00B14DFA">
        <w:rPr>
          <w:rFonts w:asciiTheme="majorHAnsi" w:eastAsia="Times New Roman" w:hAnsiTheme="majorHAnsi" w:cstheme="majorHAnsi"/>
          <w:b/>
          <w:kern w:val="0"/>
          <w:lang w:eastAsia="id-ID"/>
          <w14:ligatures w14:val="none"/>
        </w:rPr>
        <w:t>elp</w:t>
      </w:r>
      <w:r>
        <w:rPr>
          <w:rFonts w:asciiTheme="majorHAnsi" w:eastAsia="Times New Roman" w:hAnsiTheme="majorHAnsi" w:cstheme="majorHAnsi"/>
          <w:b/>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09391B00"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informasi yang lebih spesifik dari suatu perintah dalam DOS</w:t>
      </w:r>
    </w:p>
    <w:p w14:paraId="6ECD968E"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6015B155"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sidRPr="00B14DFA">
        <w:rPr>
          <w:rFonts w:asciiTheme="majorHAnsi" w:eastAsia="Times New Roman" w:hAnsiTheme="majorHAnsi" w:cstheme="majorHAnsi"/>
          <w:b/>
          <w:kern w:val="0"/>
          <w:lang w:val="id-ID" w:eastAsia="id-ID"/>
          <w14:ligatures w14:val="none"/>
        </w:rPr>
        <w:t>help</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&lt;nama_perintah&gt;</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3B40EB83"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eastAsia="id-ID"/>
          <w14:ligatures w14:val="none"/>
        </w:rPr>
      </w:pPr>
      <w:r w:rsidRPr="00B14DFA">
        <w:rPr>
          <w:rFonts w:asciiTheme="majorHAnsi" w:eastAsia="Times New Roman" w:hAnsiTheme="majorHAnsi" w:cstheme="majorHAnsi"/>
          <w:kern w:val="0"/>
          <w:lang w:eastAsia="id-ID"/>
          <w14:ligatures w14:val="none"/>
        </w:rPr>
        <w:t xml:space="preserve">menampilkan informasi yang lebih spesifik dari perintah </w:t>
      </w:r>
      <w:r w:rsidRPr="00B14DFA">
        <w:rPr>
          <w:rFonts w:asciiTheme="majorHAnsi" w:eastAsia="Times New Roman" w:hAnsiTheme="majorHAnsi" w:cstheme="majorHAnsi"/>
          <w:b/>
          <w:kern w:val="0"/>
          <w:lang w:eastAsia="id-ID"/>
          <w14:ligatures w14:val="none"/>
        </w:rPr>
        <w:t>date</w:t>
      </w:r>
      <w:r w:rsidRPr="00B14DFA">
        <w:rPr>
          <w:rFonts w:asciiTheme="majorHAnsi" w:eastAsia="Times New Roman" w:hAnsiTheme="majorHAnsi" w:cstheme="majorHAnsi"/>
          <w:kern w:val="0"/>
          <w:lang w:eastAsia="id-ID"/>
          <w14:ligatures w14:val="none"/>
        </w:rPr>
        <w:t>.</w:t>
      </w:r>
    </w:p>
    <w:p w14:paraId="4497CE11" w14:textId="77777777" w:rsidR="00862A22" w:rsidRDefault="00862A22" w:rsidP="005B5965">
      <w:pPr>
        <w:spacing w:before="0"/>
        <w:ind w:left="1440" w:right="0" w:firstLine="720"/>
        <w:jc w:val="both"/>
        <w:rPr>
          <w:rFonts w:asciiTheme="majorHAnsi" w:eastAsia="Times New Roman" w:hAnsiTheme="majorHAnsi" w:cstheme="majorHAnsi"/>
          <w:kern w:val="0"/>
          <w:lang w:eastAsia="id-ID"/>
          <w14:ligatures w14:val="none"/>
        </w:rPr>
      </w:pPr>
      <w:r>
        <w:rPr>
          <w:rFonts w:asciiTheme="majorHAnsi" w:eastAsia="Times New Roman" w:hAnsiTheme="majorHAnsi" w:cstheme="majorHAnsi"/>
          <w:kern w:val="0"/>
          <w:lang w:eastAsia="id-ID"/>
          <w14:ligatures w14:val="none"/>
        </w:rPr>
        <w:t>Format:</w:t>
      </w:r>
    </w:p>
    <w:p w14:paraId="0EC934FA" w14:textId="77777777" w:rsidR="00862A22" w:rsidRPr="00B14DFA" w:rsidRDefault="00862A22" w:rsidP="005B5965">
      <w:pPr>
        <w:pStyle w:val="ListParagraph"/>
        <w:spacing w:before="0"/>
        <w:ind w:left="2160" w:right="0"/>
        <w:jc w:val="both"/>
        <w:rPr>
          <w:rFonts w:asciiTheme="majorHAnsi" w:eastAsia="Times New Roman" w:hAnsiTheme="majorHAnsi" w:cstheme="majorHAnsi"/>
          <w:kern w:val="0"/>
          <w:lang w:eastAsia="id-ID"/>
          <w14:ligatures w14:val="none"/>
        </w:rPr>
      </w:pPr>
      <w:r>
        <w:rPr>
          <w:rFonts w:asciiTheme="majorHAnsi" w:eastAsia="Times New Roman" w:hAnsiTheme="majorHAnsi" w:cstheme="majorHAnsi"/>
          <w:b/>
          <w:kern w:val="0"/>
          <w:lang w:eastAsia="id-ID"/>
          <w14:ligatures w14:val="none"/>
        </w:rPr>
        <w:t>h</w:t>
      </w:r>
      <w:r w:rsidRPr="00B14DFA">
        <w:rPr>
          <w:rFonts w:asciiTheme="majorHAnsi" w:eastAsia="Times New Roman" w:hAnsiTheme="majorHAnsi" w:cstheme="majorHAnsi"/>
          <w:b/>
          <w:kern w:val="0"/>
          <w:lang w:val="id-ID" w:eastAsia="id-ID"/>
          <w14:ligatures w14:val="none"/>
        </w:rPr>
        <w:t>elp</w:t>
      </w:r>
      <w:r w:rsidRPr="00B14DFA">
        <w:rPr>
          <w:rFonts w:asciiTheme="majorHAnsi" w:eastAsia="Times New Roman" w:hAnsiTheme="majorHAnsi" w:cstheme="majorHAnsi"/>
          <w:b/>
          <w:kern w:val="0"/>
          <w:lang w:eastAsia="id-ID"/>
          <w14:ligatures w14:val="none"/>
        </w:rPr>
        <w:t xml:space="preserve"> date</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58020348"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p>
    <w:p w14:paraId="6044BE4A" w14:textId="77777777" w:rsidR="00862A22" w:rsidRPr="00115A24" w:rsidRDefault="00862A22" w:rsidP="005B5965">
      <w:pPr>
        <w:pStyle w:val="ListParagraph"/>
        <w:numPr>
          <w:ilvl w:val="1"/>
          <w:numId w:val="7"/>
        </w:numPr>
        <w:spacing w:before="0"/>
        <w:ind w:right="0"/>
        <w:jc w:val="both"/>
        <w:rPr>
          <w:rFonts w:asciiTheme="majorHAnsi" w:eastAsia="Times New Roman" w:hAnsiTheme="majorHAnsi" w:cstheme="majorHAnsi"/>
          <w:b/>
          <w:kern w:val="0"/>
          <w:lang w:val="id-ID" w:eastAsia="id-ID"/>
          <w14:ligatures w14:val="none"/>
        </w:rPr>
      </w:pPr>
      <w:r>
        <w:rPr>
          <w:rFonts w:asciiTheme="majorHAnsi" w:eastAsia="Times New Roman" w:hAnsiTheme="majorHAnsi" w:cstheme="majorHAnsi"/>
          <w:b/>
          <w:kern w:val="0"/>
          <w:lang w:val="id-ID" w:eastAsia="id-ID"/>
          <w14:ligatures w14:val="none"/>
        </w:rPr>
        <w:t>d</w:t>
      </w:r>
      <w:r w:rsidRPr="00115A24">
        <w:rPr>
          <w:rFonts w:asciiTheme="majorHAnsi" w:eastAsia="Times New Roman" w:hAnsiTheme="majorHAnsi" w:cstheme="majorHAnsi"/>
          <w:b/>
          <w:kern w:val="0"/>
          <w:lang w:val="id-ID" w:eastAsia="id-ID"/>
          <w14:ligatures w14:val="none"/>
        </w:rPr>
        <w:t>ate</w:t>
      </w:r>
    </w:p>
    <w:p w14:paraId="4845149E" w14:textId="77777777" w:rsidR="00862A22"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115A24">
        <w:rPr>
          <w:rFonts w:asciiTheme="majorHAnsi" w:eastAsia="Times New Roman" w:hAnsiTheme="majorHAnsi" w:cstheme="majorHAnsi"/>
          <w:kern w:val="0"/>
          <w:lang w:val="id-ID" w:eastAsia="id-ID"/>
          <w14:ligatures w14:val="none"/>
        </w:rPr>
        <w:t xml:space="preserve">Perintah date digunakan untuk menampilkan atau menset tanggal sistem komputer. Format </w:t>
      </w:r>
      <w:r>
        <w:rPr>
          <w:rFonts w:asciiTheme="majorHAnsi" w:eastAsia="Times New Roman" w:hAnsiTheme="majorHAnsi" w:cstheme="majorHAnsi"/>
          <w:kern w:val="0"/>
          <w:lang w:val="id-ID" w:eastAsia="id-ID"/>
          <w14:ligatures w14:val="none"/>
        </w:rPr>
        <w:t>penggunaan perintah date sebagai berikut:</w:t>
      </w:r>
    </w:p>
    <w:p w14:paraId="1D34D548"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atau menset tanggal sistem komputer</w:t>
      </w:r>
    </w:p>
    <w:p w14:paraId="0EE6E381"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4AB2961E"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eastAsia="id-ID"/>
          <w14:ligatures w14:val="none"/>
        </w:rPr>
        <w:lastRenderedPageBreak/>
        <w:t>d</w:t>
      </w:r>
      <w:r w:rsidRPr="002604DC">
        <w:rPr>
          <w:rFonts w:asciiTheme="majorHAnsi" w:eastAsia="Times New Roman" w:hAnsiTheme="majorHAnsi" w:cstheme="majorHAnsi"/>
          <w:b/>
          <w:kern w:val="0"/>
          <w:lang w:val="id-ID" w:eastAsia="id-ID"/>
          <w14:ligatures w14:val="none"/>
        </w:rPr>
        <w:t>ate</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4035D6F6"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p>
    <w:p w14:paraId="6C8481F1"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tanggal pada saat sistem komputer diaktifkan</w:t>
      </w:r>
    </w:p>
    <w:p w14:paraId="3279EDF1"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0AAA05E7" w14:textId="77777777" w:rsidR="00862A22" w:rsidRPr="002604DC"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sidRPr="002604DC">
        <w:rPr>
          <w:rFonts w:asciiTheme="majorHAnsi" w:eastAsia="Times New Roman" w:hAnsiTheme="majorHAnsi" w:cstheme="majorHAnsi"/>
          <w:b/>
          <w:kern w:val="0"/>
          <w:lang w:val="id-ID" w:eastAsia="id-ID"/>
          <w14:ligatures w14:val="none"/>
        </w:rPr>
        <w:t>date</w:t>
      </w:r>
      <w:r w:rsidRPr="002604DC">
        <w:rPr>
          <w:rFonts w:asciiTheme="majorHAnsi" w:eastAsia="Times New Roman" w:hAnsiTheme="majorHAnsi" w:cstheme="majorHAnsi"/>
          <w:b/>
          <w:kern w:val="0"/>
          <w:lang w:eastAsia="id-ID"/>
          <w14:ligatures w14:val="none"/>
        </w:rPr>
        <w:t xml:space="preserve"> </w:t>
      </w:r>
      <w:r w:rsidRPr="002604DC">
        <w:rPr>
          <w:rFonts w:asciiTheme="majorHAnsi" w:eastAsia="Times New Roman" w:hAnsiTheme="majorHAnsi" w:cstheme="majorHAnsi"/>
          <w:b/>
          <w:kern w:val="0"/>
          <w:lang w:val="id-ID" w:eastAsia="id-ID"/>
          <w14:ligatures w14:val="none"/>
        </w:rPr>
        <w:t>/T</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37B1301B" w14:textId="77777777" w:rsidR="00862A22" w:rsidRPr="00911917" w:rsidRDefault="00862A22" w:rsidP="005B5965">
      <w:pPr>
        <w:pStyle w:val="ListParagraph"/>
        <w:numPr>
          <w:ilvl w:val="1"/>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val="id-ID" w:eastAsia="id-ID"/>
          <w14:ligatures w14:val="none"/>
        </w:rPr>
        <w:t>time</w:t>
      </w:r>
    </w:p>
    <w:p w14:paraId="238F56B3" w14:textId="77777777" w:rsidR="00862A22"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Perintah time digunakan untuk menampilkan atau menset waktu sistem komputer. Format penggunaan perintah time sebagai berikut:</w:t>
      </w:r>
    </w:p>
    <w:p w14:paraId="4CFDD12A"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atau menset waktu sistem komputer</w:t>
      </w:r>
    </w:p>
    <w:p w14:paraId="404E24AE"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10E1FAAF"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eastAsia="id-ID"/>
          <w14:ligatures w14:val="none"/>
        </w:rPr>
        <w:t>t</w:t>
      </w:r>
      <w:r w:rsidRPr="002604DC">
        <w:rPr>
          <w:rFonts w:asciiTheme="majorHAnsi" w:eastAsia="Times New Roman" w:hAnsiTheme="majorHAnsi" w:cstheme="majorHAnsi"/>
          <w:b/>
          <w:kern w:val="0"/>
          <w:lang w:val="id-ID" w:eastAsia="id-ID"/>
          <w14:ligatures w14:val="none"/>
        </w:rPr>
        <w:t>ime</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485ACC63"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waktu pada saat sistem komputer diaktifkan</w:t>
      </w:r>
    </w:p>
    <w:p w14:paraId="5E5FD05F"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1CC9C79F"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eastAsia="id-ID"/>
          <w14:ligatures w14:val="none"/>
        </w:rPr>
        <w:t>t</w:t>
      </w:r>
      <w:r w:rsidRPr="002604DC">
        <w:rPr>
          <w:rFonts w:asciiTheme="majorHAnsi" w:eastAsia="Times New Roman" w:hAnsiTheme="majorHAnsi" w:cstheme="majorHAnsi"/>
          <w:b/>
          <w:kern w:val="0"/>
          <w:lang w:eastAsia="id-ID"/>
          <w14:ligatures w14:val="none"/>
        </w:rPr>
        <w:t xml:space="preserve">ime </w:t>
      </w:r>
      <w:r w:rsidRPr="002604DC">
        <w:rPr>
          <w:rFonts w:asciiTheme="majorHAnsi" w:eastAsia="Times New Roman" w:hAnsiTheme="majorHAnsi" w:cstheme="majorHAnsi"/>
          <w:b/>
          <w:kern w:val="0"/>
          <w:lang w:val="id-ID" w:eastAsia="id-ID"/>
          <w14:ligatures w14:val="none"/>
        </w:rPr>
        <w:t>/T</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03FBE2F3" w14:textId="77777777" w:rsidR="00862A22" w:rsidRPr="00911917" w:rsidRDefault="00862A22" w:rsidP="005B5965">
      <w:pPr>
        <w:pStyle w:val="ListParagraph"/>
        <w:numPr>
          <w:ilvl w:val="1"/>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val="id-ID" w:eastAsia="id-ID"/>
          <w14:ligatures w14:val="none"/>
        </w:rPr>
        <w:t>ver</w:t>
      </w:r>
    </w:p>
    <w:p w14:paraId="713E42FD" w14:textId="77777777" w:rsidR="00862A22" w:rsidRPr="00911917"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911917">
        <w:rPr>
          <w:rFonts w:asciiTheme="majorHAnsi" w:eastAsia="Times New Roman" w:hAnsiTheme="majorHAnsi" w:cstheme="majorHAnsi"/>
          <w:kern w:val="0"/>
          <w:lang w:val="id-ID" w:eastAsia="id-ID"/>
          <w14:ligatures w14:val="none"/>
        </w:rPr>
        <w:t>Perintah ver digunakan untuk menampilkan versi sistem operaso windows. Format penggunaan perintah ver sebagai berikut:</w:t>
      </w:r>
    </w:p>
    <w:p w14:paraId="7C9CE562" w14:textId="77777777" w:rsidR="00862A22" w:rsidRDefault="00862A22" w:rsidP="005B5965">
      <w:pPr>
        <w:pStyle w:val="ListParagraph"/>
        <w:numPr>
          <w:ilvl w:val="2"/>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Menampilkan versi sistem operasi windows yang digunakan dalam komputer</w:t>
      </w:r>
    </w:p>
    <w:p w14:paraId="2A18DC03"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Format:</w:t>
      </w:r>
    </w:p>
    <w:p w14:paraId="16BD18DD"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eastAsia="id-ID"/>
          <w14:ligatures w14:val="none"/>
        </w:rPr>
        <w:t>v</w:t>
      </w:r>
      <w:r w:rsidRPr="002E321B">
        <w:rPr>
          <w:rFonts w:asciiTheme="majorHAnsi" w:eastAsia="Times New Roman" w:hAnsiTheme="majorHAnsi" w:cstheme="majorHAnsi"/>
          <w:b/>
          <w:kern w:val="0"/>
          <w:lang w:val="id-ID" w:eastAsia="id-ID"/>
          <w14:ligatures w14:val="none"/>
        </w:rPr>
        <w:t>er</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6F6F8B7B" w14:textId="77777777" w:rsidR="00862A22" w:rsidRPr="00911917" w:rsidRDefault="00862A22" w:rsidP="005B5965">
      <w:pPr>
        <w:pStyle w:val="ListParagraph"/>
        <w:numPr>
          <w:ilvl w:val="1"/>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val="id-ID" w:eastAsia="id-ID"/>
          <w14:ligatures w14:val="none"/>
        </w:rPr>
        <w:t>vol</w:t>
      </w:r>
    </w:p>
    <w:p w14:paraId="2546EC8A" w14:textId="77777777" w:rsidR="00862A22" w:rsidRPr="00911917"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911917">
        <w:rPr>
          <w:rFonts w:asciiTheme="majorHAnsi" w:eastAsia="Times New Roman" w:hAnsiTheme="majorHAnsi" w:cstheme="majorHAnsi"/>
          <w:kern w:val="0"/>
          <w:lang w:val="id-ID" w:eastAsia="id-ID"/>
          <w14:ligatures w14:val="none"/>
        </w:rPr>
        <w:t>Perintah vol digunakan untuk menampilkan label dan serial number pada volume disk yag aktif, tergantung pada partisi hard disk komputer yang digunakan. Format penggunaan perintah vol sebagai berikut:</w:t>
      </w:r>
    </w:p>
    <w:p w14:paraId="2CED318A"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sidRPr="00EC72EA">
        <w:rPr>
          <w:rFonts w:asciiTheme="majorHAnsi" w:eastAsia="Times New Roman" w:hAnsiTheme="majorHAnsi" w:cstheme="majorHAnsi"/>
          <w:b/>
          <w:kern w:val="0"/>
          <w:lang w:val="id-ID" w:eastAsia="id-ID"/>
          <w14:ligatures w14:val="none"/>
        </w:rPr>
        <w:t>vol</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[drive:]</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229258F2" w14:textId="77777777" w:rsidR="00862A22" w:rsidRPr="00EC72EA" w:rsidRDefault="00862A22" w:rsidP="005B5965">
      <w:pPr>
        <w:spacing w:before="0"/>
        <w:ind w:left="792" w:right="0" w:firstLine="648"/>
        <w:jc w:val="both"/>
        <w:rPr>
          <w:rFonts w:asciiTheme="majorHAnsi" w:eastAsia="Times New Roman" w:hAnsiTheme="majorHAnsi" w:cstheme="majorHAnsi"/>
          <w:kern w:val="0"/>
          <w:lang w:val="id-ID" w:eastAsia="id-ID"/>
          <w14:ligatures w14:val="none"/>
        </w:rPr>
      </w:pPr>
      <w:r w:rsidRPr="00EC72EA">
        <w:rPr>
          <w:rFonts w:asciiTheme="majorHAnsi" w:eastAsia="Times New Roman" w:hAnsiTheme="majorHAnsi" w:cstheme="majorHAnsi"/>
          <w:kern w:val="0"/>
          <w:lang w:val="id-ID" w:eastAsia="id-ID"/>
          <w14:ligatures w14:val="none"/>
        </w:rPr>
        <w:t>Contoh:</w:t>
      </w:r>
    </w:p>
    <w:p w14:paraId="636AFF46" w14:textId="77777777" w:rsidR="00862A22" w:rsidRPr="00911917"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Untuk menampilkan label dan serial number pada volume disk C</w:t>
      </w:r>
    </w:p>
    <w:p w14:paraId="1AD00596" w14:textId="77777777" w:rsidR="00862A22"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sidRPr="00EC72EA">
        <w:rPr>
          <w:rFonts w:asciiTheme="majorHAnsi" w:eastAsia="Times New Roman" w:hAnsiTheme="majorHAnsi" w:cstheme="majorHAnsi"/>
          <w:b/>
          <w:kern w:val="0"/>
          <w:lang w:val="id-ID" w:eastAsia="id-ID"/>
          <w14:ligatures w14:val="none"/>
        </w:rPr>
        <w:t>vol C:</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39730736" w14:textId="77777777" w:rsidR="00862A22" w:rsidRPr="00911917"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kern w:val="0"/>
          <w:lang w:val="id-ID" w:eastAsia="id-ID"/>
          <w14:ligatures w14:val="none"/>
        </w:rPr>
        <w:t>Untuk menampilkan label dan serial number pada volume disk D</w:t>
      </w:r>
    </w:p>
    <w:p w14:paraId="0CE8738B" w14:textId="77777777" w:rsidR="00862A22" w:rsidRPr="00EC72EA" w:rsidRDefault="00862A22" w:rsidP="005B5965">
      <w:pPr>
        <w:pStyle w:val="ListParagraph"/>
        <w:spacing w:before="0"/>
        <w:ind w:left="2160" w:right="0"/>
        <w:jc w:val="both"/>
        <w:rPr>
          <w:rFonts w:asciiTheme="majorHAnsi" w:eastAsia="Times New Roman" w:hAnsiTheme="majorHAnsi" w:cstheme="majorHAnsi"/>
          <w:kern w:val="0"/>
          <w:lang w:val="id-ID" w:eastAsia="id-ID"/>
          <w14:ligatures w14:val="none"/>
        </w:rPr>
      </w:pPr>
      <w:r w:rsidRPr="00EC72EA">
        <w:rPr>
          <w:rFonts w:asciiTheme="majorHAnsi" w:eastAsia="Times New Roman" w:hAnsiTheme="majorHAnsi" w:cstheme="majorHAnsi"/>
          <w:b/>
          <w:kern w:val="0"/>
          <w:lang w:val="id-ID" w:eastAsia="id-ID"/>
          <w14:ligatures w14:val="none"/>
        </w:rPr>
        <w:t>v</w:t>
      </w:r>
      <w:r>
        <w:rPr>
          <w:rFonts w:asciiTheme="majorHAnsi" w:eastAsia="Times New Roman" w:hAnsiTheme="majorHAnsi" w:cstheme="majorHAnsi"/>
          <w:b/>
          <w:kern w:val="0"/>
          <w:lang w:val="id-ID" w:eastAsia="id-ID"/>
          <w14:ligatures w14:val="none"/>
        </w:rPr>
        <w:t>ol D</w:t>
      </w:r>
      <w:r w:rsidRPr="00EC72EA">
        <w:rPr>
          <w:rFonts w:asciiTheme="majorHAnsi" w:eastAsia="Times New Roman" w:hAnsiTheme="majorHAnsi" w:cstheme="majorHAnsi"/>
          <w:b/>
          <w:kern w:val="0"/>
          <w:lang w:val="id-ID" w:eastAsia="id-ID"/>
          <w14:ligatures w14:val="none"/>
        </w:rPr>
        <w:t>:</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4CA55591" w14:textId="77777777" w:rsidR="00862A22" w:rsidRPr="00911917" w:rsidRDefault="00862A22" w:rsidP="005B5965">
      <w:pPr>
        <w:pStyle w:val="ListParagraph"/>
        <w:numPr>
          <w:ilvl w:val="1"/>
          <w:numId w:val="7"/>
        </w:numPr>
        <w:spacing w:before="0"/>
        <w:ind w:right="0"/>
        <w:jc w:val="both"/>
        <w:rPr>
          <w:rFonts w:asciiTheme="majorHAnsi" w:eastAsia="Times New Roman" w:hAnsiTheme="majorHAnsi" w:cstheme="majorHAnsi"/>
          <w:kern w:val="0"/>
          <w:lang w:val="id-ID" w:eastAsia="id-ID"/>
          <w14:ligatures w14:val="none"/>
        </w:rPr>
      </w:pPr>
      <w:r>
        <w:rPr>
          <w:rFonts w:asciiTheme="majorHAnsi" w:eastAsia="Times New Roman" w:hAnsiTheme="majorHAnsi" w:cstheme="majorHAnsi"/>
          <w:b/>
          <w:kern w:val="0"/>
          <w:lang w:val="id-ID" w:eastAsia="id-ID"/>
          <w14:ligatures w14:val="none"/>
        </w:rPr>
        <w:t>cls</w:t>
      </w:r>
    </w:p>
    <w:p w14:paraId="7DD06CBF" w14:textId="77777777" w:rsidR="00862A22"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911917">
        <w:rPr>
          <w:rFonts w:asciiTheme="majorHAnsi" w:eastAsia="Times New Roman" w:hAnsiTheme="majorHAnsi" w:cstheme="majorHAnsi"/>
          <w:kern w:val="0"/>
          <w:lang w:val="id-ID" w:eastAsia="id-ID"/>
          <w14:ligatures w14:val="none"/>
        </w:rPr>
        <w:t>Perintah cls digunakan untuk membersihkan tampilan layar monitor. Format penggunaan perintah cls sebagai berikut:</w:t>
      </w:r>
    </w:p>
    <w:p w14:paraId="3FE8C9C2" w14:textId="77777777" w:rsidR="00862A22" w:rsidRDefault="00862A22" w:rsidP="005B5965">
      <w:pPr>
        <w:spacing w:before="0"/>
        <w:ind w:left="1080" w:right="0" w:firstLine="360"/>
        <w:jc w:val="both"/>
        <w:rPr>
          <w:rFonts w:asciiTheme="majorHAnsi" w:eastAsia="Times New Roman" w:hAnsiTheme="majorHAnsi" w:cstheme="majorHAnsi"/>
          <w:kern w:val="0"/>
          <w:lang w:val="id-ID" w:eastAsia="id-ID"/>
          <w14:ligatures w14:val="none"/>
        </w:rPr>
      </w:pPr>
      <w:r w:rsidRPr="00EC72EA">
        <w:rPr>
          <w:rFonts w:asciiTheme="majorHAnsi" w:eastAsia="Times New Roman" w:hAnsiTheme="majorHAnsi" w:cstheme="majorHAnsi"/>
          <w:b/>
          <w:kern w:val="0"/>
          <w:lang w:val="id-ID" w:eastAsia="id-ID"/>
          <w14:ligatures w14:val="none"/>
        </w:rPr>
        <w:t>cls</w:t>
      </w:r>
      <w:r>
        <w:rPr>
          <w:rFonts w:asciiTheme="majorHAnsi" w:eastAsia="Times New Roman" w:hAnsiTheme="majorHAnsi" w:cstheme="majorHAnsi"/>
          <w:kern w:val="0"/>
          <w:lang w:eastAsia="id-ID"/>
          <w14:ligatures w14:val="none"/>
        </w:rPr>
        <w:t xml:space="preserve"> </w:t>
      </w:r>
      <w:r>
        <w:rPr>
          <w:rFonts w:asciiTheme="majorHAnsi" w:eastAsia="Times New Roman" w:hAnsiTheme="majorHAnsi" w:cstheme="majorHAnsi"/>
          <w:kern w:val="0"/>
          <w:lang w:val="id-ID" w:eastAsia="id-ID"/>
          <w14:ligatures w14:val="none"/>
        </w:rPr>
        <w:t>&lt;tekan enter&gt;</w:t>
      </w:r>
    </w:p>
    <w:p w14:paraId="6090E061" w14:textId="77777777" w:rsidR="00862A22" w:rsidRPr="00EC72EA" w:rsidRDefault="00862A22" w:rsidP="005B5965">
      <w:pPr>
        <w:pStyle w:val="ListParagraph"/>
        <w:numPr>
          <w:ilvl w:val="1"/>
          <w:numId w:val="7"/>
        </w:numPr>
        <w:spacing w:before="0"/>
        <w:ind w:right="0"/>
        <w:jc w:val="both"/>
        <w:rPr>
          <w:rFonts w:asciiTheme="majorHAnsi" w:eastAsia="Times New Roman" w:hAnsiTheme="majorHAnsi" w:cstheme="majorHAnsi"/>
          <w:b/>
          <w:kern w:val="0"/>
          <w:lang w:val="id-ID" w:eastAsia="id-ID"/>
          <w14:ligatures w14:val="none"/>
        </w:rPr>
      </w:pPr>
      <w:r w:rsidRPr="00EC72EA">
        <w:rPr>
          <w:rFonts w:asciiTheme="majorHAnsi" w:eastAsia="Times New Roman" w:hAnsiTheme="majorHAnsi" w:cstheme="majorHAnsi"/>
          <w:b/>
          <w:kern w:val="0"/>
          <w:lang w:eastAsia="id-ID"/>
          <w14:ligatures w14:val="none"/>
        </w:rPr>
        <w:t>exit</w:t>
      </w:r>
    </w:p>
    <w:p w14:paraId="30FCDF54" w14:textId="77777777" w:rsidR="00862A22" w:rsidRPr="00EC72EA" w:rsidRDefault="00862A22" w:rsidP="005B5965">
      <w:pPr>
        <w:spacing w:before="0"/>
        <w:ind w:left="1440" w:right="0"/>
        <w:jc w:val="both"/>
        <w:rPr>
          <w:rFonts w:asciiTheme="majorHAnsi" w:eastAsia="Times New Roman" w:hAnsiTheme="majorHAnsi" w:cstheme="majorHAnsi"/>
          <w:kern w:val="0"/>
          <w:lang w:eastAsia="id-ID"/>
          <w14:ligatures w14:val="none"/>
        </w:rPr>
      </w:pPr>
      <w:r>
        <w:rPr>
          <w:rFonts w:asciiTheme="majorHAnsi" w:eastAsia="Times New Roman" w:hAnsiTheme="majorHAnsi" w:cstheme="majorHAnsi"/>
          <w:kern w:val="0"/>
          <w:lang w:eastAsia="id-ID"/>
          <w14:ligatures w14:val="none"/>
        </w:rPr>
        <w:t xml:space="preserve">Perintah </w:t>
      </w:r>
      <w:r>
        <w:rPr>
          <w:rFonts w:asciiTheme="majorHAnsi" w:eastAsia="Times New Roman" w:hAnsiTheme="majorHAnsi" w:cstheme="majorHAnsi"/>
          <w:b/>
          <w:kern w:val="0"/>
          <w:lang w:eastAsia="id-ID"/>
          <w14:ligatures w14:val="none"/>
        </w:rPr>
        <w:t xml:space="preserve">exit </w:t>
      </w:r>
      <w:r w:rsidRPr="00EC72EA">
        <w:rPr>
          <w:rFonts w:asciiTheme="majorHAnsi" w:eastAsia="Times New Roman" w:hAnsiTheme="majorHAnsi" w:cstheme="majorHAnsi"/>
          <w:kern w:val="0"/>
          <w:lang w:eastAsia="id-ID"/>
          <w14:ligatures w14:val="none"/>
        </w:rPr>
        <w:t>digunakan untuk keluar dari command prompt. Format penggunaan</w:t>
      </w:r>
    </w:p>
    <w:p w14:paraId="7010572E" w14:textId="77777777" w:rsidR="00862A22" w:rsidRPr="00EC72EA" w:rsidRDefault="00862A22" w:rsidP="005B5965">
      <w:pPr>
        <w:spacing w:before="0"/>
        <w:ind w:left="1440" w:right="0"/>
        <w:jc w:val="both"/>
        <w:rPr>
          <w:rFonts w:asciiTheme="majorHAnsi" w:eastAsia="Times New Roman" w:hAnsiTheme="majorHAnsi" w:cstheme="majorHAnsi"/>
          <w:kern w:val="0"/>
          <w:lang w:eastAsia="id-ID"/>
          <w14:ligatures w14:val="none"/>
        </w:rPr>
      </w:pPr>
      <w:r w:rsidRPr="00EC72EA">
        <w:rPr>
          <w:rFonts w:asciiTheme="majorHAnsi" w:eastAsia="Times New Roman" w:hAnsiTheme="majorHAnsi" w:cstheme="majorHAnsi"/>
          <w:kern w:val="0"/>
          <w:lang w:eastAsia="id-ID"/>
          <w14:ligatures w14:val="none"/>
        </w:rPr>
        <w:t>perintah exit, yaitu sebagai berikut :</w:t>
      </w:r>
    </w:p>
    <w:p w14:paraId="3DED6C5C" w14:textId="77777777" w:rsidR="00862A22" w:rsidRPr="00EC72EA" w:rsidRDefault="00862A22" w:rsidP="005B5965">
      <w:pPr>
        <w:spacing w:before="0"/>
        <w:ind w:left="1440" w:right="0"/>
        <w:jc w:val="both"/>
        <w:rPr>
          <w:rFonts w:asciiTheme="majorHAnsi" w:eastAsia="Times New Roman" w:hAnsiTheme="majorHAnsi" w:cstheme="majorHAnsi"/>
          <w:kern w:val="0"/>
          <w:lang w:eastAsia="id-ID"/>
          <w14:ligatures w14:val="none"/>
        </w:rPr>
      </w:pPr>
      <w:r w:rsidRPr="00134D9C">
        <w:rPr>
          <w:rFonts w:asciiTheme="majorHAnsi" w:eastAsia="Times New Roman" w:hAnsiTheme="majorHAnsi" w:cstheme="majorHAnsi"/>
          <w:b/>
          <w:kern w:val="0"/>
          <w:lang w:eastAsia="id-ID"/>
          <w14:ligatures w14:val="none"/>
        </w:rPr>
        <w:t>exit</w:t>
      </w:r>
      <w:r w:rsidRPr="00EC72EA">
        <w:rPr>
          <w:rFonts w:asciiTheme="majorHAnsi" w:eastAsia="Times New Roman" w:hAnsiTheme="majorHAnsi" w:cstheme="majorHAnsi"/>
          <w:kern w:val="0"/>
          <w:lang w:eastAsia="id-ID"/>
          <w14:ligatures w14:val="none"/>
        </w:rPr>
        <w:t xml:space="preserve"> &lt;tekan tombol enter&gt;</w:t>
      </w:r>
    </w:p>
    <w:p w14:paraId="46C500A7" w14:textId="0EB6EF32" w:rsidR="00862A22" w:rsidRDefault="00862A22" w:rsidP="00862A22"/>
    <w:p w14:paraId="46297CBE" w14:textId="77777777" w:rsidR="00DB346E" w:rsidRDefault="00DB346E" w:rsidP="00862A22"/>
    <w:p w14:paraId="015E6671" w14:textId="77777777" w:rsidR="000F62B6" w:rsidRDefault="000F62B6" w:rsidP="00862A22"/>
    <w:p w14:paraId="1D8C9EFF" w14:textId="77777777" w:rsidR="000F62B6" w:rsidRDefault="000F62B6" w:rsidP="00862A22"/>
    <w:p w14:paraId="40A368AE" w14:textId="77777777" w:rsidR="00DB346E" w:rsidRDefault="00DB346E" w:rsidP="00862A22"/>
    <w:p w14:paraId="57F3A504" w14:textId="77777777" w:rsidR="00DB346E" w:rsidRDefault="00DB346E" w:rsidP="00862A22"/>
    <w:p w14:paraId="390E6112" w14:textId="77777777" w:rsidR="00DB346E" w:rsidRDefault="00DB346E" w:rsidP="00862A22"/>
    <w:p w14:paraId="69D934A4" w14:textId="69835558" w:rsidR="005B5965" w:rsidRPr="005B5965" w:rsidRDefault="00862A22" w:rsidP="005B5965">
      <w:pPr>
        <w:pStyle w:val="ListParagraph"/>
        <w:numPr>
          <w:ilvl w:val="0"/>
          <w:numId w:val="14"/>
        </w:numPr>
        <w:rPr>
          <w:b/>
          <w:sz w:val="24"/>
        </w:rPr>
      </w:pPr>
      <w:r w:rsidRPr="00862A22">
        <w:rPr>
          <w:b/>
          <w:sz w:val="24"/>
        </w:rPr>
        <w:lastRenderedPageBreak/>
        <w:t>PERINTAH-PERINTAH DASAR LINUX</w:t>
      </w:r>
    </w:p>
    <w:p w14:paraId="34E522D8" w14:textId="18746882" w:rsidR="005B5965" w:rsidRPr="005B5965" w:rsidRDefault="005B5965" w:rsidP="005B5965">
      <w:pPr>
        <w:pStyle w:val="ListParagraph"/>
        <w:numPr>
          <w:ilvl w:val="0"/>
          <w:numId w:val="15"/>
        </w:numPr>
        <w:jc w:val="both"/>
        <w:rPr>
          <w:b/>
        </w:rPr>
      </w:pPr>
      <w:r w:rsidRPr="005B5965">
        <w:rPr>
          <w:b/>
        </w:rPr>
        <w:t>man</w:t>
      </w:r>
    </w:p>
    <w:p w14:paraId="402B3A22" w14:textId="21448AF9" w:rsidR="005B5965" w:rsidRDefault="005B5965" w:rsidP="005B5965">
      <w:pPr>
        <w:pStyle w:val="ListParagraph"/>
        <w:ind w:left="1440" w:firstLine="720"/>
        <w:jc w:val="both"/>
      </w:pPr>
      <w:r>
        <w:t>Perintah man digunakan untuk mengetahui informasi yang lebih lengkap dari suatu perintah di shell linux. Format penggunaan perintah man yaitu sebagai berikut :</w:t>
      </w:r>
    </w:p>
    <w:p w14:paraId="70ACC594" w14:textId="5561EE76" w:rsidR="005B5965" w:rsidRDefault="005B5965" w:rsidP="00E66384">
      <w:pPr>
        <w:pStyle w:val="ListParagraph"/>
        <w:ind w:left="1440" w:firstLine="720"/>
        <w:jc w:val="both"/>
      </w:pPr>
      <w:r w:rsidRPr="005B5965">
        <w:rPr>
          <w:b/>
        </w:rPr>
        <w:t>man</w:t>
      </w:r>
      <w:r>
        <w:t xml:space="preserve"> [nama_perintah] &lt;tekan tombol enter&gt;</w:t>
      </w:r>
    </w:p>
    <w:p w14:paraId="6E6DFE70" w14:textId="77777777" w:rsidR="005B5965" w:rsidRDefault="005B5965" w:rsidP="005B5965">
      <w:pPr>
        <w:pStyle w:val="ListParagraph"/>
        <w:ind w:left="1440"/>
        <w:jc w:val="both"/>
      </w:pPr>
    </w:p>
    <w:p w14:paraId="58E13F1D" w14:textId="77777777" w:rsidR="005B5965" w:rsidRPr="005B5965" w:rsidRDefault="005B5965" w:rsidP="005B5965">
      <w:pPr>
        <w:pStyle w:val="ListParagraph"/>
        <w:numPr>
          <w:ilvl w:val="0"/>
          <w:numId w:val="15"/>
        </w:numPr>
        <w:jc w:val="both"/>
      </w:pPr>
      <w:r>
        <w:rPr>
          <w:b/>
        </w:rPr>
        <w:t>date</w:t>
      </w:r>
    </w:p>
    <w:p w14:paraId="6C57FAAC" w14:textId="543F1AC5" w:rsidR="005B5965" w:rsidRDefault="005B5965" w:rsidP="00E66384">
      <w:pPr>
        <w:pStyle w:val="ListParagraph"/>
        <w:ind w:left="1440" w:firstLine="720"/>
        <w:jc w:val="both"/>
      </w:pPr>
      <w:r>
        <w:t>Perintah date digunakan untuk menampilkan atau menset tanggal dan waktu sistem komputer linux. Format penggunaan perintah date adalah sebagai berikut :</w:t>
      </w:r>
    </w:p>
    <w:p w14:paraId="0638783F" w14:textId="77777777" w:rsidR="005B5965" w:rsidRDefault="005B5965" w:rsidP="00E66384">
      <w:pPr>
        <w:pStyle w:val="ListParagraph"/>
        <w:ind w:left="1440" w:firstLine="720"/>
        <w:jc w:val="both"/>
      </w:pPr>
      <w:r w:rsidRPr="005B5965">
        <w:rPr>
          <w:b/>
        </w:rPr>
        <w:t>date</w:t>
      </w:r>
      <w:r>
        <w:t xml:space="preserve"> &lt;tekan tombol enter&gt;</w:t>
      </w:r>
    </w:p>
    <w:p w14:paraId="3F69C1C2" w14:textId="77777777" w:rsidR="005B5965" w:rsidRDefault="005B5965" w:rsidP="00E66384">
      <w:pPr>
        <w:pStyle w:val="ListParagraph"/>
        <w:ind w:left="1440" w:firstLine="720"/>
        <w:jc w:val="both"/>
      </w:pPr>
      <w:r w:rsidRPr="005B5965">
        <w:rPr>
          <w:b/>
        </w:rPr>
        <w:t>date</w:t>
      </w:r>
      <w:r>
        <w:t xml:space="preserve"> [+format] &lt;tekan tombol enter&gt;</w:t>
      </w:r>
    </w:p>
    <w:p w14:paraId="1A780140" w14:textId="43E51D71" w:rsidR="00862A22" w:rsidRDefault="005B5965" w:rsidP="00E66384">
      <w:pPr>
        <w:pStyle w:val="ListParagraph"/>
        <w:ind w:left="1440"/>
        <w:jc w:val="both"/>
      </w:pPr>
      <w:r>
        <w:t>Adapun beberapa format yang dapat digunakan, yaitu sebagai berikut :</w:t>
      </w:r>
    </w:p>
    <w:p w14:paraId="40EA764C" w14:textId="21EB91B1" w:rsidR="00E66384" w:rsidRDefault="00E66384" w:rsidP="00E66384">
      <w:pPr>
        <w:pStyle w:val="ListParagraph"/>
        <w:numPr>
          <w:ilvl w:val="0"/>
          <w:numId w:val="16"/>
        </w:numPr>
        <w:jc w:val="both"/>
      </w:pPr>
      <w:r>
        <w:t>%D : tanggal dengan format MM/DD/YY (MM=bulan, DD=tanggal, YY=tahun)</w:t>
      </w:r>
    </w:p>
    <w:p w14:paraId="7DC92795" w14:textId="65410139" w:rsidR="00E66384" w:rsidRDefault="00E66384" w:rsidP="00E66384">
      <w:pPr>
        <w:pStyle w:val="ListParagraph"/>
        <w:numPr>
          <w:ilvl w:val="0"/>
          <w:numId w:val="16"/>
        </w:numPr>
        <w:jc w:val="both"/>
      </w:pPr>
      <w:r>
        <w:t>%a : nama hari (Sun hingga Sat)</w:t>
      </w:r>
    </w:p>
    <w:p w14:paraId="29008780" w14:textId="09D8E451" w:rsidR="00E66384" w:rsidRDefault="00E66384" w:rsidP="00E66384">
      <w:pPr>
        <w:pStyle w:val="ListParagraph"/>
        <w:numPr>
          <w:ilvl w:val="0"/>
          <w:numId w:val="16"/>
        </w:numPr>
        <w:jc w:val="both"/>
      </w:pPr>
      <w:r>
        <w:t>%h : nama bulan (Jan hingga Dec)</w:t>
      </w:r>
    </w:p>
    <w:p w14:paraId="145B0375" w14:textId="60BBAD86" w:rsidR="00E66384" w:rsidRDefault="00E66384" w:rsidP="00E66384">
      <w:pPr>
        <w:pStyle w:val="ListParagraph"/>
        <w:numPr>
          <w:ilvl w:val="0"/>
          <w:numId w:val="16"/>
        </w:numPr>
        <w:jc w:val="both"/>
      </w:pPr>
      <w:r>
        <w:t>%j : posisi hari terhadap tahun (001 hingga 356)</w:t>
      </w:r>
    </w:p>
    <w:p w14:paraId="02A05DB3" w14:textId="1AFCCD11" w:rsidR="00E66384" w:rsidRDefault="00E66384" w:rsidP="00E66384">
      <w:pPr>
        <w:pStyle w:val="ListParagraph"/>
        <w:numPr>
          <w:ilvl w:val="0"/>
          <w:numId w:val="16"/>
        </w:numPr>
        <w:jc w:val="both"/>
      </w:pPr>
      <w:r>
        <w:t>%w : kode hari dalam seminggu (minggu=0, senin=1, dan seterusnya)</w:t>
      </w:r>
    </w:p>
    <w:p w14:paraId="5D37465C" w14:textId="6F53C16A" w:rsidR="00E66384" w:rsidRDefault="00E66384" w:rsidP="00E66384">
      <w:pPr>
        <w:pStyle w:val="ListParagraph"/>
        <w:numPr>
          <w:ilvl w:val="0"/>
          <w:numId w:val="16"/>
        </w:numPr>
        <w:jc w:val="both"/>
      </w:pPr>
      <w:r>
        <w:t>%m : kode bulan (01 hingga 12)</w:t>
      </w:r>
    </w:p>
    <w:p w14:paraId="2C932951" w14:textId="7B300135" w:rsidR="00E66384" w:rsidRDefault="00E66384" w:rsidP="00E66384">
      <w:pPr>
        <w:pStyle w:val="ListParagraph"/>
        <w:numPr>
          <w:ilvl w:val="0"/>
          <w:numId w:val="16"/>
        </w:numPr>
        <w:jc w:val="both"/>
      </w:pPr>
      <w:r>
        <w:t>%d : posisi hari dalam satu bulan</w:t>
      </w:r>
    </w:p>
    <w:p w14:paraId="24A4D681" w14:textId="7BAB3846" w:rsidR="00E66384" w:rsidRDefault="00E66384" w:rsidP="00E66384">
      <w:pPr>
        <w:pStyle w:val="ListParagraph"/>
        <w:numPr>
          <w:ilvl w:val="0"/>
          <w:numId w:val="16"/>
        </w:numPr>
        <w:jc w:val="both"/>
      </w:pPr>
      <w:r>
        <w:t>%y : dua digit terakhir dari tahun</w:t>
      </w:r>
    </w:p>
    <w:p w14:paraId="62C5D0AD" w14:textId="729AD687" w:rsidR="00E66384" w:rsidRDefault="00E66384" w:rsidP="00E66384">
      <w:pPr>
        <w:pStyle w:val="ListParagraph"/>
        <w:numPr>
          <w:ilvl w:val="0"/>
          <w:numId w:val="16"/>
        </w:numPr>
        <w:jc w:val="both"/>
      </w:pPr>
      <w:r>
        <w:t>%T : jam dengan format HH:MM:SS (HH=jam, MM=menit, SS=detik)</w:t>
      </w:r>
    </w:p>
    <w:p w14:paraId="59E3776E" w14:textId="3924F80C" w:rsidR="00E66384" w:rsidRDefault="00E66384" w:rsidP="00E66384">
      <w:pPr>
        <w:pStyle w:val="ListParagraph"/>
        <w:numPr>
          <w:ilvl w:val="0"/>
          <w:numId w:val="16"/>
        </w:numPr>
        <w:jc w:val="both"/>
      </w:pPr>
      <w:r>
        <w:t>%r : jam dengan format HH:MM:SS (AM/PM)</w:t>
      </w:r>
    </w:p>
    <w:p w14:paraId="06699719" w14:textId="5A4CB9B4" w:rsidR="00E66384" w:rsidRDefault="00E66384" w:rsidP="00E66384">
      <w:pPr>
        <w:pStyle w:val="ListParagraph"/>
        <w:numPr>
          <w:ilvl w:val="0"/>
          <w:numId w:val="16"/>
        </w:numPr>
        <w:jc w:val="both"/>
      </w:pPr>
      <w:r>
        <w:t>%H : jam (00 hingga 23)</w:t>
      </w:r>
    </w:p>
    <w:p w14:paraId="1BD64F49" w14:textId="4C7D03F5" w:rsidR="00E66384" w:rsidRDefault="00E66384" w:rsidP="00E66384">
      <w:pPr>
        <w:pStyle w:val="ListParagraph"/>
        <w:numPr>
          <w:ilvl w:val="0"/>
          <w:numId w:val="16"/>
        </w:numPr>
        <w:jc w:val="both"/>
      </w:pPr>
      <w:r>
        <w:t>%M : menit (00 hingga 59)</w:t>
      </w:r>
    </w:p>
    <w:p w14:paraId="47A75350" w14:textId="730DB879" w:rsidR="00E66384" w:rsidRDefault="00E66384" w:rsidP="00E66384">
      <w:pPr>
        <w:pStyle w:val="ListParagraph"/>
        <w:numPr>
          <w:ilvl w:val="0"/>
          <w:numId w:val="16"/>
        </w:numPr>
        <w:jc w:val="both"/>
      </w:pPr>
      <w:r>
        <w:t>%S : detik (00 hingga 59)</w:t>
      </w:r>
    </w:p>
    <w:p w14:paraId="706AFE6D" w14:textId="77777777" w:rsidR="00E66384" w:rsidRDefault="00E66384" w:rsidP="00E66384">
      <w:pPr>
        <w:jc w:val="both"/>
      </w:pPr>
    </w:p>
    <w:p w14:paraId="45D624B2" w14:textId="47A4AD3A" w:rsidR="00E66384" w:rsidRDefault="00E66384" w:rsidP="00E66384">
      <w:pPr>
        <w:pStyle w:val="ListParagraph"/>
        <w:numPr>
          <w:ilvl w:val="0"/>
          <w:numId w:val="15"/>
        </w:numPr>
        <w:jc w:val="both"/>
        <w:rPr>
          <w:b/>
        </w:rPr>
      </w:pPr>
      <w:r>
        <w:rPr>
          <w:b/>
        </w:rPr>
        <w:t>c</w:t>
      </w:r>
      <w:r w:rsidRPr="00E66384">
        <w:rPr>
          <w:b/>
        </w:rPr>
        <w:t>al</w:t>
      </w:r>
    </w:p>
    <w:p w14:paraId="549EF714" w14:textId="434A8A3E" w:rsidR="00862A22" w:rsidRDefault="00E66384" w:rsidP="00E66384">
      <w:pPr>
        <w:ind w:left="1440" w:firstLine="720"/>
        <w:jc w:val="both"/>
      </w:pPr>
      <w:r>
        <w:t>Perintah cal digunakan untuk menampilkan kalender dari sebuah bulan atau bahkan semua bulan dalam satu tahun. Tahun kalender berkisar dari tahun 1 hingga 9999. Format penggunaan perintah cal, yaitu sebagai berikut :</w:t>
      </w:r>
    </w:p>
    <w:p w14:paraId="0B086227" w14:textId="77777777" w:rsidR="00E66384" w:rsidRDefault="00E66384" w:rsidP="00E66384">
      <w:pPr>
        <w:ind w:left="1440" w:firstLine="720"/>
        <w:jc w:val="both"/>
      </w:pPr>
      <w:r w:rsidRPr="00E66384">
        <w:rPr>
          <w:b/>
        </w:rPr>
        <w:t>cal</w:t>
      </w:r>
      <w:r w:rsidRPr="00E66384">
        <w:t xml:space="preserve"> [[bulan] tahun] &lt;tekan tombol enter&gt;</w:t>
      </w:r>
    </w:p>
    <w:p w14:paraId="54A712CA" w14:textId="77777777" w:rsidR="00E66384" w:rsidRDefault="00E66384" w:rsidP="00E66384">
      <w:pPr>
        <w:ind w:left="792" w:firstLine="648"/>
        <w:jc w:val="both"/>
      </w:pPr>
      <w:r>
        <w:t>Contoh :</w:t>
      </w:r>
    </w:p>
    <w:p w14:paraId="19CB5A62" w14:textId="77777777" w:rsidR="00E66384" w:rsidRDefault="00E66384" w:rsidP="00E66384">
      <w:pPr>
        <w:ind w:left="1512" w:firstLine="648"/>
        <w:jc w:val="both"/>
      </w:pPr>
      <w:r w:rsidRPr="00E66384">
        <w:rPr>
          <w:b/>
        </w:rPr>
        <w:t>cal 9 2014</w:t>
      </w:r>
      <w:r>
        <w:t xml:space="preserve"> &lt;tekan tombol enter&gt;</w:t>
      </w:r>
    </w:p>
    <w:p w14:paraId="51110648" w14:textId="77777777" w:rsidR="00E66384" w:rsidRDefault="00E66384" w:rsidP="00E66384">
      <w:pPr>
        <w:ind w:left="1512" w:firstLine="648"/>
        <w:jc w:val="both"/>
      </w:pPr>
      <w:r w:rsidRPr="00E66384">
        <w:rPr>
          <w:b/>
        </w:rPr>
        <w:t>cal 2014</w:t>
      </w:r>
      <w:r>
        <w:t xml:space="preserve"> &lt;tekan tombol enter&gt;</w:t>
      </w:r>
    </w:p>
    <w:p w14:paraId="2D430A80" w14:textId="1E1E6DDF" w:rsidR="00E66384" w:rsidRDefault="00E66384" w:rsidP="00E66384">
      <w:pPr>
        <w:ind w:left="1512" w:firstLine="648"/>
        <w:jc w:val="both"/>
      </w:pPr>
      <w:r w:rsidRPr="00E66384">
        <w:rPr>
          <w:b/>
        </w:rPr>
        <w:t>cal</w:t>
      </w:r>
      <w:r>
        <w:t xml:space="preserve"> &lt;tekan tombol enter&gt;</w:t>
      </w:r>
    </w:p>
    <w:p w14:paraId="1069C56E" w14:textId="77777777" w:rsidR="00E66384" w:rsidRDefault="00E66384" w:rsidP="00E66384">
      <w:pPr>
        <w:ind w:left="1512" w:firstLine="648"/>
        <w:jc w:val="both"/>
      </w:pPr>
    </w:p>
    <w:p w14:paraId="34F47D26" w14:textId="7064FFEF" w:rsidR="00E66384" w:rsidRDefault="00E66384" w:rsidP="00E66384">
      <w:pPr>
        <w:pStyle w:val="ListParagraph"/>
        <w:numPr>
          <w:ilvl w:val="0"/>
          <w:numId w:val="15"/>
        </w:numPr>
        <w:jc w:val="both"/>
        <w:rPr>
          <w:b/>
        </w:rPr>
      </w:pPr>
      <w:r>
        <w:rPr>
          <w:b/>
        </w:rPr>
        <w:t>p</w:t>
      </w:r>
      <w:r w:rsidRPr="00E66384">
        <w:rPr>
          <w:b/>
        </w:rPr>
        <w:t>wd</w:t>
      </w:r>
    </w:p>
    <w:p w14:paraId="5F0AF19C" w14:textId="77777777" w:rsidR="00E66384" w:rsidRDefault="00E66384" w:rsidP="00E66384">
      <w:pPr>
        <w:ind w:left="1440" w:firstLine="720"/>
        <w:jc w:val="both"/>
      </w:pPr>
      <w:r>
        <w:t xml:space="preserve">Pemakai (user) dapat mengetahui nama direktori kerja dengan menggunakan perintah </w:t>
      </w:r>
      <w:r w:rsidRPr="00E66384">
        <w:rPr>
          <w:b/>
        </w:rPr>
        <w:t>pwd</w:t>
      </w:r>
      <w:r>
        <w:t xml:space="preserve"> (print working directory). Format penggunaan perintah pwd, yaitu sebagai berikut :</w:t>
      </w:r>
    </w:p>
    <w:p w14:paraId="7C237589" w14:textId="41E3DD9D" w:rsidR="00E66384" w:rsidRPr="00E66384" w:rsidRDefault="00E66384" w:rsidP="00E66384">
      <w:pPr>
        <w:ind w:left="1440" w:firstLine="720"/>
        <w:jc w:val="both"/>
      </w:pPr>
      <w:r w:rsidRPr="00E66384">
        <w:rPr>
          <w:b/>
        </w:rPr>
        <w:t>pwd</w:t>
      </w:r>
      <w:r>
        <w:t xml:space="preserve"> &lt;tekan tombol enter&gt;</w:t>
      </w:r>
    </w:p>
    <w:p w14:paraId="2271F026" w14:textId="77CA2F98" w:rsidR="00E66384" w:rsidRDefault="00E66384" w:rsidP="00E66384">
      <w:pPr>
        <w:pStyle w:val="ListParagraph"/>
        <w:numPr>
          <w:ilvl w:val="0"/>
          <w:numId w:val="15"/>
        </w:numPr>
        <w:jc w:val="both"/>
        <w:rPr>
          <w:b/>
        </w:rPr>
      </w:pPr>
      <w:r>
        <w:rPr>
          <w:b/>
        </w:rPr>
        <w:lastRenderedPageBreak/>
        <w:t>logout</w:t>
      </w:r>
    </w:p>
    <w:p w14:paraId="34C4AA68" w14:textId="27966C63" w:rsidR="00E66384" w:rsidRDefault="00E66384" w:rsidP="00E66384">
      <w:pPr>
        <w:ind w:left="1440" w:firstLine="720"/>
        <w:jc w:val="both"/>
      </w:pPr>
      <w:r>
        <w:t>Perintah logout digunakan untuk keluar dari sistem komputer linux, dengan ditandai dengan nama login yang dipakai oleh pemakai (user) tidak aktif lagi.</w:t>
      </w:r>
    </w:p>
    <w:p w14:paraId="72FB12F4" w14:textId="77777777" w:rsidR="000F62B6" w:rsidRDefault="000F62B6" w:rsidP="000F62B6">
      <w:pPr>
        <w:jc w:val="both"/>
      </w:pPr>
    </w:p>
    <w:p w14:paraId="251312FA" w14:textId="77777777" w:rsidR="000F62B6" w:rsidRDefault="000F62B6" w:rsidP="000F62B6">
      <w:pPr>
        <w:jc w:val="both"/>
      </w:pPr>
    </w:p>
    <w:p w14:paraId="67CBCFDE" w14:textId="06E42DF2" w:rsidR="000F62B6" w:rsidRPr="000F62B6" w:rsidRDefault="000F62B6" w:rsidP="000F62B6">
      <w:pPr>
        <w:pStyle w:val="ListParagraph"/>
        <w:numPr>
          <w:ilvl w:val="0"/>
          <w:numId w:val="14"/>
        </w:numPr>
        <w:jc w:val="both"/>
      </w:pPr>
      <w:r>
        <w:rPr>
          <w:b/>
        </w:rPr>
        <w:t>/dev</w:t>
      </w:r>
    </w:p>
    <w:p w14:paraId="29D90D69" w14:textId="184FDF0C" w:rsidR="000F62B6" w:rsidRDefault="000F62B6" w:rsidP="000F62B6">
      <w:pPr>
        <w:ind w:left="1080" w:firstLine="360"/>
        <w:jc w:val="both"/>
      </w:pPr>
      <w:r>
        <w:rPr>
          <w:b/>
        </w:rPr>
        <w:t xml:space="preserve">/dev </w:t>
      </w:r>
      <w:r>
        <w:t xml:space="preserve">adalah </w:t>
      </w:r>
      <w:r>
        <w:t>adalah sebuah direktori di dalam sistem o</w:t>
      </w:r>
      <w:r>
        <w:t xml:space="preserve">perasi Linux yang berisi sistem file </w:t>
      </w:r>
      <w:r>
        <w:t>khusus yang merupakan cerminan perangkat ker</w:t>
      </w:r>
      <w:r>
        <w:t xml:space="preserve">as (hardware) yang dikenali dan </w:t>
      </w:r>
      <w:r>
        <w:t>digunakan oleh sistem komputer. Dan juga kita akan meng</w:t>
      </w:r>
      <w:r>
        <w:t xml:space="preserve">gunakan beberapa perintah dalam </w:t>
      </w:r>
      <w:r>
        <w:t xml:space="preserve">Linux dalam percobaan, seperti : </w:t>
      </w:r>
      <w:r w:rsidRPr="000F62B6">
        <w:rPr>
          <w:b/>
        </w:rPr>
        <w:t>ls –l</w:t>
      </w:r>
      <w:r>
        <w:t xml:space="preserve">, </w:t>
      </w:r>
      <w:r w:rsidRPr="000F62B6">
        <w:rPr>
          <w:b/>
        </w:rPr>
        <w:t>df</w:t>
      </w:r>
      <w:r>
        <w:t xml:space="preserve">, dan </w:t>
      </w:r>
      <w:r w:rsidRPr="000F62B6">
        <w:rPr>
          <w:b/>
        </w:rPr>
        <w:t>free</w:t>
      </w:r>
      <w:r>
        <w:t>.</w:t>
      </w:r>
    </w:p>
    <w:p w14:paraId="5626D8CE" w14:textId="77777777" w:rsidR="000F62B6" w:rsidRDefault="000F62B6" w:rsidP="000F62B6">
      <w:pPr>
        <w:jc w:val="both"/>
      </w:pPr>
    </w:p>
    <w:p w14:paraId="2B584CB3" w14:textId="457AB83D" w:rsidR="000F62B6" w:rsidRDefault="000F62B6" w:rsidP="000F62B6">
      <w:pPr>
        <w:pStyle w:val="ListParagraph"/>
        <w:numPr>
          <w:ilvl w:val="0"/>
          <w:numId w:val="14"/>
        </w:numPr>
        <w:jc w:val="both"/>
        <w:rPr>
          <w:b/>
        </w:rPr>
      </w:pPr>
      <w:r w:rsidRPr="000F62B6">
        <w:rPr>
          <w:b/>
        </w:rPr>
        <w:t xml:space="preserve">ls </w:t>
      </w:r>
      <w:r>
        <w:rPr>
          <w:b/>
        </w:rPr>
        <w:t>–l</w:t>
      </w:r>
    </w:p>
    <w:p w14:paraId="36D635AE" w14:textId="77777777" w:rsidR="000F62B6" w:rsidRDefault="000F62B6" w:rsidP="00766724">
      <w:pPr>
        <w:spacing w:before="0"/>
        <w:ind w:left="1080" w:firstLine="360"/>
        <w:jc w:val="both"/>
      </w:pPr>
      <w:r w:rsidRPr="000F62B6">
        <w:t xml:space="preserve">Perintah </w:t>
      </w:r>
      <w:r w:rsidRPr="000F62B6">
        <w:rPr>
          <w:b/>
        </w:rPr>
        <w:t>ls –l</w:t>
      </w:r>
      <w:r w:rsidRPr="000F62B6">
        <w:t xml:space="preserve"> digunakan untuk menampilkan file-file</w:t>
      </w:r>
      <w:r>
        <w:t xml:space="preserve"> atau direktori secara lengkap, </w:t>
      </w:r>
      <w:r w:rsidRPr="000F62B6">
        <w:t>termasuk (dari kiri ke kanan) : total blok (1 blok = 512 byte</w:t>
      </w:r>
      <w:r>
        <w:t xml:space="preserve">), tipe file, hak akses (owner, </w:t>
      </w:r>
      <w:r w:rsidRPr="000F62B6">
        <w:t>group, other), jumlah link, nama pemilik file (owner), group y</w:t>
      </w:r>
      <w:r>
        <w:t xml:space="preserve">ang mengakses file, ukuran file </w:t>
      </w:r>
      <w:r w:rsidRPr="000F62B6">
        <w:t>(byte), dan tanggal file terakhir dimodifikasi, dan n</w:t>
      </w:r>
      <w:r>
        <w:t xml:space="preserve">ama file atau direktori. Format </w:t>
      </w:r>
      <w:r w:rsidRPr="000F62B6">
        <w:t xml:space="preserve">penggunaan perintah </w:t>
      </w:r>
      <w:r w:rsidRPr="000F62B6">
        <w:rPr>
          <w:b/>
        </w:rPr>
        <w:t>ls –l</w:t>
      </w:r>
      <w:r>
        <w:t xml:space="preserve"> adalah sebagai berikut :</w:t>
      </w:r>
    </w:p>
    <w:p w14:paraId="7787B69B" w14:textId="52D626EE" w:rsidR="000F62B6" w:rsidRDefault="000F62B6" w:rsidP="00766724">
      <w:pPr>
        <w:spacing w:before="0"/>
        <w:ind w:left="1080" w:firstLine="360"/>
        <w:jc w:val="both"/>
      </w:pPr>
      <w:r w:rsidRPr="000F62B6">
        <w:rPr>
          <w:b/>
        </w:rPr>
        <w:t>ls –l</w:t>
      </w:r>
      <w:r w:rsidRPr="000F62B6">
        <w:t xml:space="preserve"> [path] &lt;tekan tombol enter&gt;</w:t>
      </w:r>
    </w:p>
    <w:p w14:paraId="7CA066AD" w14:textId="4E87C222" w:rsidR="000F62B6" w:rsidRDefault="000F62B6" w:rsidP="000F62B6">
      <w:pPr>
        <w:jc w:val="both"/>
      </w:pPr>
      <w:r>
        <w:tab/>
        <w:t>Contoh :</w:t>
      </w:r>
    </w:p>
    <w:p w14:paraId="3BDA7B2D" w14:textId="77777777" w:rsidR="000F62B6" w:rsidRDefault="000F62B6" w:rsidP="00766724">
      <w:pPr>
        <w:spacing w:before="0"/>
        <w:jc w:val="both"/>
      </w:pPr>
      <w:r>
        <w:tab/>
      </w:r>
      <w:r>
        <w:tab/>
      </w:r>
      <w:r w:rsidRPr="00766724">
        <w:rPr>
          <w:b/>
        </w:rPr>
        <w:t>ls –l</w:t>
      </w:r>
      <w:r>
        <w:t xml:space="preserve"> &lt;tekan tombol enter&gt;</w:t>
      </w:r>
    </w:p>
    <w:p w14:paraId="709427C3" w14:textId="47B44FE1" w:rsidR="000F62B6" w:rsidRDefault="000F62B6" w:rsidP="00766724">
      <w:pPr>
        <w:spacing w:before="0"/>
        <w:ind w:left="792" w:firstLine="648"/>
        <w:jc w:val="both"/>
      </w:pPr>
      <w:r w:rsidRPr="00766724">
        <w:rPr>
          <w:b/>
        </w:rPr>
        <w:t>ls –l /dev</w:t>
      </w:r>
      <w:r>
        <w:t xml:space="preserve"> &lt;tekan tombol enter&gt;</w:t>
      </w:r>
    </w:p>
    <w:p w14:paraId="7EC64731" w14:textId="77777777" w:rsidR="000F62B6" w:rsidRDefault="000F62B6" w:rsidP="00766724">
      <w:pPr>
        <w:spacing w:before="0"/>
        <w:ind w:left="1440"/>
        <w:jc w:val="both"/>
      </w:pPr>
      <w:r w:rsidRPr="00766724">
        <w:rPr>
          <w:b/>
        </w:rPr>
        <w:t>ls –l /dev/bus/usb/</w:t>
      </w:r>
      <w:r>
        <w:t xml:space="preserve"> &lt;tekan tombol enter&gt;</w:t>
      </w:r>
    </w:p>
    <w:p w14:paraId="17A61D9C" w14:textId="77777777" w:rsidR="000F62B6" w:rsidRDefault="000F62B6" w:rsidP="00766724">
      <w:pPr>
        <w:spacing w:before="0"/>
        <w:ind w:left="1440"/>
        <w:jc w:val="both"/>
      </w:pPr>
      <w:r w:rsidRPr="00766724">
        <w:rPr>
          <w:b/>
        </w:rPr>
        <w:t>ls –l /dev/cdrom</w:t>
      </w:r>
      <w:r>
        <w:t xml:space="preserve"> &lt;tekan tombol enter&gt;</w:t>
      </w:r>
    </w:p>
    <w:p w14:paraId="5ACAB86C" w14:textId="77777777" w:rsidR="000F62B6" w:rsidRDefault="000F62B6" w:rsidP="00766724">
      <w:pPr>
        <w:spacing w:before="0"/>
        <w:ind w:left="1440"/>
        <w:jc w:val="both"/>
      </w:pPr>
      <w:r w:rsidRPr="00766724">
        <w:rPr>
          <w:b/>
        </w:rPr>
        <w:t>ls –l /dev/core</w:t>
      </w:r>
      <w:r>
        <w:t xml:space="preserve"> &lt;tekan tombol enter&gt;</w:t>
      </w:r>
    </w:p>
    <w:p w14:paraId="2E11DD67" w14:textId="77777777" w:rsidR="000F62B6" w:rsidRDefault="000F62B6" w:rsidP="00766724">
      <w:pPr>
        <w:spacing w:before="0"/>
        <w:ind w:left="1440"/>
        <w:jc w:val="both"/>
      </w:pPr>
      <w:r w:rsidRPr="00766724">
        <w:rPr>
          <w:b/>
        </w:rPr>
        <w:t>ls –l /dev/cpu/</w:t>
      </w:r>
      <w:r>
        <w:t xml:space="preserve"> &lt;tekan tombol enter&gt;</w:t>
      </w:r>
    </w:p>
    <w:p w14:paraId="7E678DE8" w14:textId="77777777" w:rsidR="000F62B6" w:rsidRDefault="000F62B6" w:rsidP="00766724">
      <w:pPr>
        <w:spacing w:before="0"/>
        <w:ind w:left="1440"/>
        <w:jc w:val="both"/>
      </w:pPr>
      <w:r w:rsidRPr="00766724">
        <w:rPr>
          <w:b/>
        </w:rPr>
        <w:t>ls –l /dev/disk</w:t>
      </w:r>
      <w:r>
        <w:t xml:space="preserve"> &lt;tekan tombol enter&gt;</w:t>
      </w:r>
    </w:p>
    <w:p w14:paraId="65BC0726" w14:textId="77777777" w:rsidR="000F62B6" w:rsidRDefault="000F62B6" w:rsidP="00766724">
      <w:pPr>
        <w:spacing w:before="0"/>
        <w:ind w:left="1440"/>
        <w:jc w:val="both"/>
      </w:pPr>
      <w:r w:rsidRPr="00766724">
        <w:rPr>
          <w:b/>
        </w:rPr>
        <w:t>ls –l /dev/fd</w:t>
      </w:r>
      <w:r>
        <w:t xml:space="preserve"> &lt;tekan tombol enter&gt;</w:t>
      </w:r>
    </w:p>
    <w:p w14:paraId="796B1F08" w14:textId="77777777" w:rsidR="000F62B6" w:rsidRDefault="000F62B6" w:rsidP="00766724">
      <w:pPr>
        <w:spacing w:before="0"/>
        <w:ind w:left="1440"/>
        <w:jc w:val="both"/>
      </w:pPr>
      <w:r w:rsidRPr="00766724">
        <w:rPr>
          <w:b/>
        </w:rPr>
        <w:t>ls –l /dev/input</w:t>
      </w:r>
      <w:r>
        <w:t xml:space="preserve"> &lt;tekan tombol enter&gt;</w:t>
      </w:r>
    </w:p>
    <w:p w14:paraId="1D927B22" w14:textId="77777777" w:rsidR="000F62B6" w:rsidRDefault="000F62B6" w:rsidP="00766724">
      <w:pPr>
        <w:spacing w:before="0"/>
        <w:ind w:left="1440"/>
        <w:jc w:val="both"/>
      </w:pPr>
      <w:r w:rsidRPr="00766724">
        <w:rPr>
          <w:b/>
        </w:rPr>
        <w:t>ls –l /dev/loop0</w:t>
      </w:r>
      <w:r>
        <w:t xml:space="preserve"> &lt;tekan tombol enter&gt;</w:t>
      </w:r>
    </w:p>
    <w:p w14:paraId="178A7955" w14:textId="77777777" w:rsidR="000F62B6" w:rsidRDefault="000F62B6" w:rsidP="00766724">
      <w:pPr>
        <w:spacing w:before="0"/>
        <w:ind w:left="1440"/>
        <w:jc w:val="both"/>
      </w:pPr>
      <w:r w:rsidRPr="00766724">
        <w:rPr>
          <w:b/>
        </w:rPr>
        <w:t>ls –l /dev/mem</w:t>
      </w:r>
      <w:r>
        <w:t xml:space="preserve"> &lt;tekan tombol enter&gt;</w:t>
      </w:r>
    </w:p>
    <w:p w14:paraId="365D6B46" w14:textId="77777777" w:rsidR="000F62B6" w:rsidRDefault="000F62B6" w:rsidP="00766724">
      <w:pPr>
        <w:spacing w:before="0"/>
        <w:ind w:left="1440"/>
        <w:jc w:val="both"/>
      </w:pPr>
      <w:r w:rsidRPr="00766724">
        <w:rPr>
          <w:b/>
        </w:rPr>
        <w:t>ls –l /dev/net</w:t>
      </w:r>
      <w:r>
        <w:t xml:space="preserve"> &lt;tekan tombol enter&gt;</w:t>
      </w:r>
    </w:p>
    <w:p w14:paraId="38E93B84" w14:textId="77777777" w:rsidR="000F62B6" w:rsidRDefault="000F62B6" w:rsidP="00766724">
      <w:pPr>
        <w:spacing w:before="0"/>
        <w:ind w:left="1440"/>
        <w:jc w:val="both"/>
      </w:pPr>
      <w:r w:rsidRPr="00766724">
        <w:rPr>
          <w:b/>
        </w:rPr>
        <w:t>ls –l /dev/null</w:t>
      </w:r>
      <w:r>
        <w:t xml:space="preserve"> &lt;tekan tombol enter&gt;</w:t>
      </w:r>
    </w:p>
    <w:p w14:paraId="669CFDAF" w14:textId="77777777" w:rsidR="000F62B6" w:rsidRDefault="000F62B6" w:rsidP="00766724">
      <w:pPr>
        <w:spacing w:before="0"/>
        <w:ind w:left="1440"/>
        <w:jc w:val="both"/>
      </w:pPr>
      <w:r w:rsidRPr="00766724">
        <w:rPr>
          <w:b/>
        </w:rPr>
        <w:t>ls –l /dev/port</w:t>
      </w:r>
      <w:r>
        <w:t xml:space="preserve"> &lt;tekan tombol enter&gt;</w:t>
      </w:r>
    </w:p>
    <w:p w14:paraId="2FBD0E66" w14:textId="77777777" w:rsidR="000F62B6" w:rsidRDefault="000F62B6" w:rsidP="00766724">
      <w:pPr>
        <w:spacing w:before="0"/>
        <w:ind w:left="1440"/>
        <w:jc w:val="both"/>
      </w:pPr>
      <w:r w:rsidRPr="00766724">
        <w:rPr>
          <w:b/>
        </w:rPr>
        <w:t>ls –l /dev/ppp</w:t>
      </w:r>
      <w:r>
        <w:t xml:space="preserve"> &lt;tekan tombol enter&gt;</w:t>
      </w:r>
    </w:p>
    <w:p w14:paraId="02DE2125" w14:textId="77777777" w:rsidR="000F62B6" w:rsidRDefault="000F62B6" w:rsidP="00766724">
      <w:pPr>
        <w:spacing w:before="0"/>
        <w:ind w:left="1440"/>
        <w:jc w:val="both"/>
      </w:pPr>
      <w:r w:rsidRPr="00766724">
        <w:rPr>
          <w:b/>
        </w:rPr>
        <w:t>ls –l /dev/ram0</w:t>
      </w:r>
      <w:r>
        <w:t xml:space="preserve"> &lt;tekan tombol enter&gt;</w:t>
      </w:r>
    </w:p>
    <w:p w14:paraId="1EAA43DD" w14:textId="77777777" w:rsidR="000F62B6" w:rsidRDefault="000F62B6" w:rsidP="00766724">
      <w:pPr>
        <w:spacing w:before="0"/>
        <w:ind w:left="1440"/>
        <w:jc w:val="both"/>
      </w:pPr>
      <w:r w:rsidRPr="00766724">
        <w:rPr>
          <w:b/>
        </w:rPr>
        <w:t>ls –l /dev/random</w:t>
      </w:r>
      <w:r>
        <w:t xml:space="preserve"> &lt;tekan tombol enter&gt;</w:t>
      </w:r>
    </w:p>
    <w:p w14:paraId="04FA2A57" w14:textId="77777777" w:rsidR="000F62B6" w:rsidRDefault="000F62B6" w:rsidP="00766724">
      <w:pPr>
        <w:spacing w:before="0"/>
        <w:ind w:left="1440"/>
        <w:jc w:val="both"/>
      </w:pPr>
      <w:r w:rsidRPr="00766724">
        <w:rPr>
          <w:b/>
        </w:rPr>
        <w:t>ls –l /dev/rtc</w:t>
      </w:r>
      <w:r>
        <w:t xml:space="preserve"> &lt;tekan tombol enter&gt;</w:t>
      </w:r>
    </w:p>
    <w:p w14:paraId="0C3706CD" w14:textId="77777777" w:rsidR="000F62B6" w:rsidRDefault="000F62B6" w:rsidP="00766724">
      <w:pPr>
        <w:spacing w:before="0"/>
        <w:ind w:left="1440"/>
        <w:jc w:val="both"/>
      </w:pPr>
      <w:r w:rsidRPr="00766724">
        <w:rPr>
          <w:b/>
        </w:rPr>
        <w:t>ls –l /dev/sda</w:t>
      </w:r>
      <w:r>
        <w:t xml:space="preserve"> &lt;tekan tombol enter&gt;</w:t>
      </w:r>
    </w:p>
    <w:p w14:paraId="360CACFB" w14:textId="77777777" w:rsidR="000F62B6" w:rsidRDefault="000F62B6" w:rsidP="00766724">
      <w:pPr>
        <w:spacing w:before="0"/>
        <w:ind w:left="1440"/>
        <w:jc w:val="both"/>
      </w:pPr>
      <w:r w:rsidRPr="00766724">
        <w:rPr>
          <w:b/>
        </w:rPr>
        <w:t>ls –l /dev/sg0</w:t>
      </w:r>
      <w:r>
        <w:t xml:space="preserve"> &lt;tekan tombol enter&gt;</w:t>
      </w:r>
    </w:p>
    <w:p w14:paraId="1F54F01A" w14:textId="77777777" w:rsidR="000F62B6" w:rsidRDefault="000F62B6" w:rsidP="00766724">
      <w:pPr>
        <w:spacing w:before="0"/>
        <w:ind w:left="1440"/>
        <w:jc w:val="both"/>
      </w:pPr>
      <w:r w:rsidRPr="00766724">
        <w:rPr>
          <w:b/>
        </w:rPr>
        <w:t>ls –l /dev/shm</w:t>
      </w:r>
      <w:r>
        <w:t xml:space="preserve"> &lt;tekan tombol enter&gt;</w:t>
      </w:r>
    </w:p>
    <w:p w14:paraId="188BE3E6" w14:textId="77777777" w:rsidR="000F62B6" w:rsidRDefault="000F62B6" w:rsidP="00766724">
      <w:pPr>
        <w:spacing w:before="0"/>
        <w:ind w:left="1440"/>
        <w:jc w:val="both"/>
      </w:pPr>
      <w:r w:rsidRPr="00766724">
        <w:rPr>
          <w:b/>
        </w:rPr>
        <w:t>ls –l /dev/sda</w:t>
      </w:r>
      <w:r>
        <w:t xml:space="preserve"> &lt;tekan tombol enter&gt;</w:t>
      </w:r>
    </w:p>
    <w:p w14:paraId="49B2A8D9" w14:textId="77777777" w:rsidR="000F62B6" w:rsidRDefault="000F62B6" w:rsidP="00766724">
      <w:pPr>
        <w:spacing w:before="0"/>
        <w:ind w:left="1440"/>
        <w:jc w:val="both"/>
      </w:pPr>
      <w:r w:rsidRPr="00766724">
        <w:rPr>
          <w:b/>
        </w:rPr>
        <w:t>ls –l /dev/snapshot</w:t>
      </w:r>
      <w:r>
        <w:t xml:space="preserve"> &lt;tekan tombol enter&gt;</w:t>
      </w:r>
    </w:p>
    <w:p w14:paraId="660472CF" w14:textId="77777777" w:rsidR="000F62B6" w:rsidRDefault="000F62B6" w:rsidP="00766724">
      <w:pPr>
        <w:spacing w:before="0"/>
        <w:ind w:left="1440"/>
        <w:jc w:val="both"/>
      </w:pPr>
      <w:r w:rsidRPr="00766724">
        <w:rPr>
          <w:b/>
        </w:rPr>
        <w:t>ls –l /dev/snd</w:t>
      </w:r>
      <w:r>
        <w:t xml:space="preserve"> &lt;tekan tombol enter&gt;</w:t>
      </w:r>
    </w:p>
    <w:p w14:paraId="47BA3B75" w14:textId="53B55134" w:rsidR="000F62B6" w:rsidRDefault="000F62B6" w:rsidP="00766724">
      <w:pPr>
        <w:spacing w:before="0"/>
        <w:ind w:left="1440"/>
        <w:jc w:val="both"/>
      </w:pPr>
      <w:r w:rsidRPr="00766724">
        <w:rPr>
          <w:b/>
        </w:rPr>
        <w:t>ls –l /dev/tty</w:t>
      </w:r>
      <w:r>
        <w:t xml:space="preserve"> &lt;tekan tombol enter&gt;</w:t>
      </w:r>
    </w:p>
    <w:p w14:paraId="6340EA07" w14:textId="77777777" w:rsidR="00766724" w:rsidRDefault="00766724" w:rsidP="00766724">
      <w:pPr>
        <w:spacing w:before="0"/>
        <w:jc w:val="both"/>
        <w:rPr>
          <w:b/>
        </w:rPr>
      </w:pPr>
    </w:p>
    <w:p w14:paraId="4C5EEF33" w14:textId="7A26B7A7" w:rsidR="00766724" w:rsidRPr="00766724" w:rsidRDefault="00766724" w:rsidP="00766724">
      <w:pPr>
        <w:pStyle w:val="ListParagraph"/>
        <w:numPr>
          <w:ilvl w:val="0"/>
          <w:numId w:val="14"/>
        </w:numPr>
        <w:spacing w:before="0"/>
        <w:jc w:val="both"/>
        <w:rPr>
          <w:b/>
        </w:rPr>
      </w:pPr>
      <w:r w:rsidRPr="00766724">
        <w:rPr>
          <w:b/>
        </w:rPr>
        <w:t>df</w:t>
      </w:r>
    </w:p>
    <w:p w14:paraId="5D020D47" w14:textId="77777777" w:rsidR="00766724" w:rsidRDefault="00766724" w:rsidP="00766724">
      <w:pPr>
        <w:spacing w:before="0"/>
        <w:ind w:left="720" w:firstLine="360"/>
        <w:jc w:val="both"/>
      </w:pPr>
      <w:r>
        <w:t xml:space="preserve">Perintah </w:t>
      </w:r>
      <w:r w:rsidRPr="00766724">
        <w:rPr>
          <w:b/>
        </w:rPr>
        <w:t>df</w:t>
      </w:r>
      <w:r>
        <w:t xml:space="preserve"> (disk file) digunakan untuk melaporkan pe</w:t>
      </w:r>
      <w:r>
        <w:t xml:space="preserve">nggunaan ruang disk pada sistem </w:t>
      </w:r>
      <w:r>
        <w:t>file. Format penggunaan perin</w:t>
      </w:r>
      <w:r>
        <w:t xml:space="preserve">tah </w:t>
      </w:r>
      <w:r w:rsidRPr="00766724">
        <w:rPr>
          <w:b/>
        </w:rPr>
        <w:t>df</w:t>
      </w:r>
      <w:r>
        <w:t xml:space="preserve"> adalah sebagai berikut :</w:t>
      </w:r>
    </w:p>
    <w:p w14:paraId="0BAB5A77" w14:textId="32C45607" w:rsidR="000F62B6" w:rsidRDefault="00766724" w:rsidP="00766724">
      <w:pPr>
        <w:spacing w:before="0"/>
        <w:ind w:left="720" w:firstLine="720"/>
        <w:jc w:val="both"/>
      </w:pPr>
      <w:r w:rsidRPr="00766724">
        <w:rPr>
          <w:b/>
        </w:rPr>
        <w:t>df</w:t>
      </w:r>
      <w:r>
        <w:t xml:space="preserve"> [option] [file] &lt;tekan tombol enter&gt;</w:t>
      </w:r>
    </w:p>
    <w:p w14:paraId="30900278" w14:textId="3BD4ACB5" w:rsidR="000F62B6" w:rsidRDefault="00766724" w:rsidP="00766724">
      <w:pPr>
        <w:jc w:val="both"/>
      </w:pPr>
      <w:r>
        <w:tab/>
        <w:t>Contoh :</w:t>
      </w:r>
    </w:p>
    <w:p w14:paraId="2609832A" w14:textId="77777777" w:rsidR="00766724" w:rsidRDefault="00766724" w:rsidP="00766724">
      <w:pPr>
        <w:jc w:val="both"/>
      </w:pPr>
      <w:r>
        <w:tab/>
      </w:r>
      <w:r>
        <w:tab/>
      </w:r>
      <w:r w:rsidRPr="00766724">
        <w:rPr>
          <w:b/>
        </w:rPr>
        <w:t>df</w:t>
      </w:r>
      <w:r>
        <w:t xml:space="preserve"> &lt;tekan tombol enter&gt;</w:t>
      </w:r>
    </w:p>
    <w:p w14:paraId="55F9A29F" w14:textId="77777777" w:rsidR="00766724" w:rsidRDefault="00766724" w:rsidP="00766724">
      <w:pPr>
        <w:spacing w:before="0"/>
        <w:ind w:left="1440"/>
        <w:jc w:val="both"/>
      </w:pPr>
      <w:r w:rsidRPr="00766724">
        <w:rPr>
          <w:b/>
        </w:rPr>
        <w:t>df –a</w:t>
      </w:r>
      <w:r>
        <w:t xml:space="preserve"> &lt;tekan tombol enter&gt;</w:t>
      </w:r>
    </w:p>
    <w:p w14:paraId="64E088B9" w14:textId="77777777" w:rsidR="00766724" w:rsidRDefault="00766724" w:rsidP="00766724">
      <w:pPr>
        <w:spacing w:before="0"/>
        <w:ind w:left="1440"/>
        <w:jc w:val="both"/>
      </w:pPr>
      <w:r w:rsidRPr="00766724">
        <w:rPr>
          <w:b/>
        </w:rPr>
        <w:t>df –a /dev/sda1</w:t>
      </w:r>
      <w:r>
        <w:t xml:space="preserve"> &lt;tekan tombol enter&gt;</w:t>
      </w:r>
    </w:p>
    <w:p w14:paraId="14EA0EAE" w14:textId="77777777" w:rsidR="00766724" w:rsidRDefault="00766724" w:rsidP="00766724">
      <w:pPr>
        <w:spacing w:before="0"/>
        <w:ind w:left="1440"/>
        <w:jc w:val="both"/>
      </w:pPr>
      <w:r w:rsidRPr="00766724">
        <w:rPr>
          <w:b/>
        </w:rPr>
        <w:t>df –h</w:t>
      </w:r>
      <w:r>
        <w:t xml:space="preserve"> &lt;tekan tombol enter&gt;</w:t>
      </w:r>
    </w:p>
    <w:p w14:paraId="7241EB25" w14:textId="77777777" w:rsidR="00766724" w:rsidRDefault="00766724" w:rsidP="00766724">
      <w:pPr>
        <w:spacing w:before="0"/>
        <w:ind w:left="1440"/>
        <w:jc w:val="both"/>
      </w:pPr>
      <w:r w:rsidRPr="00766724">
        <w:rPr>
          <w:b/>
        </w:rPr>
        <w:t>df –h /dev/sda1</w:t>
      </w:r>
      <w:r>
        <w:t xml:space="preserve"> &lt;tekan tombol enter&gt;</w:t>
      </w:r>
    </w:p>
    <w:p w14:paraId="65E6E4A6" w14:textId="77777777" w:rsidR="00766724" w:rsidRDefault="00766724" w:rsidP="00766724">
      <w:pPr>
        <w:spacing w:before="0"/>
        <w:ind w:left="1440"/>
        <w:jc w:val="both"/>
      </w:pPr>
      <w:r w:rsidRPr="00766724">
        <w:rPr>
          <w:b/>
        </w:rPr>
        <w:t>df –H</w:t>
      </w:r>
      <w:r>
        <w:t xml:space="preserve"> &lt;tekan tombol enter&gt;</w:t>
      </w:r>
    </w:p>
    <w:p w14:paraId="65DE9808" w14:textId="77777777" w:rsidR="00766724" w:rsidRDefault="00766724" w:rsidP="00766724">
      <w:pPr>
        <w:spacing w:before="0"/>
        <w:ind w:left="1440"/>
        <w:jc w:val="both"/>
      </w:pPr>
      <w:r w:rsidRPr="00766724">
        <w:rPr>
          <w:b/>
        </w:rPr>
        <w:t>df –H /dev/sda1</w:t>
      </w:r>
      <w:r>
        <w:t xml:space="preserve"> &lt;tekan tombol enter&gt;</w:t>
      </w:r>
    </w:p>
    <w:p w14:paraId="277B620B" w14:textId="77777777" w:rsidR="00766724" w:rsidRDefault="00766724" w:rsidP="00766724">
      <w:pPr>
        <w:spacing w:before="0"/>
        <w:ind w:left="1440"/>
        <w:jc w:val="both"/>
      </w:pPr>
      <w:r w:rsidRPr="00766724">
        <w:rPr>
          <w:b/>
        </w:rPr>
        <w:t>df –i</w:t>
      </w:r>
      <w:r>
        <w:t xml:space="preserve"> &lt;tekan tombol enter&gt;</w:t>
      </w:r>
    </w:p>
    <w:p w14:paraId="436D127E" w14:textId="77777777" w:rsidR="00766724" w:rsidRDefault="00766724" w:rsidP="00766724">
      <w:pPr>
        <w:spacing w:before="0"/>
        <w:ind w:left="1440"/>
        <w:jc w:val="both"/>
      </w:pPr>
      <w:r w:rsidRPr="00766724">
        <w:rPr>
          <w:b/>
        </w:rPr>
        <w:t>df –i /dev/sda1</w:t>
      </w:r>
      <w:r>
        <w:t xml:space="preserve"> &lt;tekan tombol enter&gt;</w:t>
      </w:r>
    </w:p>
    <w:p w14:paraId="4A6B4516" w14:textId="77777777" w:rsidR="00766724" w:rsidRDefault="00766724" w:rsidP="00766724">
      <w:pPr>
        <w:spacing w:before="0"/>
        <w:ind w:left="1440"/>
        <w:jc w:val="both"/>
      </w:pPr>
      <w:r w:rsidRPr="00766724">
        <w:rPr>
          <w:b/>
        </w:rPr>
        <w:t>df –k</w:t>
      </w:r>
      <w:r>
        <w:t xml:space="preserve"> &lt;tekan tombol enter&gt;</w:t>
      </w:r>
    </w:p>
    <w:p w14:paraId="10464A9E" w14:textId="77777777" w:rsidR="00766724" w:rsidRDefault="00766724" w:rsidP="00766724">
      <w:pPr>
        <w:spacing w:before="0"/>
        <w:ind w:left="1440"/>
        <w:jc w:val="both"/>
      </w:pPr>
      <w:r w:rsidRPr="00766724">
        <w:rPr>
          <w:b/>
        </w:rPr>
        <w:t>df –k /dev/sda1</w:t>
      </w:r>
      <w:r>
        <w:t xml:space="preserve"> &lt;tekan tombol enter&gt;</w:t>
      </w:r>
    </w:p>
    <w:p w14:paraId="73A938E8" w14:textId="77777777" w:rsidR="00766724" w:rsidRDefault="00766724" w:rsidP="00766724">
      <w:pPr>
        <w:spacing w:before="0"/>
        <w:ind w:left="1440"/>
        <w:jc w:val="both"/>
      </w:pPr>
      <w:r w:rsidRPr="00766724">
        <w:rPr>
          <w:b/>
        </w:rPr>
        <w:t>df –l</w:t>
      </w:r>
      <w:r>
        <w:t xml:space="preserve"> &lt;tekan tombol enter&gt;</w:t>
      </w:r>
    </w:p>
    <w:p w14:paraId="3DF90E3F" w14:textId="77777777" w:rsidR="00766724" w:rsidRDefault="00766724" w:rsidP="00766724">
      <w:pPr>
        <w:spacing w:before="0"/>
        <w:ind w:left="1440"/>
        <w:jc w:val="both"/>
      </w:pPr>
      <w:r w:rsidRPr="00766724">
        <w:rPr>
          <w:b/>
        </w:rPr>
        <w:t>df –l /dev/sda1</w:t>
      </w:r>
      <w:r>
        <w:t xml:space="preserve"> &lt;tekan tombol enter&gt;</w:t>
      </w:r>
    </w:p>
    <w:p w14:paraId="16A46B5E" w14:textId="77777777" w:rsidR="00766724" w:rsidRDefault="00766724" w:rsidP="00766724">
      <w:pPr>
        <w:spacing w:before="0"/>
        <w:ind w:left="1440"/>
        <w:jc w:val="both"/>
      </w:pPr>
      <w:r w:rsidRPr="00766724">
        <w:rPr>
          <w:b/>
        </w:rPr>
        <w:t>df –P</w:t>
      </w:r>
      <w:r>
        <w:t xml:space="preserve"> &lt;tekan tombol enter&gt;</w:t>
      </w:r>
      <w:bookmarkStart w:id="0" w:name="_GoBack"/>
      <w:bookmarkEnd w:id="0"/>
    </w:p>
    <w:p w14:paraId="3CB7BEE1" w14:textId="77777777" w:rsidR="00766724" w:rsidRDefault="00766724" w:rsidP="00766724">
      <w:pPr>
        <w:spacing w:before="0"/>
        <w:ind w:left="1440"/>
        <w:jc w:val="both"/>
      </w:pPr>
      <w:r w:rsidRPr="00766724">
        <w:rPr>
          <w:b/>
        </w:rPr>
        <w:t>df –P /dev/sda1</w:t>
      </w:r>
      <w:r>
        <w:t xml:space="preserve"> &lt;tekan tombol enter&gt;</w:t>
      </w:r>
    </w:p>
    <w:p w14:paraId="70228D62" w14:textId="77777777" w:rsidR="00766724" w:rsidRDefault="00766724" w:rsidP="00766724">
      <w:pPr>
        <w:spacing w:before="0"/>
        <w:ind w:left="1440"/>
        <w:jc w:val="both"/>
      </w:pPr>
      <w:r w:rsidRPr="00766724">
        <w:rPr>
          <w:b/>
        </w:rPr>
        <w:t>df –T</w:t>
      </w:r>
      <w:r>
        <w:t xml:space="preserve"> &lt;tekan tombol enter&gt;</w:t>
      </w:r>
    </w:p>
    <w:p w14:paraId="7896EC06" w14:textId="77777777" w:rsidR="00766724" w:rsidRDefault="00766724" w:rsidP="00766724">
      <w:pPr>
        <w:spacing w:before="0"/>
        <w:ind w:left="1440"/>
        <w:jc w:val="both"/>
      </w:pPr>
      <w:r w:rsidRPr="00766724">
        <w:rPr>
          <w:b/>
        </w:rPr>
        <w:t>df –T /dev/sda1</w:t>
      </w:r>
      <w:r>
        <w:t xml:space="preserve"> &lt;tekan tombol enter&gt;</w:t>
      </w:r>
    </w:p>
    <w:p w14:paraId="50E99319" w14:textId="77777777" w:rsidR="00766724" w:rsidRDefault="00766724" w:rsidP="00766724">
      <w:pPr>
        <w:spacing w:before="0"/>
        <w:ind w:left="1440"/>
        <w:jc w:val="both"/>
      </w:pPr>
      <w:r w:rsidRPr="00766724">
        <w:rPr>
          <w:b/>
        </w:rPr>
        <w:t>df –v</w:t>
      </w:r>
      <w:r>
        <w:t xml:space="preserve"> &lt;tekan tombol enter&gt;</w:t>
      </w:r>
    </w:p>
    <w:p w14:paraId="72A4EAE8" w14:textId="2BBCF5BB" w:rsidR="00766724" w:rsidRDefault="00766724" w:rsidP="00766724">
      <w:pPr>
        <w:spacing w:before="0"/>
        <w:ind w:left="1440"/>
        <w:jc w:val="both"/>
      </w:pPr>
      <w:r w:rsidRPr="00766724">
        <w:rPr>
          <w:b/>
        </w:rPr>
        <w:t>df –v /dev/sda1</w:t>
      </w:r>
      <w:r>
        <w:t xml:space="preserve"> &lt;tekan tombol enter&gt;</w:t>
      </w:r>
    </w:p>
    <w:p w14:paraId="1FBB86BE" w14:textId="77777777" w:rsidR="000F62B6" w:rsidRDefault="000F62B6" w:rsidP="00766724">
      <w:pPr>
        <w:jc w:val="both"/>
      </w:pPr>
    </w:p>
    <w:p w14:paraId="0EB8C019" w14:textId="2CECFEB1" w:rsidR="00766724" w:rsidRDefault="00766724" w:rsidP="00766724">
      <w:pPr>
        <w:pStyle w:val="ListParagraph"/>
        <w:numPr>
          <w:ilvl w:val="0"/>
          <w:numId w:val="14"/>
        </w:numPr>
        <w:jc w:val="both"/>
        <w:rPr>
          <w:b/>
        </w:rPr>
      </w:pPr>
      <w:r w:rsidRPr="00766724">
        <w:rPr>
          <w:b/>
        </w:rPr>
        <w:t>free</w:t>
      </w:r>
    </w:p>
    <w:p w14:paraId="1AA76A24" w14:textId="77777777" w:rsidR="00766724" w:rsidRDefault="00766724" w:rsidP="00766724">
      <w:pPr>
        <w:ind w:left="1080" w:firstLine="360"/>
        <w:jc w:val="both"/>
      </w:pPr>
      <w:r w:rsidRPr="00766724">
        <w:t>Perintah</w:t>
      </w:r>
      <w:r w:rsidRPr="00766724">
        <w:rPr>
          <w:b/>
        </w:rPr>
        <w:t xml:space="preserve"> free</w:t>
      </w:r>
      <w:r w:rsidRPr="00766724">
        <w:t xml:space="preserve"> digunakan untuk menampilkan </w:t>
      </w:r>
      <w:r>
        <w:t xml:space="preserve">jumlah memori yang tersedia dan </w:t>
      </w:r>
      <w:r w:rsidRPr="00766724">
        <w:t>digunakan dalam sistem. Format penggunaan perinta</w:t>
      </w:r>
      <w:r>
        <w:t xml:space="preserve">h </w:t>
      </w:r>
      <w:r w:rsidRPr="00766724">
        <w:rPr>
          <w:b/>
        </w:rPr>
        <w:t>free</w:t>
      </w:r>
      <w:r>
        <w:t xml:space="preserve"> adalah sebagai berikut :</w:t>
      </w:r>
    </w:p>
    <w:p w14:paraId="1AF38D31" w14:textId="239FAB57" w:rsidR="00766724" w:rsidRPr="00766724" w:rsidRDefault="00766724" w:rsidP="00766724">
      <w:pPr>
        <w:spacing w:before="0"/>
        <w:ind w:left="1080" w:firstLine="360"/>
        <w:jc w:val="both"/>
      </w:pPr>
      <w:r w:rsidRPr="00766724">
        <w:rPr>
          <w:b/>
        </w:rPr>
        <w:t>free</w:t>
      </w:r>
      <w:r w:rsidRPr="00766724">
        <w:t xml:space="preserve"> [option] &lt;tekan tombol enter&gt;</w:t>
      </w:r>
    </w:p>
    <w:p w14:paraId="2B518E54" w14:textId="4CDF3A2B" w:rsidR="00766724" w:rsidRDefault="00766724" w:rsidP="00766724">
      <w:pPr>
        <w:jc w:val="both"/>
      </w:pPr>
      <w:r>
        <w:rPr>
          <w:b/>
        </w:rPr>
        <w:tab/>
      </w:r>
      <w:r>
        <w:t>Contoh :</w:t>
      </w:r>
    </w:p>
    <w:p w14:paraId="6F797FDD" w14:textId="77777777" w:rsidR="00766724" w:rsidRPr="00766724" w:rsidRDefault="00766724" w:rsidP="00766724">
      <w:pPr>
        <w:autoSpaceDE w:val="0"/>
        <w:autoSpaceDN w:val="0"/>
        <w:adjustRightInd w:val="0"/>
        <w:spacing w:before="0"/>
        <w:ind w:left="0" w:right="0"/>
        <w:rPr>
          <w:rFonts w:cstheme="minorHAnsi"/>
          <w:kern w:val="0"/>
        </w:rPr>
      </w:pPr>
      <w:r>
        <w:tab/>
      </w:r>
      <w:r>
        <w:tab/>
      </w:r>
      <w:r w:rsidRPr="00766724">
        <w:rPr>
          <w:rFonts w:cstheme="minorHAnsi"/>
          <w:b/>
          <w:bCs/>
          <w:kern w:val="0"/>
        </w:rPr>
        <w:t xml:space="preserve">free </w:t>
      </w:r>
      <w:r w:rsidRPr="00766724">
        <w:rPr>
          <w:rFonts w:cstheme="minorHAnsi"/>
          <w:kern w:val="0"/>
        </w:rPr>
        <w:t>&lt;tekan tombol enter&gt;</w:t>
      </w:r>
    </w:p>
    <w:p w14:paraId="232B34AD"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–b </w:t>
      </w:r>
      <w:r w:rsidRPr="00766724">
        <w:rPr>
          <w:rFonts w:cstheme="minorHAnsi"/>
          <w:kern w:val="0"/>
        </w:rPr>
        <w:t>&lt;tekan tombol enter&gt;</w:t>
      </w:r>
    </w:p>
    <w:p w14:paraId="4B90A032"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–k </w:t>
      </w:r>
      <w:r w:rsidRPr="00766724">
        <w:rPr>
          <w:rFonts w:cstheme="minorHAnsi"/>
          <w:kern w:val="0"/>
        </w:rPr>
        <w:t>&lt;tekan tombol enter&gt;</w:t>
      </w:r>
    </w:p>
    <w:p w14:paraId="065E85B8"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–m </w:t>
      </w:r>
      <w:r w:rsidRPr="00766724">
        <w:rPr>
          <w:rFonts w:cstheme="minorHAnsi"/>
          <w:kern w:val="0"/>
        </w:rPr>
        <w:t>&lt;tekan tombol enter&gt;</w:t>
      </w:r>
    </w:p>
    <w:p w14:paraId="733C985E"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–g </w:t>
      </w:r>
      <w:r w:rsidRPr="00766724">
        <w:rPr>
          <w:rFonts w:cstheme="minorHAnsi"/>
          <w:kern w:val="0"/>
        </w:rPr>
        <w:t>&lt;tekan tombol enter&gt;</w:t>
      </w:r>
    </w:p>
    <w:p w14:paraId="76AE34A6"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–h </w:t>
      </w:r>
      <w:r w:rsidRPr="00766724">
        <w:rPr>
          <w:rFonts w:cstheme="minorHAnsi"/>
          <w:kern w:val="0"/>
        </w:rPr>
        <w:t>&lt;tekan tombol enter&gt;</w:t>
      </w:r>
    </w:p>
    <w:p w14:paraId="1426B0BB"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–c </w:t>
      </w:r>
      <w:r w:rsidRPr="00766724">
        <w:rPr>
          <w:rFonts w:cstheme="minorHAnsi"/>
          <w:kern w:val="0"/>
        </w:rPr>
        <w:t>&lt;tekan tombol enter&gt;</w:t>
      </w:r>
    </w:p>
    <w:p w14:paraId="2B56A31E"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–l </w:t>
      </w:r>
      <w:r w:rsidRPr="00766724">
        <w:rPr>
          <w:rFonts w:cstheme="minorHAnsi"/>
          <w:kern w:val="0"/>
        </w:rPr>
        <w:t>&lt;tekan tombol enter&gt;</w:t>
      </w:r>
    </w:p>
    <w:p w14:paraId="35BC7DAE"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–o </w:t>
      </w:r>
      <w:r w:rsidRPr="00766724">
        <w:rPr>
          <w:rFonts w:cstheme="minorHAnsi"/>
          <w:kern w:val="0"/>
        </w:rPr>
        <w:t>&lt;tekan tombol enter&gt;</w:t>
      </w:r>
    </w:p>
    <w:p w14:paraId="1B2E5681"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–s </w:t>
      </w:r>
      <w:r w:rsidRPr="00766724">
        <w:rPr>
          <w:rFonts w:cstheme="minorHAnsi"/>
          <w:kern w:val="0"/>
        </w:rPr>
        <w:t>&lt;tekan tombol enter&gt;</w:t>
      </w:r>
    </w:p>
    <w:p w14:paraId="0AB47C39" w14:textId="77777777"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–t </w:t>
      </w:r>
      <w:r w:rsidRPr="00766724">
        <w:rPr>
          <w:rFonts w:cstheme="minorHAnsi"/>
          <w:kern w:val="0"/>
        </w:rPr>
        <w:t>&lt;tekan tombol enter&gt;</w:t>
      </w:r>
    </w:p>
    <w:p w14:paraId="62680D9D" w14:textId="490E5439" w:rsidR="00766724" w:rsidRPr="00766724" w:rsidRDefault="00766724" w:rsidP="00766724">
      <w:pPr>
        <w:autoSpaceDE w:val="0"/>
        <w:autoSpaceDN w:val="0"/>
        <w:adjustRightInd w:val="0"/>
        <w:spacing w:before="0"/>
        <w:ind w:left="1440" w:right="0"/>
        <w:rPr>
          <w:rFonts w:cstheme="minorHAnsi"/>
          <w:kern w:val="0"/>
        </w:rPr>
      </w:pPr>
      <w:r w:rsidRPr="00766724">
        <w:rPr>
          <w:rFonts w:cstheme="minorHAnsi"/>
          <w:b/>
          <w:bCs/>
          <w:kern w:val="0"/>
        </w:rPr>
        <w:t xml:space="preserve">free –V </w:t>
      </w:r>
      <w:r w:rsidRPr="00766724">
        <w:rPr>
          <w:rFonts w:cstheme="minorHAnsi"/>
          <w:kern w:val="0"/>
        </w:rPr>
        <w:t>&lt;tekan tombol enter&gt;</w:t>
      </w:r>
    </w:p>
    <w:p w14:paraId="72CDFAF6" w14:textId="77777777" w:rsidR="00766724" w:rsidRDefault="00766724" w:rsidP="00766724">
      <w:pPr>
        <w:jc w:val="both"/>
        <w:rPr>
          <w:b/>
        </w:rPr>
      </w:pPr>
    </w:p>
    <w:p w14:paraId="6321B663" w14:textId="77777777" w:rsidR="00766724" w:rsidRDefault="00766724" w:rsidP="00766724">
      <w:pPr>
        <w:jc w:val="both"/>
        <w:rPr>
          <w:b/>
        </w:rPr>
      </w:pPr>
    </w:p>
    <w:p w14:paraId="1F5EDA18" w14:textId="77777777" w:rsidR="00766724" w:rsidRPr="00766724" w:rsidRDefault="00766724" w:rsidP="00766724">
      <w:pPr>
        <w:jc w:val="both"/>
        <w:rPr>
          <w:b/>
        </w:rPr>
      </w:pPr>
    </w:p>
    <w:p w14:paraId="1DF512D4" w14:textId="4CBFF66C" w:rsidR="00AB27F4" w:rsidRDefault="00AD00CB">
      <w:pPr>
        <w:pStyle w:val="Heading2"/>
      </w:pPr>
      <w:r>
        <w:t>KERJA</w:t>
      </w:r>
    </w:p>
    <w:p w14:paraId="5DE00E67" w14:textId="3DAEA082" w:rsidR="00AB27F4" w:rsidRDefault="00AD00CB">
      <w:pPr>
        <w:pStyle w:val="Heading3"/>
      </w:pPr>
      <w:r>
        <w:t>KEGIATAN</w:t>
      </w:r>
      <w:r w:rsidR="001B47E9">
        <w:t xml:space="preserve"> 1</w:t>
      </w:r>
    </w:p>
    <w:p w14:paraId="779578E1" w14:textId="77777777" w:rsidR="00AB27F4" w:rsidRDefault="001B47E9">
      <w:r>
        <w:t>Tugas 1</w:t>
      </w:r>
    </w:p>
    <w:p w14:paraId="3C4B4C6B" w14:textId="488B099D" w:rsidR="00AB27F4" w:rsidRDefault="00AD00CB">
      <w:pPr>
        <w:pStyle w:val="Heading3"/>
      </w:pPr>
      <w:r>
        <w:t>KEGIATAN</w:t>
      </w:r>
      <w:r w:rsidR="001B47E9">
        <w:t xml:space="preserve"> 2</w:t>
      </w:r>
    </w:p>
    <w:p w14:paraId="2FBF884D" w14:textId="77777777" w:rsidR="00AB27F4" w:rsidRDefault="001B47E9">
      <w:r>
        <w:t>Tugas 2</w:t>
      </w:r>
    </w:p>
    <w:p w14:paraId="61DCCD3C" w14:textId="114ACF82" w:rsidR="00AB27F4" w:rsidRDefault="00AD00CB">
      <w:pPr>
        <w:pStyle w:val="Heading3"/>
      </w:pPr>
      <w:r>
        <w:t>KEGIATAN</w:t>
      </w:r>
      <w:r w:rsidR="001B47E9">
        <w:t xml:space="preserve"> 3</w:t>
      </w:r>
    </w:p>
    <w:p w14:paraId="6EBA59C6" w14:textId="77777777" w:rsidR="00AB27F4" w:rsidRDefault="001B47E9">
      <w:r>
        <w:t>Tugas 3</w:t>
      </w:r>
    </w:p>
    <w:p w14:paraId="7E12FF1B" w14:textId="7BA4BE2C" w:rsidR="00AB27F4" w:rsidRDefault="00AD00CB">
      <w:pPr>
        <w:pStyle w:val="Heading3"/>
      </w:pPr>
      <w:r>
        <w:t>KEGIATAN</w:t>
      </w:r>
      <w:r w:rsidR="001B47E9">
        <w:t xml:space="preserve"> 4</w:t>
      </w:r>
    </w:p>
    <w:p w14:paraId="39D1AA84" w14:textId="77777777" w:rsidR="00AB27F4" w:rsidRDefault="001B47E9">
      <w:r>
        <w:t>Tugas 4</w:t>
      </w:r>
    </w:p>
    <w:p w14:paraId="3B875F99" w14:textId="73F0EC1F" w:rsidR="00AB27F4" w:rsidRDefault="00AD00CB">
      <w:pPr>
        <w:pStyle w:val="Heading2"/>
      </w:pPr>
      <w:r>
        <w:t>RUBRIK</w:t>
      </w:r>
      <w:r w:rsidR="001B47E9">
        <w:t xml:space="preserve"> PENILAIAN</w:t>
      </w:r>
    </w:p>
    <w:p w14:paraId="536B3BA9" w14:textId="77777777" w:rsidR="00AB27F4" w:rsidRDefault="001B47E9">
      <w:r>
        <w:t>Jelaskan secara rinci kriteria penilaian dan poin penilain</w:t>
      </w:r>
    </w:p>
    <w:sectPr w:rsidR="00AB27F4">
      <w:headerReference w:type="default" r:id="rId10"/>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7ABD7" w14:textId="77777777" w:rsidR="00E36DCF" w:rsidRDefault="00E36DCF">
      <w:r>
        <w:separator/>
      </w:r>
    </w:p>
    <w:p w14:paraId="2E085702" w14:textId="77777777" w:rsidR="00E36DCF" w:rsidRDefault="00E36DCF"/>
  </w:endnote>
  <w:endnote w:type="continuationSeparator" w:id="0">
    <w:p w14:paraId="18B0A536" w14:textId="77777777" w:rsidR="00E36DCF" w:rsidRDefault="00E36DCF">
      <w:r>
        <w:continuationSeparator/>
      </w:r>
    </w:p>
    <w:p w14:paraId="4BBED139" w14:textId="77777777" w:rsidR="00E36DCF" w:rsidRDefault="00E36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AB27F4" w14:paraId="18193342" w14:textId="77777777">
      <w:sdt>
        <w:sdtPr>
          <w:alias w:val="Date"/>
          <w:tag w:val=""/>
          <w:id w:val="-1726279576"/>
          <w:placeholder>
            <w:docPart w:val="25D51EE47B864E9CB89CF4BD729B076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14:paraId="37F3E2FC" w14:textId="5E5303BE" w:rsidR="00AB27F4" w:rsidRDefault="00E2650A">
              <w:pPr>
                <w:pStyle w:val="Footer"/>
              </w:pPr>
              <w:r>
                <w:t>Mei, 2018</w:t>
              </w:r>
            </w:p>
          </w:tc>
        </w:sdtContent>
      </w:sdt>
      <w:tc>
        <w:tcPr>
          <w:tcW w:w="3500" w:type="pct"/>
        </w:tcPr>
        <w:p w14:paraId="2257AD59" w14:textId="274FB625" w:rsidR="00AB27F4" w:rsidRDefault="00E36DCF">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CD79AC">
                <w:t>[SISTEM OPERASI]</w:t>
              </w:r>
            </w:sdtContent>
          </w:sdt>
        </w:p>
      </w:tc>
      <w:tc>
        <w:tcPr>
          <w:tcW w:w="750" w:type="pct"/>
        </w:tcPr>
        <w:p w14:paraId="18A1F3F8" w14:textId="77777777" w:rsidR="00AB27F4" w:rsidRDefault="00200CD8">
          <w:pPr>
            <w:pStyle w:val="Footer"/>
            <w:jc w:val="right"/>
          </w:pPr>
          <w:r>
            <w:fldChar w:fldCharType="begin"/>
          </w:r>
          <w:r>
            <w:instrText xml:space="preserve"> PAGE   \* MERGEFORMAT </w:instrText>
          </w:r>
          <w:r>
            <w:fldChar w:fldCharType="separate"/>
          </w:r>
          <w:r w:rsidR="00766724">
            <w:rPr>
              <w:noProof/>
            </w:rPr>
            <w:t>6</w:t>
          </w:r>
          <w:r>
            <w:rPr>
              <w:noProof/>
            </w:rPr>
            <w:fldChar w:fldCharType="end"/>
          </w:r>
        </w:p>
      </w:tc>
    </w:tr>
  </w:tbl>
  <w:p w14:paraId="19D02D5E" w14:textId="77777777" w:rsidR="00AB27F4" w:rsidRDefault="00AB27F4">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BAB11" w14:textId="77777777" w:rsidR="00E36DCF" w:rsidRDefault="00E36DCF">
      <w:r>
        <w:separator/>
      </w:r>
    </w:p>
    <w:p w14:paraId="433E9CFE" w14:textId="77777777" w:rsidR="00E36DCF" w:rsidRDefault="00E36DCF"/>
  </w:footnote>
  <w:footnote w:type="continuationSeparator" w:id="0">
    <w:p w14:paraId="741F4E06" w14:textId="77777777" w:rsidR="00E36DCF" w:rsidRDefault="00E36DCF">
      <w:r>
        <w:continuationSeparator/>
      </w:r>
    </w:p>
    <w:p w14:paraId="70013590" w14:textId="77777777" w:rsidR="00E36DCF" w:rsidRDefault="00E36D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1DEF" w14:textId="77777777" w:rsidR="00AB27F4" w:rsidRPr="001B47E9" w:rsidRDefault="001B47E9">
    <w:pPr>
      <w:pStyle w:val="Header"/>
      <w:rPr>
        <w:lang w:val="en-ID"/>
      </w:rPr>
    </w:pPr>
    <w:r>
      <w:rPr>
        <w:lang w:val="en-ID"/>
      </w:rPr>
      <w:t>Laboratorium Teknik Informatika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001E2B5F"/>
    <w:multiLevelType w:val="hybridMultilevel"/>
    <w:tmpl w:val="323A4B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96191"/>
    <w:multiLevelType w:val="hybridMultilevel"/>
    <w:tmpl w:val="41A49A88"/>
    <w:lvl w:ilvl="0" w:tplc="978098E0">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4">
    <w:nsid w:val="0A9A5D5B"/>
    <w:multiLevelType w:val="hybridMultilevel"/>
    <w:tmpl w:val="24BCA202"/>
    <w:lvl w:ilvl="0" w:tplc="B0C893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857D52"/>
    <w:multiLevelType w:val="hybridMultilevel"/>
    <w:tmpl w:val="E7BCDB3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16DC1A74"/>
    <w:multiLevelType w:val="hybridMultilevel"/>
    <w:tmpl w:val="33965136"/>
    <w:lvl w:ilvl="0" w:tplc="104482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A7A3F"/>
    <w:multiLevelType w:val="hybridMultilevel"/>
    <w:tmpl w:val="05362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3D516F7"/>
    <w:multiLevelType w:val="hybridMultilevel"/>
    <w:tmpl w:val="36EEBD12"/>
    <w:lvl w:ilvl="0" w:tplc="D36C71B8">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10">
    <w:nsid w:val="44EF4E9A"/>
    <w:multiLevelType w:val="hybridMultilevel"/>
    <w:tmpl w:val="7CE0FC76"/>
    <w:lvl w:ilvl="0" w:tplc="96920D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A027245"/>
    <w:multiLevelType w:val="hybridMultilevel"/>
    <w:tmpl w:val="63CE352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613B6FBF"/>
    <w:multiLevelType w:val="multilevel"/>
    <w:tmpl w:val="17184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9E3D3E"/>
    <w:multiLevelType w:val="hybridMultilevel"/>
    <w:tmpl w:val="7D2C9C72"/>
    <w:lvl w:ilvl="0" w:tplc="CF5A5760">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num w:numId="1">
    <w:abstractNumId w:val="1"/>
  </w:num>
  <w:num w:numId="2">
    <w:abstractNumId w:val="7"/>
  </w:num>
  <w:num w:numId="3">
    <w:abstractNumId w:val="0"/>
  </w:num>
  <w:num w:numId="4">
    <w:abstractNumId w:val="0"/>
  </w:num>
  <w:num w:numId="5">
    <w:abstractNumId w:val="12"/>
  </w:num>
  <w:num w:numId="6">
    <w:abstractNumId w:val="14"/>
  </w:num>
  <w:num w:numId="7">
    <w:abstractNumId w:val="13"/>
  </w:num>
  <w:num w:numId="8">
    <w:abstractNumId w:val="11"/>
  </w:num>
  <w:num w:numId="9">
    <w:abstractNumId w:val="9"/>
  </w:num>
  <w:num w:numId="10">
    <w:abstractNumId w:val="10"/>
  </w:num>
  <w:num w:numId="11">
    <w:abstractNumId w:val="3"/>
  </w:num>
  <w:num w:numId="12">
    <w:abstractNumId w:val="6"/>
  </w:num>
  <w:num w:numId="13">
    <w:abstractNumId w:val="5"/>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E9"/>
    <w:rsid w:val="0003009C"/>
    <w:rsid w:val="00063666"/>
    <w:rsid w:val="000973FE"/>
    <w:rsid w:val="000F62B6"/>
    <w:rsid w:val="00115A24"/>
    <w:rsid w:val="00134D9C"/>
    <w:rsid w:val="001B47E9"/>
    <w:rsid w:val="001C746D"/>
    <w:rsid w:val="00200CD8"/>
    <w:rsid w:val="002604DC"/>
    <w:rsid w:val="002C0E6D"/>
    <w:rsid w:val="002E321B"/>
    <w:rsid w:val="003616B2"/>
    <w:rsid w:val="004439CD"/>
    <w:rsid w:val="004722BF"/>
    <w:rsid w:val="00481FA1"/>
    <w:rsid w:val="0048723A"/>
    <w:rsid w:val="00491D49"/>
    <w:rsid w:val="005B5965"/>
    <w:rsid w:val="006271E4"/>
    <w:rsid w:val="00675439"/>
    <w:rsid w:val="006A51B0"/>
    <w:rsid w:val="006D43A8"/>
    <w:rsid w:val="00766724"/>
    <w:rsid w:val="00862A22"/>
    <w:rsid w:val="00911917"/>
    <w:rsid w:val="009A3DE2"/>
    <w:rsid w:val="00AB27F4"/>
    <w:rsid w:val="00AD00CB"/>
    <w:rsid w:val="00B14DFA"/>
    <w:rsid w:val="00B41E18"/>
    <w:rsid w:val="00B76C66"/>
    <w:rsid w:val="00C339E2"/>
    <w:rsid w:val="00CA1331"/>
    <w:rsid w:val="00CD79AC"/>
    <w:rsid w:val="00D16CD3"/>
    <w:rsid w:val="00DB346E"/>
    <w:rsid w:val="00E2650A"/>
    <w:rsid w:val="00E36DCF"/>
    <w:rsid w:val="00E66384"/>
    <w:rsid w:val="00EC72EA"/>
    <w:rsid w:val="00ED17BD"/>
    <w:rsid w:val="00F34CB5"/>
    <w:rsid w:val="00FA3FED"/>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3EC97"/>
  <w15:chartTrackingRefBased/>
  <w15:docId w15:val="{77A9F44D-BA35-4585-A507-8D218C53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FA3FED"/>
    <w:pPr>
      <w:ind w:left="720"/>
      <w:contextualSpacing/>
    </w:pPr>
  </w:style>
  <w:style w:type="paragraph" w:styleId="NormalWeb">
    <w:name w:val="Normal (Web)"/>
    <w:basedOn w:val="Normal"/>
    <w:uiPriority w:val="99"/>
    <w:semiHidden/>
    <w:unhideWhenUsed/>
    <w:rsid w:val="00CD79AC"/>
    <w:pPr>
      <w:spacing w:before="100" w:beforeAutospacing="1" w:after="100" w:afterAutospacing="1"/>
      <w:ind w:left="0" w:right="0"/>
    </w:pPr>
    <w:rPr>
      <w:rFonts w:ascii="Times New Roman" w:eastAsia="Times New Roman" w:hAnsi="Times New Roman" w:cs="Times New Roman"/>
      <w:kern w:val="0"/>
      <w:sz w:val="24"/>
      <w:szCs w:val="24"/>
      <w:lang w:val="id-ID" w:eastAsia="id-ID"/>
      <w14:ligatures w14:val="none"/>
    </w:rPr>
  </w:style>
  <w:style w:type="character" w:styleId="Strong">
    <w:name w:val="Strong"/>
    <w:basedOn w:val="DefaultParagraphFont"/>
    <w:uiPriority w:val="22"/>
    <w:qFormat/>
    <w:rsid w:val="00CD7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3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SPV\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D51EE47B864E9CB89CF4BD729B076F"/>
        <w:category>
          <w:name w:val="General"/>
          <w:gallery w:val="placeholder"/>
        </w:category>
        <w:types>
          <w:type w:val="bbPlcHdr"/>
        </w:types>
        <w:behaviors>
          <w:behavior w:val="content"/>
        </w:behaviors>
        <w:guid w:val="{9A2D59ED-D285-4C34-B355-A2C7B1D1DE98}"/>
      </w:docPartPr>
      <w:docPartBody>
        <w:p w:rsidR="00F348AC" w:rsidRDefault="00B94A05">
          <w:pPr>
            <w:pStyle w:val="25D51EE47B864E9CB89CF4BD729B076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05"/>
    <w:rsid w:val="005479F6"/>
    <w:rsid w:val="00712D8A"/>
    <w:rsid w:val="00917AF3"/>
    <w:rsid w:val="00AC4D4C"/>
    <w:rsid w:val="00B94A05"/>
    <w:rsid w:val="00BE1F47"/>
    <w:rsid w:val="00CD65B8"/>
    <w:rsid w:val="00EB1DB1"/>
    <w:rsid w:val="00F3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0DAB8C37E2534EA4BA97EDFA2A16F767">
    <w:name w:val="0DAB8C37E2534EA4BA97EDFA2A16F767"/>
  </w:style>
  <w:style w:type="paragraph" w:customStyle="1" w:styleId="F92519D80E4F46FE8A45C7CF43120F54">
    <w:name w:val="F92519D80E4F46FE8A45C7CF43120F54"/>
  </w:style>
  <w:style w:type="paragraph" w:customStyle="1" w:styleId="1712EAEAD92543829AEBC6F1FF425BAA">
    <w:name w:val="1712EAEAD92543829AEBC6F1FF425BAA"/>
  </w:style>
  <w:style w:type="paragraph" w:customStyle="1" w:styleId="EC30AB427A61404EA9893758BAE235BA">
    <w:name w:val="EC30AB427A61404EA9893758BAE235BA"/>
  </w:style>
  <w:style w:type="paragraph" w:customStyle="1" w:styleId="288E656EB054431198F74D452F2B54FB">
    <w:name w:val="288E656EB054431198F74D452F2B54FB"/>
  </w:style>
  <w:style w:type="paragraph" w:customStyle="1" w:styleId="5405B3CED4EB48118147843E729E32C9">
    <w:name w:val="5405B3CED4EB48118147843E729E32C9"/>
  </w:style>
  <w:style w:type="paragraph" w:customStyle="1" w:styleId="A3D807400E7D4DF98D8FC56078E76497">
    <w:name w:val="A3D807400E7D4DF98D8FC56078E76497"/>
  </w:style>
  <w:style w:type="paragraph" w:customStyle="1" w:styleId="213268117642482F8D9CD7029D6BDE14">
    <w:name w:val="213268117642482F8D9CD7029D6BDE14"/>
  </w:style>
  <w:style w:type="paragraph" w:customStyle="1" w:styleId="4084AB47317643C6B710F0FFAD040F76">
    <w:name w:val="4084AB47317643C6B710F0FFAD040F76"/>
  </w:style>
  <w:style w:type="paragraph" w:customStyle="1" w:styleId="9B5CFCA095124E009A31ECA929F649AC">
    <w:name w:val="9B5CFCA095124E009A31ECA929F649AC"/>
  </w:style>
  <w:style w:type="paragraph" w:customStyle="1" w:styleId="DAE6566AC1C14333B57274E4B1C26F59">
    <w:name w:val="DAE6566AC1C14333B57274E4B1C26F59"/>
  </w:style>
  <w:style w:type="paragraph" w:customStyle="1" w:styleId="79138DFCF24843A09C5633B929578433">
    <w:name w:val="79138DFCF24843A09C5633B929578433"/>
  </w:style>
  <w:style w:type="paragraph" w:customStyle="1" w:styleId="7BBFAED95607431A8D024C4FE6C77BB9">
    <w:name w:val="7BBFAED95607431A8D024C4FE6C77BB9"/>
  </w:style>
  <w:style w:type="paragraph" w:customStyle="1" w:styleId="4688010084AF48C88D9F55798F6558B4">
    <w:name w:val="4688010084AF48C88D9F55798F6558B4"/>
  </w:style>
  <w:style w:type="paragraph" w:customStyle="1" w:styleId="EC1DBE9388BD479BAE7FF8063E9B6AFF">
    <w:name w:val="EC1DBE9388BD479BAE7FF8063E9B6AFF"/>
  </w:style>
  <w:style w:type="paragraph" w:customStyle="1" w:styleId="8173637B1473484ABDF7972A85D65608">
    <w:name w:val="8173637B1473484ABDF7972A85D65608"/>
  </w:style>
  <w:style w:type="paragraph" w:customStyle="1" w:styleId="1BE0528A716448808BBC8562B3051B87">
    <w:name w:val="1BE0528A716448808BBC8562B3051B87"/>
  </w:style>
  <w:style w:type="paragraph" w:customStyle="1" w:styleId="0435B0A8EA79405989AD2D5E4237D88C">
    <w:name w:val="0435B0A8EA79405989AD2D5E4237D88C"/>
  </w:style>
  <w:style w:type="paragraph" w:customStyle="1" w:styleId="EC0E06B3728A4B7087FE30BE9E7A7961">
    <w:name w:val="EC0E06B3728A4B7087FE30BE9E7A7961"/>
  </w:style>
  <w:style w:type="paragraph" w:customStyle="1" w:styleId="1F09C4170C7E48B3ADDAF9C55F90930C">
    <w:name w:val="1F09C4170C7E48B3ADDAF9C55F90930C"/>
  </w:style>
  <w:style w:type="paragraph" w:customStyle="1" w:styleId="92E7927B0CBB46F2924FB8FEEB7C6E66">
    <w:name w:val="92E7927B0CBB46F2924FB8FEEB7C6E66"/>
  </w:style>
  <w:style w:type="paragraph" w:customStyle="1" w:styleId="79A87D34179D48A6B0FC396EF78759B5">
    <w:name w:val="79A87D34179D48A6B0FC396EF78759B5"/>
  </w:style>
  <w:style w:type="paragraph" w:customStyle="1" w:styleId="AEFEF5DD0DB44606BAE0E948B045E577">
    <w:name w:val="AEFEF5DD0DB44606BAE0E948B045E577"/>
  </w:style>
  <w:style w:type="paragraph" w:customStyle="1" w:styleId="B8442785C31748CB985856A7D2202F22">
    <w:name w:val="B8442785C31748CB985856A7D2202F22"/>
  </w:style>
  <w:style w:type="paragraph" w:customStyle="1" w:styleId="3C998AA8E5E1409D9EA50EB391385ADD">
    <w:name w:val="3C998AA8E5E1409D9EA50EB391385ADD"/>
  </w:style>
  <w:style w:type="paragraph" w:customStyle="1" w:styleId="002F0F8F25A94AFB80F0DD660F77F8D4">
    <w:name w:val="002F0F8F25A94AFB80F0DD660F77F8D4"/>
  </w:style>
  <w:style w:type="paragraph" w:customStyle="1" w:styleId="8D2A6FEFF81B4A4994FA42688AC11B30">
    <w:name w:val="8D2A6FEFF81B4A4994FA42688AC11B30"/>
  </w:style>
  <w:style w:type="paragraph" w:customStyle="1" w:styleId="20374A0422F44784B2F75A66C957D4D5">
    <w:name w:val="20374A0422F44784B2F75A66C957D4D5"/>
  </w:style>
  <w:style w:type="paragraph" w:customStyle="1" w:styleId="25D51EE47B864E9CB89CF4BD729B076F">
    <w:name w:val="25D51EE47B864E9CB89CF4BD729B0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Mei, 2018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84</TotalTime>
  <Pages>8</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[SISTEM OPERASI]</vt:lpstr>
    </vt:vector>
  </TitlesOfParts>
  <Company>Universitas Muhammadiyah Malang</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OPERASI]</dc:title>
  <dc:subject>modul 1 – Pengenalan sistem operasi dan struktur sistem komputer</dc:subject>
  <dc:creator>LAB. TEKNIK INFORMATIKA</dc:creator>
  <cp:keywords/>
  <cp:lastModifiedBy>inad</cp:lastModifiedBy>
  <cp:revision>14</cp:revision>
  <dcterms:created xsi:type="dcterms:W3CDTF">2018-07-21T13:01:00Z</dcterms:created>
  <dcterms:modified xsi:type="dcterms:W3CDTF">2018-10-28T02:02:00Z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