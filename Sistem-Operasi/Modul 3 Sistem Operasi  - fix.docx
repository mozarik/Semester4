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10150343"/>
        <w:docPartObj>
          <w:docPartGallery w:val="Cover Pages"/>
          <w:docPartUnique/>
        </w:docPartObj>
      </w:sdtPr>
      <w:sdtEndPr/>
      <w:sdtContent>
        <w:p w14:paraId="31DA8830" w14:textId="0C2D79A7" w:rsidR="003616B2" w:rsidRDefault="003616B2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6432" behindDoc="0" locked="1" layoutInCell="1" allowOverlap="1" wp14:anchorId="26B457C4" wp14:editId="47A0BC08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6191250</wp:posOffset>
                    </wp:positionV>
                    <wp:extent cx="5753100" cy="838200"/>
                    <wp:effectExtent l="0" t="0" r="0" b="0"/>
                    <wp:wrapSquare wrapText="bothSides"/>
                    <wp:docPr id="2" name="Text Box 2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38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900A5A" w14:textId="4D1CC5B7" w:rsidR="003616B2" w:rsidRPr="00E66384" w:rsidRDefault="00E2650A" w:rsidP="003616B2">
                                <w:pPr>
                                  <w:pStyle w:val="Contactinfo"/>
                                </w:pPr>
                                <w:r>
                                  <w:t>TIM PENYUSUN</w:t>
                                </w:r>
                                <w:r w:rsidR="003616B2">
                                  <w:t xml:space="preserve">: - </w:t>
                                </w:r>
                                <w:r w:rsidR="00FA3FED">
                                  <w:rPr>
                                    <w:rFonts w:ascii="Calibri" w:hAnsi="Calibri" w:cs="Calibri"/>
                                    <w:color w:val="000000"/>
                                    <w:sz w:val="23"/>
                                    <w:szCs w:val="23"/>
                                  </w:rPr>
                                  <w:t>DENAR REGATA AKBI S.Kom M.Kom</w:t>
                                </w:r>
                                <w:r w:rsidR="003616B2">
                                  <w:br/>
                                  <w:t xml:space="preserve">- </w:t>
                                </w:r>
                                <w:r w:rsidR="00E66384">
                                  <w:t>MOHAMMAD ZIDAN</w:t>
                                </w:r>
                              </w:p>
                              <w:p w14:paraId="5BE9F490" w14:textId="77777777" w:rsidR="003616B2" w:rsidRDefault="00627399" w:rsidP="003616B2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 Address"/>
                                    <w:tag w:val=""/>
                                    <w:id w:val="1356919849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616B2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B457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Presenter, company name and address" style="position:absolute;left:0;text-align:left;margin-left:401.8pt;margin-top:487.5pt;width:453pt;height:66pt;z-index:251666432;visibility:visible;mso-wrap-style:square;mso-width-percent:471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7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" filled="f" stroked="f" strokeweight=".5pt">
                    <v:textbox inset="0,0,0,0">
                      <w:txbxContent>
                        <w:p w14:paraId="27900A5A" w14:textId="4D1CC5B7" w:rsidR="003616B2" w:rsidRPr="00E66384" w:rsidRDefault="00E2650A" w:rsidP="003616B2">
                          <w:pPr>
                            <w:pStyle w:val="Contactinfo"/>
                          </w:pPr>
                          <w:r>
                            <w:t>TIM PENYUSUN</w:t>
                          </w:r>
                          <w:r w:rsidR="003616B2">
                            <w:t xml:space="preserve">: - </w:t>
                          </w:r>
                          <w:r w:rsidR="00FA3FED">
                            <w:rPr>
                              <w:rFonts w:ascii="Calibri" w:hAnsi="Calibri" w:cs="Calibri"/>
                              <w:color w:val="000000"/>
                              <w:sz w:val="23"/>
                              <w:szCs w:val="23"/>
                            </w:rPr>
                            <w:t>DENAR REGATA AKBI S.Kom M.Kom</w:t>
                          </w:r>
                          <w:r w:rsidR="003616B2">
                            <w:br/>
                            <w:t xml:space="preserve">- </w:t>
                          </w:r>
                          <w:r w:rsidR="00E66384">
                            <w:t>MOHAMMAD ZIDAN</w:t>
                          </w:r>
                        </w:p>
                        <w:p w14:paraId="5BE9F490" w14:textId="77777777" w:rsidR="003616B2" w:rsidRDefault="00627399" w:rsidP="003616B2">
                          <w:pPr>
                            <w:pStyle w:val="Contactinfo"/>
                          </w:pPr>
                          <w:sdt>
                            <w:sdtPr>
                              <w:alias w:val="Company Address"/>
                              <w:tag w:val=""/>
                              <w:id w:val="1356919849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616B2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="00200CD8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 wp14:anchorId="2D0DAE6C" wp14:editId="00E92E72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1280160</wp:posOffset>
                    </wp:positionV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A8E93D" w14:textId="68808A0E" w:rsidR="00AB27F4" w:rsidRDefault="00200CD8">
                                <w:pPr>
                                  <w:pStyle w:val="Subtitle"/>
                                </w:pPr>
                                <w:r>
                                  <w:t xml:space="preserve">Version </w:t>
                                </w:r>
                                <w:r w:rsidR="00912834">
                                  <w:t>2</w:t>
                                </w:r>
                                <w:r w:rsidR="001B47E9">
                                  <w:t>.</w:t>
                                </w:r>
                                <w:r w:rsidR="0003009C">
                                  <w:t>0</w:t>
                                </w:r>
                              </w:p>
                              <w:sdt>
                                <w:sdtPr>
                                  <w:alias w:val="Date"/>
                                  <w:tag w:val=""/>
                                  <w:id w:val="602156663"/>
                                  <w:placeholder>
                                    <w:docPart w:val="25D51EE47B864E9CB89CF4BD729B076F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2088389" w14:textId="7248B758" w:rsidR="00AB27F4" w:rsidRDefault="00912834">
                                    <w:pPr>
                                      <w:pStyle w:val="Subtitle"/>
                                    </w:pPr>
                                    <w:proofErr w:type="gramStart"/>
                                    <w:r>
                                      <w:t xml:space="preserve">Desember </w:t>
                                    </w:r>
                                    <w:r w:rsidR="003203A1">
                                      <w:t>,</w:t>
                                    </w:r>
                                    <w:proofErr w:type="gramEnd"/>
                                    <w:r w:rsidR="003203A1">
                                      <w:t xml:space="preserve">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D0DAE6C" id="Text Box 33" o:spid="_x0000_s1027" type="#_x0000_t202" alt="Version number and date" style="position:absolute;left:0;text-align:left;margin-left:237.05pt;margin-top:100.8pt;width:288.25pt;height:287.5pt;z-index:251662336;visibility:visible;mso-wrap-style:square;mso-width-percent:471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47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" filled="f" stroked="f" strokeweight=".5pt">
                    <v:textbox style="mso-fit-shape-to-text:t" inset="0,0,0,0">
                      <w:txbxContent>
                        <w:p w14:paraId="03A8E93D" w14:textId="68808A0E" w:rsidR="00AB27F4" w:rsidRDefault="00200CD8">
                          <w:pPr>
                            <w:pStyle w:val="Subtitle"/>
                          </w:pPr>
                          <w:r>
                            <w:t xml:space="preserve">Version </w:t>
                          </w:r>
                          <w:r w:rsidR="00912834">
                            <w:t>2</w:t>
                          </w:r>
                          <w:r w:rsidR="001B47E9">
                            <w:t>.</w:t>
                          </w:r>
                          <w:r w:rsidR="0003009C">
                            <w:t>0</w:t>
                          </w:r>
                        </w:p>
                        <w:sdt>
                          <w:sdtPr>
                            <w:alias w:val="Date"/>
                            <w:tag w:val=""/>
                            <w:id w:val="602156663"/>
                            <w:placeholder>
                              <w:docPart w:val="25D51EE47B864E9CB89CF4BD729B076F"/>
                            </w:placeholder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2088389" w14:textId="7248B758" w:rsidR="00AB27F4" w:rsidRDefault="00912834">
                              <w:pPr>
                                <w:pStyle w:val="Subtitle"/>
                              </w:pPr>
                              <w:proofErr w:type="gramStart"/>
                              <w:r>
                                <w:t xml:space="preserve">Desember </w:t>
                              </w:r>
                              <w:r w:rsidR="003203A1">
                                <w:t>,</w:t>
                              </w:r>
                              <w:proofErr w:type="gramEnd"/>
                              <w:r w:rsidR="003203A1">
                                <w:t xml:space="preserve">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="00200CD8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 wp14:anchorId="0CA76A4A" wp14:editId="0DA5461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731520"/>
                    <wp:effectExtent l="0" t="0" r="0" b="11430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3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6DCDCD" w14:textId="7C1730FD" w:rsidR="00AB27F4" w:rsidRDefault="00200CD8">
                                <w:pPr>
                                  <w:pStyle w:val="Contactinfo"/>
                                </w:pPr>
                                <w:r>
                                  <w:t xml:space="preserve">Presented by: </w:t>
                                </w:r>
                                <w:sdt>
                                  <w:sdtPr>
                                    <w:alias w:val="Your Name"/>
                                    <w:tag w:val=""/>
                                    <w:id w:val="157029710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616B2">
                                      <w:rPr>
                                        <w:lang w:val="en-ID"/>
                                      </w:rPr>
                                      <w:t>LAB</w:t>
                                    </w:r>
                                    <w:r w:rsidR="00E2650A">
                                      <w:rPr>
                                        <w:lang w:val="en-ID"/>
                                      </w:rPr>
                                      <w:t>. TEKNIK INFORMATIKA</w:t>
                                    </w:r>
                                  </w:sdtContent>
                                </w:sdt>
                              </w:p>
                              <w:p w14:paraId="0F7CEC72" w14:textId="77777777" w:rsidR="00AB27F4" w:rsidRDefault="00627399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73373613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B47E9">
                                      <w:t>Universitas Muhammadiyah Malang</w:t>
                                    </w:r>
                                  </w:sdtContent>
                                </w:sdt>
                              </w:p>
                              <w:p w14:paraId="46878305" w14:textId="77777777" w:rsidR="00AB27F4" w:rsidRDefault="00627399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 Address"/>
                                    <w:tag w:val=""/>
                                    <w:id w:val="-1515219664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B47E9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A76A4A" id="Text Box 35" o:spid="_x0000_s1028" type="#_x0000_t202" alt="Presenter, company name and address" style="position:absolute;left:0;text-align:left;margin-left:401.8pt;margin-top:0;width:453pt;height:57.6pt;z-index:251661312;visibility:visible;mso-wrap-style:square;mso-width-percent:471;mso-height-percent:0;mso-top-percent:837;mso-wrap-distance-left:9pt;mso-wrap-distance-top:0;mso-wrap-distance-right:9pt;mso-wrap-distance-bottom:0;mso-position-horizontal:right;mso-position-horizontal-relative:margin;mso-position-vertical-relative:page;mso-width-percent:471;mso-height-percent: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" filled="f" stroked="f" strokeweight=".5pt">
                    <v:textbox inset="0,0,0,0">
                      <w:txbxContent>
                        <w:p w14:paraId="006DCDCD" w14:textId="7C1730FD" w:rsidR="00AB27F4" w:rsidRDefault="00200CD8">
                          <w:pPr>
                            <w:pStyle w:val="Contactinfo"/>
                          </w:pPr>
                          <w:r>
                            <w:t xml:space="preserve">Presented by: </w:t>
                          </w:r>
                          <w:sdt>
                            <w:sdtPr>
                              <w:alias w:val="Your Name"/>
                              <w:tag w:val=""/>
                              <w:id w:val="157029710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616B2">
                                <w:rPr>
                                  <w:lang w:val="en-ID"/>
                                </w:rPr>
                                <w:t>LAB</w:t>
                              </w:r>
                              <w:r w:rsidR="00E2650A">
                                <w:rPr>
                                  <w:lang w:val="en-ID"/>
                                </w:rPr>
                                <w:t>. TEKNIK INFORMATIKA</w:t>
                              </w:r>
                            </w:sdtContent>
                          </w:sdt>
                        </w:p>
                        <w:p w14:paraId="0F7CEC72" w14:textId="77777777" w:rsidR="00AB27F4" w:rsidRDefault="00627399">
                          <w:pPr>
                            <w:pStyle w:val="Contactinfo"/>
                          </w:pPr>
                          <w:sdt>
                            <w:sdtPr>
                              <w:alias w:val="Company"/>
                              <w:tag w:val=""/>
                              <w:id w:val="73373613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B47E9">
                                <w:t>Universitas Muhammadiyah Malang</w:t>
                              </w:r>
                            </w:sdtContent>
                          </w:sdt>
                        </w:p>
                        <w:p w14:paraId="46878305" w14:textId="77777777" w:rsidR="00AB27F4" w:rsidRDefault="00627399">
                          <w:pPr>
                            <w:pStyle w:val="Contactinfo"/>
                          </w:pPr>
                          <w:sdt>
                            <w:sdtPr>
                              <w:alias w:val="Company Address"/>
                              <w:tag w:val=""/>
                              <w:id w:val="-1515219664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B47E9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="00200CD8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 wp14:anchorId="187DCD76" wp14:editId="2CE4DF5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2226945</wp:posOffset>
                    </wp:positionV>
                    <wp:extent cx="5522595" cy="525780"/>
                    <wp:effectExtent l="0" t="0" r="1905" b="635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595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4D1CD0" w14:textId="77777777" w:rsidR="00AB27F4" w:rsidRDefault="001B47E9">
                                <w:pPr>
                                  <w:pStyle w:val="Logo"/>
                                </w:pPr>
                                <w:r>
                                  <w:rPr>
                                    <w:noProof/>
                                    <w:lang w:eastAsia="en-US"/>
                                  </w:rPr>
                                  <w:drawing>
                                    <wp:inline distT="0" distB="0" distL="0" distR="0" wp14:anchorId="07AFC611" wp14:editId="7D4E4088">
                                      <wp:extent cx="1301923" cy="1292225"/>
                                      <wp:effectExtent l="0" t="0" r="0" b="3175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LOGO UMM.jpg"/>
                                              <pic:cNvPicPr/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316019" cy="130621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alias w:val="Title"/>
                                  <w:tag w:val=""/>
                                  <w:id w:val="-136474728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570D24" w14:textId="0860A3F8" w:rsidR="00AB27F4" w:rsidRDefault="00CD79AC">
                                    <w:pPr>
                                      <w:pStyle w:val="Title"/>
                                    </w:pPr>
                                    <w:r>
                                      <w:t>[SISTEM OPERASI]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-12625952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59FCCAE" w14:textId="0B3097E3" w:rsidR="00AB27F4" w:rsidRDefault="003203A1">
                                    <w:pPr>
                                      <w:pStyle w:val="Subtitle"/>
                                    </w:pPr>
                                    <w:r>
                                      <w:rPr>
                                        <w:lang w:val="id-ID"/>
                                      </w:rPr>
                                      <w:t>modul 3</w:t>
                                    </w:r>
                                    <w:r w:rsidR="006D43A8">
                                      <w:rPr>
                                        <w:lang w:val="id-ID"/>
                                      </w:rPr>
                                      <w:t xml:space="preserve"> –</w:t>
                                    </w:r>
                                    <w:r w:rsidR="00197879">
                                      <w:t xml:space="preserve"> </w:t>
                                    </w:r>
                                    <w:r w:rsidR="00912834">
                                      <w:t>MANAJEMEN USER, GROUP DAN FILE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87DCD76" id="Text Box 37" o:spid="_x0000_s1029" type="#_x0000_t202" alt="Title and subtitle" style="position:absolute;left:0;text-align:left;margin-left:383.65pt;margin-top:175.35pt;width:434.85pt;height:41.4pt;z-index:251660288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" filled="f" stroked="f" strokeweight=".5pt">
                    <v:textbox inset="0,0,0,0">
                      <w:txbxContent>
                        <w:p w14:paraId="1A4D1CD0" w14:textId="77777777" w:rsidR="00AB27F4" w:rsidRDefault="001B47E9">
                          <w:pPr>
                            <w:pStyle w:val="Logo"/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07AFC611" wp14:editId="7D4E4088">
                                <wp:extent cx="1301923" cy="1292225"/>
                                <wp:effectExtent l="0" t="0" r="0" b="3175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LOGO UMM.jpg"/>
                                        <pic:cNvPicPr/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16019" cy="130621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sdt>
                          <w:sdtPr>
                            <w:alias w:val="Title"/>
                            <w:tag w:val=""/>
                            <w:id w:val="-13647472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B570D24" w14:textId="0860A3F8" w:rsidR="00AB27F4" w:rsidRDefault="00CD79AC">
                              <w:pPr>
                                <w:pStyle w:val="Title"/>
                              </w:pPr>
                              <w:r>
                                <w:t>[SISTEM OPERASI]</w:t>
                              </w:r>
                            </w:p>
                          </w:sdtContent>
                        </w:sdt>
                        <w:sdt>
                          <w:sdtPr>
                            <w:alias w:val="Subtitle"/>
                            <w:tag w:val=""/>
                            <w:id w:val="-12625952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59FCCAE" w14:textId="0B3097E3" w:rsidR="00AB27F4" w:rsidRDefault="003203A1">
                              <w:pPr>
                                <w:pStyle w:val="Subtitle"/>
                              </w:pPr>
                              <w:r>
                                <w:rPr>
                                  <w:lang w:val="id-ID"/>
                                </w:rPr>
                                <w:t>modul 3</w:t>
                              </w:r>
                              <w:r w:rsidR="006D43A8">
                                <w:rPr>
                                  <w:lang w:val="id-ID"/>
                                </w:rPr>
                                <w:t xml:space="preserve"> –</w:t>
                              </w:r>
                              <w:r w:rsidR="00197879">
                                <w:t xml:space="preserve"> </w:t>
                              </w:r>
                              <w:r w:rsidR="00912834">
                                <w:t>MANAJEMEN USER, GROUP DAN FILE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="00200CD8"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4384" behindDoc="0" locked="1" layoutInCell="1" allowOverlap="1" wp14:anchorId="0811C696" wp14:editId="2CFC15F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descr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A3BD52C" id="Group 38" o:spid="_x0000_s1026" alt="Decorative sidebar" style="position:absolute;margin-left:0;margin-top:0;width:18pt;height:10in;z-index:25166438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ZnI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Ao1ZnI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vva8IA&#10;AADbAAAADwAAAGRycy9kb3ducmV2LnhtbESP3YrCMBSE7xf2HcJZ8G5NV1G0mpZVFES88ecBjs2x&#10;7W5zUppY69sbQfBymJlvmHnamUq01LjSsoKffgSCOLO65FzB6bj+noBwHlljZZkU3MlBmnx+zDHW&#10;9sZ7ag8+FwHCLkYFhfd1LKXLCjLo+rYmDt7FNgZ9kE0udYO3ADeVHETRWBosOSwUWNOyoOz/cDUK&#10;VsaOdn/T1qwH5dnK8YT9YstK9b663xkIT51/h1/tjVYwnMLzS/g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G+9rwgAAANsAAAAPAAAAAAAAAAAAAAAAAJgCAABkcnMvZG93&#10;bnJldi54bWxQSwUGAAAAAAQABAD1AAAAhwMAAAAA&#10;" fillcolor="#dd8047 [3205]" stroked="f" strokeweight="1pt"/>
                    <v:rect id="Rectangle 40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o2yr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3r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Io2yr0AAADbAAAADwAAAAAAAAAAAAAAAACYAgAAZHJzL2Rvd25yZXYu&#10;eG1sUEsFBgAAAAAEAAQA9QAAAIIDAAAAAA==&#10;" fillcolor="#94b6d2 [3204]" stroked="f" strokeweight="1pt">
                      <v:path arrowok="t"/>
                      <o:lock v:ext="edit" aspectratio="t"/>
                    </v:rect>
                    <w10:wrap anchorx="page" anchory="page"/>
                    <w10:anchorlock/>
                  </v:group>
                </w:pict>
              </mc:Fallback>
            </mc:AlternateContent>
          </w:r>
        </w:p>
      </w:sdtContent>
    </w:sdt>
    <w:p w14:paraId="27A77A9F" w14:textId="77777777" w:rsidR="003616B2" w:rsidRPr="003616B2" w:rsidRDefault="003616B2" w:rsidP="003616B2"/>
    <w:p w14:paraId="5F17EFCA" w14:textId="77777777" w:rsidR="003616B2" w:rsidRPr="003616B2" w:rsidRDefault="003616B2" w:rsidP="003616B2"/>
    <w:p w14:paraId="345703E8" w14:textId="77777777" w:rsidR="003616B2" w:rsidRPr="003616B2" w:rsidRDefault="003616B2" w:rsidP="003616B2"/>
    <w:p w14:paraId="093DA7DD" w14:textId="77777777" w:rsidR="003616B2" w:rsidRPr="003616B2" w:rsidRDefault="003616B2" w:rsidP="003616B2"/>
    <w:p w14:paraId="1D5D6ED4" w14:textId="77777777" w:rsidR="003616B2" w:rsidRPr="003616B2" w:rsidRDefault="003616B2" w:rsidP="003616B2"/>
    <w:p w14:paraId="24716E91" w14:textId="77777777" w:rsidR="003616B2" w:rsidRDefault="003616B2" w:rsidP="003616B2"/>
    <w:p w14:paraId="2EAB8951" w14:textId="77777777" w:rsidR="00AB27F4" w:rsidRPr="003616B2" w:rsidRDefault="003616B2" w:rsidP="003616B2">
      <w:pPr>
        <w:tabs>
          <w:tab w:val="left" w:pos="7740"/>
        </w:tabs>
      </w:pPr>
      <w:r>
        <w:tab/>
      </w:r>
    </w:p>
    <w:sdt>
      <w:sdtPr>
        <w:alias w:val="Title"/>
        <w:tag w:val=""/>
        <w:id w:val="-907012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05BFBDB3" w14:textId="627222EA" w:rsidR="00AB27F4" w:rsidRDefault="00675439">
          <w:pPr>
            <w:pStyle w:val="Heading1"/>
          </w:pPr>
          <w:r>
            <w:rPr>
              <w:lang w:val="en-ID"/>
            </w:rPr>
            <w:t>[</w:t>
          </w:r>
          <w:r w:rsidR="00CD79AC">
            <w:rPr>
              <w:lang w:val="id-ID"/>
            </w:rPr>
            <w:t>SISTEM OPERASI</w:t>
          </w:r>
          <w:r>
            <w:rPr>
              <w:lang w:val="en-ID"/>
            </w:rPr>
            <w:t>]</w:t>
          </w:r>
        </w:p>
      </w:sdtContent>
    </w:sdt>
    <w:p w14:paraId="27DD2444" w14:textId="77777777" w:rsidR="00AB27F4" w:rsidRDefault="00AB27F4"/>
    <w:p w14:paraId="478E0A8F" w14:textId="51E28C50" w:rsidR="001B47E9" w:rsidRPr="00ED54B2" w:rsidRDefault="0003009C" w:rsidP="00912834">
      <w:pPr>
        <w:pStyle w:val="Heading2"/>
      </w:pPr>
      <w:r>
        <w:t>Capaian pembelajaran mata kuliah</w:t>
      </w:r>
    </w:p>
    <w:p w14:paraId="2F37F2B5" w14:textId="1738E5F6" w:rsidR="00AB27F4" w:rsidRDefault="0003009C">
      <w:pPr>
        <w:pStyle w:val="Heading2"/>
      </w:pPr>
      <w:r>
        <w:t>sub capaian pembelajaran mata kuliah</w:t>
      </w:r>
    </w:p>
    <w:p w14:paraId="2AFE348F" w14:textId="61DE7813" w:rsidR="00912834" w:rsidRDefault="00801409" w:rsidP="00912834">
      <w:pPr>
        <w:pStyle w:val="ListParagraph"/>
        <w:numPr>
          <w:ilvl w:val="0"/>
          <w:numId w:val="6"/>
        </w:numPr>
        <w:rPr>
          <w:lang w:val="id-ID"/>
        </w:rPr>
      </w:pPr>
      <w:r w:rsidRPr="00912834">
        <w:rPr>
          <w:lang w:val="id-ID"/>
        </w:rPr>
        <w:t xml:space="preserve">Mahasiswa </w:t>
      </w:r>
      <w:r w:rsidR="00912834">
        <w:rPr>
          <w:lang w:val="id-ID"/>
        </w:rPr>
        <w:t>m</w:t>
      </w:r>
      <w:r w:rsidR="00912834" w:rsidRPr="00912834">
        <w:rPr>
          <w:lang w:val="id-ID"/>
        </w:rPr>
        <w:t>ampu menambah , memodifikasi dan menghapus user dan group</w:t>
      </w:r>
    </w:p>
    <w:p w14:paraId="1B2311A4" w14:textId="77777777" w:rsidR="00912834" w:rsidRDefault="00FA3FED" w:rsidP="00912834">
      <w:pPr>
        <w:pStyle w:val="ListParagraph"/>
        <w:numPr>
          <w:ilvl w:val="0"/>
          <w:numId w:val="6"/>
        </w:numPr>
        <w:rPr>
          <w:lang w:val="id-ID"/>
        </w:rPr>
      </w:pPr>
      <w:r w:rsidRPr="00912834">
        <w:rPr>
          <w:lang w:val="id-ID"/>
        </w:rPr>
        <w:t xml:space="preserve">Mahasiswa mampu </w:t>
      </w:r>
      <w:r w:rsidR="00912834" w:rsidRPr="00912834">
        <w:rPr>
          <w:lang w:val="id-ID"/>
        </w:rPr>
        <w:t>Memahami attribut file dan ijin akses</w:t>
      </w:r>
    </w:p>
    <w:p w14:paraId="3FCEF0E8" w14:textId="78DFE8A0" w:rsidR="00F34CB5" w:rsidRDefault="00FA3FED" w:rsidP="00912834">
      <w:pPr>
        <w:pStyle w:val="ListParagraph"/>
        <w:numPr>
          <w:ilvl w:val="0"/>
          <w:numId w:val="6"/>
        </w:numPr>
        <w:rPr>
          <w:lang w:val="id-ID"/>
        </w:rPr>
      </w:pPr>
      <w:r w:rsidRPr="00912834">
        <w:rPr>
          <w:lang w:val="id-ID"/>
        </w:rPr>
        <w:t xml:space="preserve">Mahasiswa mampu </w:t>
      </w:r>
      <w:r w:rsidR="00912834" w:rsidRPr="00912834">
        <w:rPr>
          <w:lang w:val="id-ID"/>
        </w:rPr>
        <w:t>Memahami perintah untuk mengubah ijin akses file</w:t>
      </w:r>
    </w:p>
    <w:p w14:paraId="40EC4AB8" w14:textId="49CBF284" w:rsidR="00912834" w:rsidRPr="00912834" w:rsidRDefault="00912834" w:rsidP="00912834">
      <w:pPr>
        <w:pStyle w:val="ListParagraph"/>
        <w:numPr>
          <w:ilvl w:val="0"/>
          <w:numId w:val="6"/>
        </w:numPr>
        <w:rPr>
          <w:lang w:val="id-ID"/>
        </w:r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 w:rsidRPr="00912834">
        <w:t>menggunakan</w:t>
      </w:r>
      <w:proofErr w:type="spellEnd"/>
      <w:r w:rsidRPr="00912834">
        <w:t xml:space="preserve"> </w:t>
      </w:r>
      <w:proofErr w:type="spellStart"/>
      <w:r w:rsidRPr="00912834">
        <w:t>perintah</w:t>
      </w:r>
      <w:proofErr w:type="spellEnd"/>
      <w:r w:rsidRPr="00912834">
        <w:t xml:space="preserve"> – </w:t>
      </w:r>
      <w:proofErr w:type="spellStart"/>
      <w:r w:rsidRPr="00912834">
        <w:t>perintah</w:t>
      </w:r>
      <w:proofErr w:type="spellEnd"/>
      <w:r w:rsidRPr="00912834">
        <w:t xml:space="preserve"> </w:t>
      </w:r>
      <w:proofErr w:type="spellStart"/>
      <w:r w:rsidRPr="00912834">
        <w:t>untuk</w:t>
      </w:r>
      <w:proofErr w:type="spellEnd"/>
      <w:r w:rsidRPr="00912834">
        <w:t xml:space="preserve"> </w:t>
      </w:r>
      <w:proofErr w:type="spellStart"/>
      <w:r w:rsidRPr="00912834">
        <w:t>mengubah</w:t>
      </w:r>
      <w:proofErr w:type="spellEnd"/>
      <w:r w:rsidRPr="00912834">
        <w:t xml:space="preserve"> </w:t>
      </w:r>
      <w:proofErr w:type="spellStart"/>
      <w:r w:rsidRPr="00912834">
        <w:t>ijin</w:t>
      </w:r>
      <w:proofErr w:type="spellEnd"/>
      <w:r w:rsidRPr="00912834">
        <w:t xml:space="preserve"> </w:t>
      </w:r>
      <w:proofErr w:type="spellStart"/>
      <w:r w:rsidRPr="00912834">
        <w:t>akses</w:t>
      </w:r>
      <w:proofErr w:type="spellEnd"/>
      <w:r w:rsidRPr="00912834">
        <w:t xml:space="preserve"> file</w:t>
      </w:r>
    </w:p>
    <w:p w14:paraId="4F0E8F86" w14:textId="62A39DD8" w:rsidR="00AB27F4" w:rsidRDefault="00E2650A">
      <w:pPr>
        <w:pStyle w:val="Heading2"/>
      </w:pPr>
      <w:r>
        <w:t>KEBUTUHAN HARDWARE &amp; SOFTWARE</w:t>
      </w:r>
    </w:p>
    <w:p w14:paraId="7CA4D6E0" w14:textId="18579548" w:rsidR="00AB27F4" w:rsidRDefault="00FA3FED" w:rsidP="00FA3FED">
      <w:pPr>
        <w:rPr>
          <w:lang w:val="id-ID"/>
        </w:rPr>
      </w:pPr>
      <w:r>
        <w:rPr>
          <w:lang w:val="id-ID"/>
        </w:rPr>
        <w:t>- PC/Laptop</w:t>
      </w:r>
    </w:p>
    <w:p w14:paraId="4B7D8F9A" w14:textId="77AEC87A" w:rsidR="00FA3FED" w:rsidRPr="00FA3FED" w:rsidRDefault="00FA3FED" w:rsidP="00DB346E">
      <w:pPr>
        <w:rPr>
          <w:lang w:val="id-ID"/>
        </w:rPr>
      </w:pPr>
      <w:r>
        <w:rPr>
          <w:lang w:val="id-ID"/>
        </w:rPr>
        <w:t>- Sistem Operasi Windows dan Linux</w:t>
      </w:r>
    </w:p>
    <w:p w14:paraId="5DA118EB" w14:textId="2FB50F62" w:rsidR="00E2650A" w:rsidRDefault="0003009C" w:rsidP="00E2650A">
      <w:pPr>
        <w:pStyle w:val="Heading2"/>
      </w:pPr>
      <w:r>
        <w:t>MATERI POKOK</w:t>
      </w:r>
    </w:p>
    <w:p w14:paraId="51CAA423" w14:textId="77777777" w:rsidR="00B162D6" w:rsidRPr="00912834" w:rsidRDefault="00B162D6" w:rsidP="00B162D6">
      <w:pPr>
        <w:spacing w:before="0"/>
        <w:jc w:val="both"/>
        <w:rPr>
          <w:rFonts w:cstheme="minorHAnsi"/>
          <w:sz w:val="24"/>
          <w:szCs w:val="24"/>
        </w:rPr>
      </w:pPr>
    </w:p>
    <w:p w14:paraId="204D8168" w14:textId="79FD572A" w:rsidR="00C339E2" w:rsidRPr="00912834" w:rsidRDefault="00912834" w:rsidP="00912834">
      <w:pPr>
        <w:pStyle w:val="ListParagraph"/>
        <w:numPr>
          <w:ilvl w:val="0"/>
          <w:numId w:val="18"/>
        </w:numPr>
        <w:spacing w:before="0"/>
        <w:jc w:val="both"/>
        <w:rPr>
          <w:rFonts w:cstheme="minorHAnsi"/>
          <w:b/>
          <w:sz w:val="24"/>
          <w:szCs w:val="24"/>
        </w:rPr>
      </w:pPr>
      <w:proofErr w:type="spellStart"/>
      <w:r w:rsidRPr="00912834">
        <w:rPr>
          <w:rFonts w:cstheme="minorHAnsi"/>
          <w:b/>
          <w:sz w:val="24"/>
          <w:szCs w:val="24"/>
        </w:rPr>
        <w:t>Managemen</w:t>
      </w:r>
      <w:proofErr w:type="spellEnd"/>
      <w:r w:rsidRPr="00912834">
        <w:rPr>
          <w:rFonts w:cstheme="minorHAnsi"/>
          <w:b/>
          <w:sz w:val="24"/>
          <w:szCs w:val="24"/>
        </w:rPr>
        <w:t xml:space="preserve"> User dan Group</w:t>
      </w:r>
    </w:p>
    <w:p w14:paraId="6818FCF1" w14:textId="77777777" w:rsidR="00912834" w:rsidRPr="00912834" w:rsidRDefault="00912834" w:rsidP="00912834">
      <w:pPr>
        <w:spacing w:before="0"/>
        <w:jc w:val="both"/>
        <w:rPr>
          <w:rFonts w:cstheme="minorHAnsi"/>
          <w:b/>
          <w:sz w:val="24"/>
          <w:szCs w:val="24"/>
        </w:rPr>
      </w:pPr>
    </w:p>
    <w:p w14:paraId="2E9FB19A" w14:textId="5FAC42C4" w:rsidR="00912834" w:rsidRPr="00912834" w:rsidRDefault="00912834" w:rsidP="00912834">
      <w:pPr>
        <w:spacing w:before="0"/>
        <w:ind w:firstLine="648"/>
        <w:jc w:val="both"/>
        <w:rPr>
          <w:rFonts w:cstheme="minorHAnsi"/>
          <w:sz w:val="24"/>
          <w:szCs w:val="24"/>
        </w:rPr>
      </w:pPr>
      <w:r w:rsidRPr="00912834">
        <w:rPr>
          <w:rFonts w:cstheme="minorHAnsi"/>
          <w:sz w:val="24"/>
          <w:szCs w:val="24"/>
        </w:rPr>
        <w:t xml:space="preserve">Pada </w:t>
      </w:r>
      <w:proofErr w:type="spellStart"/>
      <w:r w:rsidRPr="00912834">
        <w:rPr>
          <w:rFonts w:cstheme="minorHAnsi"/>
          <w:sz w:val="24"/>
          <w:szCs w:val="24"/>
        </w:rPr>
        <w:t>sistem</w:t>
      </w:r>
      <w:proofErr w:type="spellEnd"/>
      <w:r w:rsidRPr="00912834">
        <w:rPr>
          <w:rFonts w:cstheme="minorHAnsi"/>
          <w:sz w:val="24"/>
          <w:szCs w:val="24"/>
        </w:rPr>
        <w:t xml:space="preserve"> </w:t>
      </w:r>
      <w:proofErr w:type="spellStart"/>
      <w:r w:rsidRPr="00912834">
        <w:rPr>
          <w:rFonts w:cstheme="minorHAnsi"/>
          <w:sz w:val="24"/>
          <w:szCs w:val="24"/>
        </w:rPr>
        <w:t>operasi</w:t>
      </w:r>
      <w:proofErr w:type="spellEnd"/>
      <w:r w:rsidRPr="00912834">
        <w:rPr>
          <w:rFonts w:cstheme="minorHAnsi"/>
          <w:sz w:val="24"/>
          <w:szCs w:val="24"/>
        </w:rPr>
        <w:t xml:space="preserve"> </w:t>
      </w:r>
      <w:proofErr w:type="spellStart"/>
      <w:r w:rsidRPr="00912834">
        <w:rPr>
          <w:rFonts w:cstheme="minorHAnsi"/>
          <w:sz w:val="24"/>
          <w:szCs w:val="24"/>
        </w:rPr>
        <w:t>berbasis</w:t>
      </w:r>
      <w:proofErr w:type="spellEnd"/>
      <w:r w:rsidRPr="00912834">
        <w:rPr>
          <w:rFonts w:cstheme="minorHAnsi"/>
          <w:sz w:val="24"/>
          <w:szCs w:val="24"/>
        </w:rPr>
        <w:t xml:space="preserve"> </w:t>
      </w:r>
      <w:proofErr w:type="spellStart"/>
      <w:r w:rsidRPr="00912834">
        <w:rPr>
          <w:rFonts w:cstheme="minorHAnsi"/>
          <w:sz w:val="24"/>
          <w:szCs w:val="24"/>
        </w:rPr>
        <w:t>linux</w:t>
      </w:r>
      <w:proofErr w:type="spellEnd"/>
      <w:r w:rsidRPr="00912834">
        <w:rPr>
          <w:rFonts w:cstheme="minorHAnsi"/>
          <w:sz w:val="24"/>
          <w:szCs w:val="24"/>
        </w:rPr>
        <w:t xml:space="preserve"> </w:t>
      </w:r>
      <w:proofErr w:type="spellStart"/>
      <w:r w:rsidRPr="00912834">
        <w:rPr>
          <w:rFonts w:cstheme="minorHAnsi"/>
          <w:sz w:val="24"/>
          <w:szCs w:val="24"/>
        </w:rPr>
        <w:t>kita</w:t>
      </w:r>
      <w:proofErr w:type="spellEnd"/>
      <w:r w:rsidRPr="00912834">
        <w:rPr>
          <w:rFonts w:cstheme="minorHAnsi"/>
          <w:sz w:val="24"/>
          <w:szCs w:val="24"/>
        </w:rPr>
        <w:t xml:space="preserve"> </w:t>
      </w:r>
      <w:proofErr w:type="spellStart"/>
      <w:r w:rsidRPr="00912834">
        <w:rPr>
          <w:rFonts w:cstheme="minorHAnsi"/>
          <w:sz w:val="24"/>
          <w:szCs w:val="24"/>
        </w:rPr>
        <w:t>bisa</w:t>
      </w:r>
      <w:proofErr w:type="spellEnd"/>
      <w:r w:rsidRPr="00912834">
        <w:rPr>
          <w:rFonts w:cstheme="minorHAnsi"/>
          <w:sz w:val="24"/>
          <w:szCs w:val="24"/>
        </w:rPr>
        <w:t xml:space="preserve"> </w:t>
      </w:r>
      <w:proofErr w:type="spellStart"/>
      <w:r w:rsidRPr="00912834">
        <w:rPr>
          <w:rFonts w:cstheme="minorHAnsi"/>
          <w:sz w:val="24"/>
          <w:szCs w:val="24"/>
        </w:rPr>
        <w:t>melakukan</w:t>
      </w:r>
      <w:proofErr w:type="spellEnd"/>
      <w:r w:rsidRPr="00912834">
        <w:rPr>
          <w:rFonts w:cstheme="minorHAnsi"/>
          <w:sz w:val="24"/>
          <w:szCs w:val="24"/>
        </w:rPr>
        <w:t xml:space="preserve"> </w:t>
      </w:r>
      <w:proofErr w:type="spellStart"/>
      <w:r w:rsidRPr="00912834">
        <w:rPr>
          <w:rFonts w:cstheme="minorHAnsi"/>
          <w:sz w:val="24"/>
          <w:szCs w:val="24"/>
        </w:rPr>
        <w:t>manajemen</w:t>
      </w:r>
      <w:proofErr w:type="spellEnd"/>
      <w:r w:rsidRPr="00912834">
        <w:rPr>
          <w:rFonts w:cstheme="minorHAnsi"/>
          <w:sz w:val="24"/>
          <w:szCs w:val="24"/>
        </w:rPr>
        <w:t xml:space="preserve"> pada user dan groups yang </w:t>
      </w:r>
      <w:proofErr w:type="spellStart"/>
      <w:r w:rsidRPr="00912834">
        <w:rPr>
          <w:rFonts w:cstheme="minorHAnsi"/>
          <w:sz w:val="24"/>
          <w:szCs w:val="24"/>
        </w:rPr>
        <w:t>ada</w:t>
      </w:r>
      <w:proofErr w:type="spellEnd"/>
      <w:r w:rsidRPr="00912834">
        <w:rPr>
          <w:rFonts w:cstheme="minorHAnsi"/>
          <w:sz w:val="24"/>
          <w:szCs w:val="24"/>
        </w:rPr>
        <w:t xml:space="preserve"> di </w:t>
      </w:r>
      <w:proofErr w:type="spellStart"/>
      <w:r w:rsidRPr="00912834">
        <w:rPr>
          <w:rFonts w:cstheme="minorHAnsi"/>
          <w:sz w:val="24"/>
          <w:szCs w:val="24"/>
        </w:rPr>
        <w:t>dalamnya</w:t>
      </w:r>
      <w:proofErr w:type="spellEnd"/>
      <w:r w:rsidRPr="00912834">
        <w:rPr>
          <w:rFonts w:cstheme="minorHAnsi"/>
          <w:sz w:val="24"/>
          <w:szCs w:val="24"/>
        </w:rPr>
        <w:t xml:space="preserve"> </w:t>
      </w:r>
      <w:proofErr w:type="spellStart"/>
      <w:r w:rsidRPr="00912834">
        <w:rPr>
          <w:rFonts w:cstheme="minorHAnsi"/>
          <w:sz w:val="24"/>
          <w:szCs w:val="24"/>
        </w:rPr>
        <w:t>baik</w:t>
      </w:r>
      <w:proofErr w:type="spellEnd"/>
      <w:r w:rsidRPr="00912834">
        <w:rPr>
          <w:rFonts w:cstheme="minorHAnsi"/>
          <w:sz w:val="24"/>
          <w:szCs w:val="24"/>
        </w:rPr>
        <w:t xml:space="preserve"> </w:t>
      </w:r>
      <w:proofErr w:type="spellStart"/>
      <w:r w:rsidRPr="00912834">
        <w:rPr>
          <w:rFonts w:cstheme="minorHAnsi"/>
          <w:sz w:val="24"/>
          <w:szCs w:val="24"/>
        </w:rPr>
        <w:t>itu</w:t>
      </w:r>
      <w:proofErr w:type="spellEnd"/>
      <w:r w:rsidRPr="00912834">
        <w:rPr>
          <w:rFonts w:cstheme="minorHAnsi"/>
          <w:sz w:val="24"/>
          <w:szCs w:val="24"/>
        </w:rPr>
        <w:t xml:space="preserve"> </w:t>
      </w:r>
      <w:proofErr w:type="spellStart"/>
      <w:r w:rsidRPr="00912834">
        <w:rPr>
          <w:rFonts w:cstheme="minorHAnsi"/>
          <w:sz w:val="24"/>
          <w:szCs w:val="24"/>
        </w:rPr>
        <w:t>merubah</w:t>
      </w:r>
      <w:proofErr w:type="spellEnd"/>
      <w:r w:rsidRPr="00912834">
        <w:rPr>
          <w:rFonts w:cstheme="minorHAnsi"/>
          <w:sz w:val="24"/>
          <w:szCs w:val="24"/>
        </w:rPr>
        <w:t xml:space="preserve"> </w:t>
      </w:r>
      <w:proofErr w:type="spellStart"/>
      <w:r w:rsidRPr="00912834">
        <w:rPr>
          <w:rFonts w:cstheme="minorHAnsi"/>
          <w:sz w:val="24"/>
          <w:szCs w:val="24"/>
        </w:rPr>
        <w:t>hak</w:t>
      </w:r>
      <w:proofErr w:type="spellEnd"/>
      <w:r w:rsidRPr="00912834">
        <w:rPr>
          <w:rFonts w:cstheme="minorHAnsi"/>
          <w:sz w:val="24"/>
          <w:szCs w:val="24"/>
        </w:rPr>
        <w:t xml:space="preserve"> </w:t>
      </w:r>
      <w:proofErr w:type="spellStart"/>
      <w:r w:rsidRPr="00912834">
        <w:rPr>
          <w:rFonts w:cstheme="minorHAnsi"/>
          <w:sz w:val="24"/>
          <w:szCs w:val="24"/>
        </w:rPr>
        <w:t>aksesnya</w:t>
      </w:r>
      <w:proofErr w:type="spellEnd"/>
      <w:r w:rsidRPr="00912834">
        <w:rPr>
          <w:rFonts w:cstheme="minorHAnsi"/>
          <w:sz w:val="24"/>
          <w:szCs w:val="24"/>
        </w:rPr>
        <w:t xml:space="preserve">, </w:t>
      </w:r>
      <w:proofErr w:type="spellStart"/>
      <w:r w:rsidRPr="00912834">
        <w:rPr>
          <w:rFonts w:cstheme="minorHAnsi"/>
          <w:sz w:val="24"/>
          <w:szCs w:val="24"/>
        </w:rPr>
        <w:t>menambah</w:t>
      </w:r>
      <w:proofErr w:type="spellEnd"/>
      <w:r w:rsidRPr="00912834">
        <w:rPr>
          <w:rFonts w:cstheme="minorHAnsi"/>
          <w:sz w:val="24"/>
          <w:szCs w:val="24"/>
        </w:rPr>
        <w:t xml:space="preserve"> groups dan </w:t>
      </w:r>
      <w:proofErr w:type="spellStart"/>
      <w:r w:rsidRPr="00912834">
        <w:rPr>
          <w:rFonts w:cstheme="minorHAnsi"/>
          <w:sz w:val="24"/>
          <w:szCs w:val="24"/>
        </w:rPr>
        <w:t>menghapus</w:t>
      </w:r>
      <w:proofErr w:type="spellEnd"/>
      <w:r w:rsidRPr="00912834">
        <w:rPr>
          <w:rFonts w:cstheme="minorHAnsi"/>
          <w:sz w:val="24"/>
          <w:szCs w:val="24"/>
        </w:rPr>
        <w:t xml:space="preserve"> user yang </w:t>
      </w:r>
      <w:proofErr w:type="spellStart"/>
      <w:r w:rsidRPr="00912834">
        <w:rPr>
          <w:rFonts w:cstheme="minorHAnsi"/>
          <w:sz w:val="24"/>
          <w:szCs w:val="24"/>
        </w:rPr>
        <w:t>ada</w:t>
      </w:r>
      <w:proofErr w:type="spellEnd"/>
      <w:r w:rsidRPr="00912834">
        <w:rPr>
          <w:rFonts w:cstheme="minorHAnsi"/>
          <w:sz w:val="24"/>
          <w:szCs w:val="24"/>
        </w:rPr>
        <w:t xml:space="preserve"> di </w:t>
      </w:r>
      <w:proofErr w:type="spellStart"/>
      <w:r w:rsidRPr="00912834">
        <w:rPr>
          <w:rFonts w:cstheme="minorHAnsi"/>
          <w:sz w:val="24"/>
          <w:szCs w:val="24"/>
        </w:rPr>
        <w:t>dalam</w:t>
      </w:r>
      <w:proofErr w:type="spellEnd"/>
      <w:r w:rsidRPr="00912834">
        <w:rPr>
          <w:rFonts w:cstheme="minorHAnsi"/>
          <w:sz w:val="24"/>
          <w:szCs w:val="24"/>
        </w:rPr>
        <w:t xml:space="preserve"> </w:t>
      </w:r>
      <w:proofErr w:type="spellStart"/>
      <w:r w:rsidRPr="00912834">
        <w:rPr>
          <w:rFonts w:cstheme="minorHAnsi"/>
          <w:sz w:val="24"/>
          <w:szCs w:val="24"/>
        </w:rPr>
        <w:t>sistem</w:t>
      </w:r>
      <w:proofErr w:type="spellEnd"/>
      <w:r w:rsidRPr="00912834">
        <w:rPr>
          <w:rFonts w:cstheme="minorHAnsi"/>
          <w:sz w:val="24"/>
          <w:szCs w:val="24"/>
        </w:rPr>
        <w:t xml:space="preserve"> </w:t>
      </w:r>
      <w:proofErr w:type="spellStart"/>
      <w:r w:rsidRPr="00912834">
        <w:rPr>
          <w:rFonts w:cstheme="minorHAnsi"/>
          <w:sz w:val="24"/>
          <w:szCs w:val="24"/>
        </w:rPr>
        <w:t>operasi</w:t>
      </w:r>
      <w:proofErr w:type="spellEnd"/>
      <w:r w:rsidRPr="00912834">
        <w:rPr>
          <w:rFonts w:cstheme="minorHAnsi"/>
          <w:sz w:val="24"/>
          <w:szCs w:val="24"/>
        </w:rPr>
        <w:t xml:space="preserve"> </w:t>
      </w:r>
      <w:proofErr w:type="spellStart"/>
      <w:r w:rsidRPr="00912834">
        <w:rPr>
          <w:rFonts w:cstheme="minorHAnsi"/>
          <w:sz w:val="24"/>
          <w:szCs w:val="24"/>
        </w:rPr>
        <w:t>linux</w:t>
      </w:r>
      <w:proofErr w:type="spellEnd"/>
      <w:r w:rsidRPr="00912834">
        <w:rPr>
          <w:rFonts w:cstheme="minorHAnsi"/>
          <w:sz w:val="24"/>
          <w:szCs w:val="24"/>
        </w:rPr>
        <w:t>.</w:t>
      </w:r>
    </w:p>
    <w:p w14:paraId="38016BC6" w14:textId="77777777" w:rsidR="00912834" w:rsidRPr="00906D9B" w:rsidRDefault="00912834" w:rsidP="00912834">
      <w:pPr>
        <w:pStyle w:val="Default"/>
      </w:pPr>
    </w:p>
    <w:p w14:paraId="6E8A5402" w14:textId="3E81F3BC" w:rsidR="00912834" w:rsidRPr="00906D9B" w:rsidRDefault="00912834" w:rsidP="00912834">
      <w:pPr>
        <w:spacing w:before="0"/>
        <w:ind w:firstLine="648"/>
        <w:jc w:val="both"/>
        <w:rPr>
          <w:sz w:val="24"/>
          <w:szCs w:val="24"/>
        </w:rPr>
      </w:pPr>
      <w:r w:rsidRPr="00906D9B">
        <w:rPr>
          <w:sz w:val="24"/>
          <w:szCs w:val="24"/>
        </w:rPr>
        <w:t xml:space="preserve"> </w:t>
      </w:r>
      <w:proofErr w:type="spellStart"/>
      <w:r w:rsidRPr="00906D9B">
        <w:rPr>
          <w:sz w:val="24"/>
          <w:szCs w:val="24"/>
        </w:rPr>
        <w:t>Perintah</w:t>
      </w:r>
      <w:proofErr w:type="spellEnd"/>
      <w:r w:rsidRPr="00906D9B">
        <w:rPr>
          <w:sz w:val="24"/>
          <w:szCs w:val="24"/>
        </w:rPr>
        <w:t xml:space="preserve"> – </w:t>
      </w:r>
      <w:proofErr w:type="spellStart"/>
      <w:r w:rsidRPr="00906D9B">
        <w:rPr>
          <w:sz w:val="24"/>
          <w:szCs w:val="24"/>
        </w:rPr>
        <w:t>perintah</w:t>
      </w:r>
      <w:proofErr w:type="spellEnd"/>
      <w:r w:rsidRPr="00906D9B">
        <w:rPr>
          <w:sz w:val="24"/>
          <w:szCs w:val="24"/>
        </w:rPr>
        <w:t xml:space="preserve"> yang di </w:t>
      </w:r>
      <w:proofErr w:type="spellStart"/>
      <w:r w:rsidRPr="00906D9B">
        <w:rPr>
          <w:sz w:val="24"/>
          <w:szCs w:val="24"/>
        </w:rPr>
        <w:t>gunakan</w:t>
      </w:r>
      <w:proofErr w:type="spellEnd"/>
      <w:r w:rsidRPr="00906D9B">
        <w:rPr>
          <w:sz w:val="24"/>
          <w:szCs w:val="24"/>
        </w:rPr>
        <w:t xml:space="preserve"> </w:t>
      </w:r>
      <w:proofErr w:type="spellStart"/>
      <w:r w:rsidRPr="00906D9B">
        <w:rPr>
          <w:sz w:val="24"/>
          <w:szCs w:val="24"/>
        </w:rPr>
        <w:t>untuk</w:t>
      </w:r>
      <w:proofErr w:type="spellEnd"/>
      <w:r w:rsidRPr="00906D9B">
        <w:rPr>
          <w:sz w:val="24"/>
          <w:szCs w:val="24"/>
        </w:rPr>
        <w:t xml:space="preserve"> </w:t>
      </w:r>
      <w:proofErr w:type="spellStart"/>
      <w:r w:rsidRPr="00906D9B">
        <w:rPr>
          <w:sz w:val="24"/>
          <w:szCs w:val="24"/>
        </w:rPr>
        <w:t>memanajemen</w:t>
      </w:r>
      <w:proofErr w:type="spellEnd"/>
      <w:r w:rsidRPr="00906D9B">
        <w:rPr>
          <w:sz w:val="24"/>
          <w:szCs w:val="24"/>
        </w:rPr>
        <w:t xml:space="preserve"> user dan </w:t>
      </w:r>
      <w:proofErr w:type="gramStart"/>
      <w:r w:rsidRPr="00906D9B">
        <w:rPr>
          <w:sz w:val="24"/>
          <w:szCs w:val="24"/>
        </w:rPr>
        <w:t>group :</w:t>
      </w:r>
      <w:proofErr w:type="gramEnd"/>
    </w:p>
    <w:p w14:paraId="7EFABACC" w14:textId="30CDB6A2" w:rsidR="00912834" w:rsidRPr="00906D9B" w:rsidRDefault="00912834" w:rsidP="00912834">
      <w:pPr>
        <w:pStyle w:val="ListParagraph"/>
        <w:numPr>
          <w:ilvl w:val="0"/>
          <w:numId w:val="19"/>
        </w:numPr>
        <w:spacing w:before="0"/>
        <w:jc w:val="both"/>
        <w:rPr>
          <w:rFonts w:cstheme="minorHAnsi"/>
          <w:sz w:val="24"/>
          <w:szCs w:val="24"/>
        </w:rPr>
      </w:pPr>
      <w:proofErr w:type="spellStart"/>
      <w:r w:rsidRPr="00906D9B">
        <w:rPr>
          <w:rFonts w:cstheme="minorHAnsi"/>
          <w:sz w:val="24"/>
          <w:szCs w:val="24"/>
        </w:rPr>
        <w:t>Perintah</w:t>
      </w:r>
      <w:proofErr w:type="spellEnd"/>
      <w:r w:rsidRPr="00906D9B">
        <w:rPr>
          <w:rFonts w:cstheme="minorHAnsi"/>
          <w:sz w:val="24"/>
          <w:szCs w:val="24"/>
        </w:rPr>
        <w:t xml:space="preserve"> </w:t>
      </w:r>
      <w:proofErr w:type="spellStart"/>
      <w:r w:rsidRPr="00906D9B">
        <w:rPr>
          <w:rFonts w:ascii="Courier New" w:hAnsi="Courier New" w:cs="Courier New"/>
          <w:sz w:val="24"/>
          <w:szCs w:val="24"/>
        </w:rPr>
        <w:t>su</w:t>
      </w:r>
      <w:proofErr w:type="spellEnd"/>
    </w:p>
    <w:p w14:paraId="73FBB11A" w14:textId="06C30EBA" w:rsidR="00912834" w:rsidRPr="00906D9B" w:rsidRDefault="00912834" w:rsidP="00912834">
      <w:pPr>
        <w:pStyle w:val="ListParagraph"/>
        <w:spacing w:before="0"/>
        <w:ind w:left="144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906D9B">
        <w:rPr>
          <w:rFonts w:cstheme="minorHAnsi"/>
          <w:sz w:val="24"/>
          <w:szCs w:val="24"/>
        </w:rPr>
        <w:t>Fungsinya</w:t>
      </w:r>
      <w:proofErr w:type="spellEnd"/>
      <w:r w:rsidRPr="00906D9B">
        <w:rPr>
          <w:rFonts w:cstheme="minorHAnsi"/>
          <w:sz w:val="24"/>
          <w:szCs w:val="24"/>
        </w:rPr>
        <w:t xml:space="preserve"> :</w:t>
      </w:r>
      <w:proofErr w:type="gramEnd"/>
      <w:r w:rsidRPr="00906D9B">
        <w:rPr>
          <w:rFonts w:cstheme="minorHAnsi"/>
          <w:sz w:val="24"/>
          <w:szCs w:val="24"/>
        </w:rPr>
        <w:t xml:space="preserve"> </w:t>
      </w:r>
      <w:proofErr w:type="spellStart"/>
      <w:r w:rsidRPr="00906D9B">
        <w:rPr>
          <w:rFonts w:cstheme="minorHAnsi"/>
          <w:sz w:val="24"/>
          <w:szCs w:val="24"/>
        </w:rPr>
        <w:t>untuk</w:t>
      </w:r>
      <w:proofErr w:type="spellEnd"/>
      <w:r w:rsidRPr="00906D9B">
        <w:rPr>
          <w:rFonts w:cstheme="minorHAnsi"/>
          <w:sz w:val="24"/>
          <w:szCs w:val="24"/>
        </w:rPr>
        <w:t xml:space="preserve"> </w:t>
      </w:r>
      <w:proofErr w:type="spellStart"/>
      <w:r w:rsidRPr="00906D9B">
        <w:rPr>
          <w:rFonts w:cstheme="minorHAnsi"/>
          <w:sz w:val="24"/>
          <w:szCs w:val="24"/>
        </w:rPr>
        <w:t>berganti</w:t>
      </w:r>
      <w:proofErr w:type="spellEnd"/>
      <w:r w:rsidRPr="00906D9B">
        <w:rPr>
          <w:rFonts w:cstheme="minorHAnsi"/>
          <w:sz w:val="24"/>
          <w:szCs w:val="24"/>
        </w:rPr>
        <w:t xml:space="preserve"> user </w:t>
      </w:r>
      <w:proofErr w:type="spellStart"/>
      <w:r w:rsidRPr="00906D9B">
        <w:rPr>
          <w:rFonts w:cstheme="minorHAnsi"/>
          <w:sz w:val="24"/>
          <w:szCs w:val="24"/>
        </w:rPr>
        <w:t>dari</w:t>
      </w:r>
      <w:proofErr w:type="spellEnd"/>
      <w:r w:rsidRPr="00906D9B">
        <w:rPr>
          <w:rFonts w:cstheme="minorHAnsi"/>
          <w:sz w:val="24"/>
          <w:szCs w:val="24"/>
        </w:rPr>
        <w:t xml:space="preserve"> user yang </w:t>
      </w:r>
      <w:proofErr w:type="spellStart"/>
      <w:r w:rsidRPr="00906D9B">
        <w:rPr>
          <w:rFonts w:cstheme="minorHAnsi"/>
          <w:sz w:val="24"/>
          <w:szCs w:val="24"/>
        </w:rPr>
        <w:t>masih</w:t>
      </w:r>
      <w:proofErr w:type="spellEnd"/>
      <w:r w:rsidRPr="00906D9B">
        <w:rPr>
          <w:rFonts w:cstheme="minorHAnsi"/>
          <w:sz w:val="24"/>
          <w:szCs w:val="24"/>
        </w:rPr>
        <w:t xml:space="preserve"> </w:t>
      </w:r>
      <w:proofErr w:type="spellStart"/>
      <w:r w:rsidRPr="00906D9B">
        <w:rPr>
          <w:rFonts w:cstheme="minorHAnsi"/>
          <w:sz w:val="24"/>
          <w:szCs w:val="24"/>
        </w:rPr>
        <w:t>aktif</w:t>
      </w:r>
      <w:proofErr w:type="spellEnd"/>
      <w:r w:rsidRPr="00906D9B">
        <w:rPr>
          <w:rFonts w:cstheme="minorHAnsi"/>
          <w:sz w:val="24"/>
          <w:szCs w:val="24"/>
        </w:rPr>
        <w:t xml:space="preserve"> </w:t>
      </w:r>
      <w:proofErr w:type="spellStart"/>
      <w:r w:rsidRPr="00906D9B">
        <w:rPr>
          <w:rFonts w:cstheme="minorHAnsi"/>
          <w:sz w:val="24"/>
          <w:szCs w:val="24"/>
        </w:rPr>
        <w:t>tanpa</w:t>
      </w:r>
      <w:proofErr w:type="spellEnd"/>
      <w:r w:rsidRPr="00906D9B">
        <w:rPr>
          <w:rFonts w:cstheme="minorHAnsi"/>
          <w:sz w:val="24"/>
          <w:szCs w:val="24"/>
        </w:rPr>
        <w:t xml:space="preserve"> </w:t>
      </w:r>
      <w:proofErr w:type="spellStart"/>
      <w:r w:rsidRPr="00906D9B">
        <w:rPr>
          <w:rFonts w:cstheme="minorHAnsi"/>
          <w:sz w:val="24"/>
          <w:szCs w:val="24"/>
        </w:rPr>
        <w:t>harus</w:t>
      </w:r>
      <w:proofErr w:type="spellEnd"/>
      <w:r w:rsidRPr="00906D9B">
        <w:rPr>
          <w:rFonts w:cstheme="minorHAnsi"/>
          <w:sz w:val="24"/>
          <w:szCs w:val="24"/>
        </w:rPr>
        <w:t xml:space="preserve"> logout</w:t>
      </w:r>
    </w:p>
    <w:p w14:paraId="18A4A2DE" w14:textId="31DA8ADB" w:rsidR="00912834" w:rsidRPr="00906D9B" w:rsidRDefault="0004580C" w:rsidP="00912834">
      <w:pPr>
        <w:pStyle w:val="ListParagraph"/>
        <w:spacing w:before="0"/>
        <w:ind w:left="1440"/>
        <w:jc w:val="both"/>
        <w:rPr>
          <w:rFonts w:cstheme="minorHAnsi"/>
          <w:sz w:val="24"/>
          <w:szCs w:val="24"/>
        </w:rPr>
      </w:pPr>
      <w:r w:rsidRPr="00906D9B">
        <w:rPr>
          <w:rFonts w:cstheme="minorHAnsi"/>
          <w:noProof/>
          <w:sz w:val="24"/>
          <w:szCs w:val="24"/>
          <w:lang w:eastAsia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CEC7A5D" wp14:editId="3054C45B">
                <wp:simplePos x="0" y="0"/>
                <wp:positionH relativeFrom="column">
                  <wp:posOffset>933450</wp:posOffset>
                </wp:positionH>
                <wp:positionV relativeFrom="paragraph">
                  <wp:posOffset>84455</wp:posOffset>
                </wp:positionV>
                <wp:extent cx="4695825" cy="1404620"/>
                <wp:effectExtent l="0" t="0" r="28575" b="273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5877C" w14:textId="53B0BF63" w:rsidR="0004580C" w:rsidRPr="0004580C" w:rsidRDefault="0004580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4580C">
                              <w:rPr>
                                <w:rFonts w:ascii="Courier New" w:hAnsi="Courier New" w:cs="Courier New"/>
                              </w:rPr>
                              <w:t xml:space="preserve">$ </w:t>
                            </w:r>
                            <w:proofErr w:type="spellStart"/>
                            <w:r w:rsidRPr="0004580C">
                              <w:rPr>
                                <w:rFonts w:ascii="Courier New" w:hAnsi="Courier New" w:cs="Courier New"/>
                                <w:b/>
                              </w:rPr>
                              <w:t>su</w:t>
                            </w:r>
                            <w:proofErr w:type="spellEnd"/>
                            <w:r w:rsidR="006571BC">
                              <w:rPr>
                                <w:rFonts w:ascii="Courier New" w:hAnsi="Courier New" w:cs="Courier New"/>
                              </w:rPr>
                              <w:t xml:space="preserve"> [options] </w:t>
                            </w:r>
                            <w:proofErr w:type="spellStart"/>
                            <w:r w:rsidR="006571BC">
                              <w:rPr>
                                <w:rFonts w:ascii="Courier New" w:hAnsi="Courier New" w:cs="Courier New"/>
                              </w:rPr>
                              <w:t>Nama_User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EC7A5D" id="_x0000_s1030" type="#_x0000_t202" style="position:absolute;left:0;text-align:left;margin-left:73.5pt;margin-top:6.65pt;width:369.7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">
                <v:textbox style="mso-fit-shape-to-text:t">
                  <w:txbxContent>
                    <w:p w14:paraId="6DE5877C" w14:textId="53B0BF63" w:rsidR="0004580C" w:rsidRPr="0004580C" w:rsidRDefault="0004580C">
                      <w:pPr>
                        <w:rPr>
                          <w:rFonts w:ascii="Courier New" w:hAnsi="Courier New" w:cs="Courier New"/>
                        </w:rPr>
                      </w:pPr>
                      <w:r w:rsidRPr="0004580C">
                        <w:rPr>
                          <w:rFonts w:ascii="Courier New" w:hAnsi="Courier New" w:cs="Courier New"/>
                        </w:rPr>
                        <w:t xml:space="preserve">$ </w:t>
                      </w:r>
                      <w:proofErr w:type="spellStart"/>
                      <w:r w:rsidRPr="0004580C">
                        <w:rPr>
                          <w:rFonts w:ascii="Courier New" w:hAnsi="Courier New" w:cs="Courier New"/>
                          <w:b/>
                        </w:rPr>
                        <w:t>su</w:t>
                      </w:r>
                      <w:proofErr w:type="spellEnd"/>
                      <w:r w:rsidR="006571BC">
                        <w:rPr>
                          <w:rFonts w:ascii="Courier New" w:hAnsi="Courier New" w:cs="Courier New"/>
                        </w:rPr>
                        <w:t xml:space="preserve"> [options] </w:t>
                      </w:r>
                      <w:proofErr w:type="spellStart"/>
                      <w:r w:rsidR="006571BC">
                        <w:rPr>
                          <w:rFonts w:ascii="Courier New" w:hAnsi="Courier New" w:cs="Courier New"/>
                        </w:rPr>
                        <w:t>Nama_User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72B58B4" w14:textId="4EAC13BB" w:rsidR="004439CD" w:rsidRPr="00906D9B" w:rsidRDefault="004439CD" w:rsidP="004439CD">
      <w:pPr>
        <w:spacing w:before="0"/>
        <w:ind w:right="0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id-ID"/>
          <w14:ligatures w14:val="none"/>
        </w:rPr>
      </w:pPr>
    </w:p>
    <w:p w14:paraId="08F76701" w14:textId="77777777" w:rsidR="0004580C" w:rsidRPr="00906D9B" w:rsidRDefault="0004580C" w:rsidP="004439CD">
      <w:pPr>
        <w:spacing w:before="0"/>
        <w:ind w:right="0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id-ID"/>
          <w14:ligatures w14:val="none"/>
        </w:rPr>
      </w:pPr>
    </w:p>
    <w:p w14:paraId="17CEC6DE" w14:textId="7C5BDA6B" w:rsidR="0004580C" w:rsidRPr="00906D9B" w:rsidRDefault="0004580C" w:rsidP="004439CD">
      <w:pPr>
        <w:spacing w:before="0"/>
        <w:ind w:right="0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id-ID"/>
          <w14:ligatures w14:val="none"/>
        </w:rPr>
      </w:pPr>
    </w:p>
    <w:p w14:paraId="5D161479" w14:textId="4E347F29" w:rsidR="0004580C" w:rsidRPr="00906D9B" w:rsidRDefault="0004580C" w:rsidP="0004580C">
      <w:pPr>
        <w:pStyle w:val="ListParagraph"/>
        <w:numPr>
          <w:ilvl w:val="0"/>
          <w:numId w:val="19"/>
        </w:numPr>
        <w:spacing w:before="0"/>
        <w:ind w:right="0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id-ID"/>
          <w14:ligatures w14:val="none"/>
        </w:rPr>
      </w:pPr>
      <w:proofErr w:type="spellStart"/>
      <w:r w:rsidRPr="00906D9B">
        <w:rPr>
          <w:rFonts w:asciiTheme="majorHAnsi" w:eastAsia="Times New Roman" w:hAnsiTheme="majorHAnsi" w:cstheme="majorHAnsi"/>
          <w:kern w:val="0"/>
          <w:sz w:val="24"/>
          <w:szCs w:val="24"/>
          <w:lang w:eastAsia="id-ID"/>
          <w14:ligatures w14:val="none"/>
        </w:rPr>
        <w:t>Perintah</w:t>
      </w:r>
      <w:proofErr w:type="spellEnd"/>
      <w:r w:rsidRPr="00906D9B">
        <w:rPr>
          <w:rFonts w:asciiTheme="majorHAnsi" w:eastAsia="Times New Roman" w:hAnsiTheme="majorHAnsi" w:cstheme="maj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906D9B">
        <w:rPr>
          <w:rFonts w:ascii="Courier New" w:eastAsia="Times New Roman" w:hAnsi="Courier New" w:cs="Courier New"/>
          <w:kern w:val="0"/>
          <w:sz w:val="24"/>
          <w:szCs w:val="24"/>
          <w:lang w:eastAsia="id-ID"/>
          <w14:ligatures w14:val="none"/>
        </w:rPr>
        <w:t>useradd</w:t>
      </w:r>
      <w:proofErr w:type="spellEnd"/>
      <w:r w:rsidRPr="00906D9B">
        <w:rPr>
          <w:rFonts w:ascii="Courier New" w:eastAsia="Times New Roman" w:hAnsi="Courier New" w:cs="Courier New"/>
          <w:kern w:val="0"/>
          <w:sz w:val="24"/>
          <w:szCs w:val="24"/>
          <w:lang w:eastAsia="id-ID"/>
          <w14:ligatures w14:val="none"/>
        </w:rPr>
        <w:t xml:space="preserve"> </w:t>
      </w:r>
      <w:r w:rsidRPr="00906D9B">
        <w:rPr>
          <w:rFonts w:asciiTheme="majorHAnsi" w:eastAsia="Times New Roman" w:hAnsiTheme="majorHAnsi" w:cstheme="majorHAnsi"/>
          <w:kern w:val="0"/>
          <w:sz w:val="24"/>
          <w:szCs w:val="24"/>
          <w:lang w:eastAsia="id-ID"/>
          <w14:ligatures w14:val="none"/>
        </w:rPr>
        <w:t xml:space="preserve">dan </w:t>
      </w:r>
      <w:proofErr w:type="spellStart"/>
      <w:r w:rsidRPr="00906D9B">
        <w:rPr>
          <w:rFonts w:ascii="Courier New" w:eastAsia="Times New Roman" w:hAnsi="Courier New" w:cs="Courier New"/>
          <w:kern w:val="0"/>
          <w:sz w:val="24"/>
          <w:szCs w:val="24"/>
          <w:lang w:eastAsia="id-ID"/>
          <w14:ligatures w14:val="none"/>
        </w:rPr>
        <w:t>adduser</w:t>
      </w:r>
      <w:proofErr w:type="spellEnd"/>
    </w:p>
    <w:p w14:paraId="6D27FFF5" w14:textId="6B416EE7" w:rsidR="00906D9B" w:rsidRPr="00906D9B" w:rsidRDefault="00906D9B" w:rsidP="00906D9B">
      <w:pPr>
        <w:pStyle w:val="ListParagraph"/>
        <w:spacing w:before="0"/>
        <w:ind w:left="1440" w:right="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proofErr w:type="spellStart"/>
      <w:proofErr w:type="gramStart"/>
      <w:r w:rsidRPr="00906D9B">
        <w:rPr>
          <w:rFonts w:asciiTheme="majorHAnsi" w:eastAsia="Times New Roman" w:hAnsiTheme="majorHAnsi" w:cstheme="majorHAnsi"/>
          <w:kern w:val="0"/>
          <w:sz w:val="24"/>
          <w:szCs w:val="24"/>
          <w:lang w:eastAsia="id-ID"/>
          <w14:ligatures w14:val="none"/>
        </w:rPr>
        <w:t>Fungsinya</w:t>
      </w:r>
      <w:proofErr w:type="spellEnd"/>
      <w:r w:rsidRPr="00906D9B">
        <w:rPr>
          <w:rFonts w:asciiTheme="majorHAnsi" w:eastAsia="Times New Roman" w:hAnsiTheme="majorHAnsi" w:cstheme="majorHAnsi"/>
          <w:kern w:val="0"/>
          <w:sz w:val="24"/>
          <w:szCs w:val="24"/>
          <w:lang w:eastAsia="id-ID"/>
          <w14:ligatures w14:val="none"/>
        </w:rPr>
        <w:t xml:space="preserve"> :</w:t>
      </w:r>
      <w:proofErr w:type="gramEnd"/>
      <w:r w:rsidRPr="00906D9B">
        <w:rPr>
          <w:rFonts w:asciiTheme="majorHAnsi" w:eastAsia="Times New Roman" w:hAnsiTheme="majorHAnsi" w:cstheme="maj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906D9B">
        <w:rPr>
          <w:rFonts w:asciiTheme="majorHAnsi" w:eastAsia="Times New Roman" w:hAnsiTheme="majorHAnsi" w:cstheme="majorHAnsi"/>
          <w:kern w:val="0"/>
          <w:sz w:val="24"/>
          <w:szCs w:val="24"/>
          <w:lang w:eastAsia="id-ID"/>
          <w14:ligatures w14:val="none"/>
        </w:rPr>
        <w:t>untuk</w:t>
      </w:r>
      <w:proofErr w:type="spellEnd"/>
      <w:r w:rsidRPr="00906D9B">
        <w:rPr>
          <w:rFonts w:asciiTheme="majorHAnsi" w:eastAsia="Times New Roman" w:hAnsiTheme="majorHAnsi" w:cstheme="maj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906D9B">
        <w:rPr>
          <w:rFonts w:asciiTheme="majorHAnsi" w:eastAsia="Times New Roman" w:hAnsiTheme="majorHAnsi" w:cstheme="majorHAnsi"/>
          <w:kern w:val="0"/>
          <w:sz w:val="24"/>
          <w:szCs w:val="24"/>
          <w:lang w:eastAsia="id-ID"/>
          <w14:ligatures w14:val="none"/>
        </w:rPr>
        <w:t>menambah</w:t>
      </w:r>
      <w:proofErr w:type="spellEnd"/>
      <w:r w:rsidRPr="00906D9B">
        <w:rPr>
          <w:rFonts w:asciiTheme="majorHAnsi" w:eastAsia="Times New Roman" w:hAnsiTheme="majorHAnsi" w:cstheme="majorHAnsi"/>
          <w:kern w:val="0"/>
          <w:sz w:val="24"/>
          <w:szCs w:val="24"/>
          <w:lang w:eastAsia="id-ID"/>
          <w14:ligatures w14:val="none"/>
        </w:rPr>
        <w:t xml:space="preserve"> user </w:t>
      </w:r>
      <w:proofErr w:type="spellStart"/>
      <w:r w:rsidRPr="00906D9B">
        <w:rPr>
          <w:rFonts w:asciiTheme="majorHAnsi" w:eastAsia="Times New Roman" w:hAnsiTheme="majorHAnsi" w:cstheme="majorHAnsi"/>
          <w:kern w:val="0"/>
          <w:sz w:val="24"/>
          <w:szCs w:val="24"/>
          <w:lang w:eastAsia="id-ID"/>
          <w14:ligatures w14:val="none"/>
        </w:rPr>
        <w:t>baru</w:t>
      </w:r>
      <w:proofErr w:type="spellEnd"/>
    </w:p>
    <w:p w14:paraId="5286BFBC" w14:textId="3C5A09B6" w:rsidR="0004580C" w:rsidRPr="00906D9B" w:rsidRDefault="0004580C" w:rsidP="0004580C">
      <w:pPr>
        <w:spacing w:before="0"/>
        <w:ind w:right="0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id-ID"/>
          <w14:ligatures w14:val="none"/>
        </w:rPr>
      </w:pPr>
      <w:r w:rsidRPr="00906D9B">
        <w:rPr>
          <w:rFonts w:cstheme="minorHAnsi"/>
          <w:noProof/>
          <w:sz w:val="24"/>
          <w:szCs w:val="24"/>
          <w:lang w:eastAsia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3D7CDE4" wp14:editId="01AEC5EB">
                <wp:simplePos x="0" y="0"/>
                <wp:positionH relativeFrom="column">
                  <wp:posOffset>876300</wp:posOffset>
                </wp:positionH>
                <wp:positionV relativeFrom="paragraph">
                  <wp:posOffset>90170</wp:posOffset>
                </wp:positionV>
                <wp:extent cx="4695825" cy="1404620"/>
                <wp:effectExtent l="0" t="0" r="28575" b="273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54223" w14:textId="02443D1E" w:rsidR="0004580C" w:rsidRDefault="0004580C" w:rsidP="0004580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#</w:t>
                            </w:r>
                            <w:r w:rsidRPr="0004580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04580C">
                              <w:rPr>
                                <w:rFonts w:ascii="Courier New" w:hAnsi="Courier New" w:cs="Courier New"/>
                                <w:b/>
                              </w:rPr>
                              <w:t>useradd</w:t>
                            </w:r>
                            <w:proofErr w:type="spellEnd"/>
                            <w:r w:rsidRPr="0004580C">
                              <w:rPr>
                                <w:rFonts w:ascii="Courier New" w:hAnsi="Courier New" w:cs="Courier New"/>
                              </w:rPr>
                              <w:t xml:space="preserve"> [options] </w:t>
                            </w:r>
                            <w:proofErr w:type="spellStart"/>
                            <w:r w:rsidRPr="0004580C">
                              <w:rPr>
                                <w:rFonts w:ascii="Courier New" w:hAnsi="Courier New" w:cs="Courier New"/>
                              </w:rPr>
                              <w:t>Nama_U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serbaru</w:t>
                            </w:r>
                            <w:proofErr w:type="spellEnd"/>
                          </w:p>
                          <w:p w14:paraId="0EE953A9" w14:textId="040BF1EB" w:rsidR="0004580C" w:rsidRPr="0004580C" w:rsidRDefault="0004580C" w:rsidP="0004580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#</w:t>
                            </w:r>
                            <w:r w:rsidRPr="0004580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adduser</w:t>
                            </w:r>
                            <w:proofErr w:type="spellEnd"/>
                            <w:r w:rsidRPr="0004580C">
                              <w:rPr>
                                <w:rFonts w:ascii="Courier New" w:hAnsi="Courier New" w:cs="Courier New"/>
                              </w:rPr>
                              <w:t xml:space="preserve"> [options] </w:t>
                            </w:r>
                            <w:proofErr w:type="spellStart"/>
                            <w:r w:rsidRPr="0004580C">
                              <w:rPr>
                                <w:rFonts w:ascii="Courier New" w:hAnsi="Courier New" w:cs="Courier New"/>
                              </w:rPr>
                              <w:t>Nama_U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serbaru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D7CDE4" id="_x0000_s1031" type="#_x0000_t202" style="position:absolute;left:0;text-align:left;margin-left:69pt;margin-top:7.1pt;width:369.7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">
                <v:textbox style="mso-fit-shape-to-text:t">
                  <w:txbxContent>
                    <w:p w14:paraId="77E54223" w14:textId="02443D1E" w:rsidR="0004580C" w:rsidRDefault="0004580C" w:rsidP="0004580C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#</w:t>
                      </w:r>
                      <w:r w:rsidRPr="0004580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04580C">
                        <w:rPr>
                          <w:rFonts w:ascii="Courier New" w:hAnsi="Courier New" w:cs="Courier New"/>
                          <w:b/>
                        </w:rPr>
                        <w:t>useradd</w:t>
                      </w:r>
                      <w:proofErr w:type="spellEnd"/>
                      <w:r w:rsidRPr="0004580C">
                        <w:rPr>
                          <w:rFonts w:ascii="Courier New" w:hAnsi="Courier New" w:cs="Courier New"/>
                        </w:rPr>
                        <w:t xml:space="preserve"> [options] </w:t>
                      </w:r>
                      <w:proofErr w:type="spellStart"/>
                      <w:r w:rsidRPr="0004580C">
                        <w:rPr>
                          <w:rFonts w:ascii="Courier New" w:hAnsi="Courier New" w:cs="Courier New"/>
                        </w:rPr>
                        <w:t>Nama_U</w:t>
                      </w:r>
                      <w:r>
                        <w:rPr>
                          <w:rFonts w:ascii="Courier New" w:hAnsi="Courier New" w:cs="Courier New"/>
                        </w:rPr>
                        <w:t>serbaru</w:t>
                      </w:r>
                      <w:proofErr w:type="spellEnd"/>
                    </w:p>
                    <w:p w14:paraId="0EE953A9" w14:textId="040BF1EB" w:rsidR="0004580C" w:rsidRPr="0004580C" w:rsidRDefault="0004580C" w:rsidP="0004580C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#</w:t>
                      </w:r>
                      <w:r w:rsidRPr="0004580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</w:rPr>
                        <w:t>adduser</w:t>
                      </w:r>
                      <w:proofErr w:type="spellEnd"/>
                      <w:r w:rsidRPr="0004580C">
                        <w:rPr>
                          <w:rFonts w:ascii="Courier New" w:hAnsi="Courier New" w:cs="Courier New"/>
                        </w:rPr>
                        <w:t xml:space="preserve"> [options] </w:t>
                      </w:r>
                      <w:proofErr w:type="spellStart"/>
                      <w:r w:rsidRPr="0004580C">
                        <w:rPr>
                          <w:rFonts w:ascii="Courier New" w:hAnsi="Courier New" w:cs="Courier New"/>
                        </w:rPr>
                        <w:t>Nama_U</w:t>
                      </w:r>
                      <w:r>
                        <w:rPr>
                          <w:rFonts w:ascii="Courier New" w:hAnsi="Courier New" w:cs="Courier New"/>
                        </w:rPr>
                        <w:t>serbaru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13CC2D7" w14:textId="3AE0AF96" w:rsidR="0004580C" w:rsidRPr="00906D9B" w:rsidRDefault="0004580C" w:rsidP="0004580C">
      <w:pPr>
        <w:spacing w:before="0"/>
        <w:ind w:right="0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id-ID"/>
          <w14:ligatures w14:val="none"/>
        </w:rPr>
      </w:pPr>
    </w:p>
    <w:p w14:paraId="230B9F34" w14:textId="09A28899" w:rsidR="0004580C" w:rsidRPr="00906D9B" w:rsidRDefault="0004580C" w:rsidP="0004580C">
      <w:pPr>
        <w:spacing w:before="0"/>
        <w:ind w:right="0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id-ID"/>
          <w14:ligatures w14:val="none"/>
        </w:rPr>
      </w:pPr>
    </w:p>
    <w:p w14:paraId="0FE7535A" w14:textId="77777777" w:rsidR="0004580C" w:rsidRPr="00906D9B" w:rsidRDefault="0004580C" w:rsidP="0004580C">
      <w:pPr>
        <w:spacing w:before="0"/>
        <w:ind w:right="0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id-ID"/>
          <w14:ligatures w14:val="none"/>
        </w:rPr>
      </w:pPr>
    </w:p>
    <w:p w14:paraId="387565C8" w14:textId="218D8D2E" w:rsidR="0004580C" w:rsidRPr="00906D9B" w:rsidRDefault="0004580C" w:rsidP="0004580C">
      <w:pPr>
        <w:spacing w:before="0"/>
        <w:ind w:right="0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id-ID"/>
          <w14:ligatures w14:val="none"/>
        </w:rPr>
      </w:pPr>
    </w:p>
    <w:p w14:paraId="331E8C99" w14:textId="5C5D046D" w:rsidR="00906D9B" w:rsidRPr="00906D9B" w:rsidRDefault="00906D9B" w:rsidP="00906D9B">
      <w:pPr>
        <w:pStyle w:val="ListParagraph"/>
        <w:numPr>
          <w:ilvl w:val="0"/>
          <w:numId w:val="19"/>
        </w:numPr>
        <w:spacing w:before="0"/>
        <w:ind w:right="0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id-ID"/>
          <w14:ligatures w14:val="none"/>
        </w:rPr>
      </w:pPr>
      <w:proofErr w:type="spellStart"/>
      <w:r w:rsidRPr="00906D9B">
        <w:rPr>
          <w:rFonts w:asciiTheme="majorHAnsi" w:eastAsia="Times New Roman" w:hAnsiTheme="majorHAnsi" w:cstheme="majorHAnsi"/>
          <w:kern w:val="0"/>
          <w:sz w:val="24"/>
          <w:szCs w:val="24"/>
          <w:lang w:eastAsia="id-ID"/>
          <w14:ligatures w14:val="none"/>
        </w:rPr>
        <w:t>Perintah</w:t>
      </w:r>
      <w:proofErr w:type="spellEnd"/>
      <w:r w:rsidRPr="00906D9B">
        <w:rPr>
          <w:rFonts w:asciiTheme="majorHAnsi" w:eastAsia="Times New Roman" w:hAnsiTheme="majorHAnsi" w:cstheme="majorHAnsi"/>
          <w:kern w:val="0"/>
          <w:sz w:val="24"/>
          <w:szCs w:val="24"/>
          <w:lang w:eastAsia="id-ID"/>
          <w14:ligatures w14:val="none"/>
        </w:rPr>
        <w:t xml:space="preserve"> </w:t>
      </w:r>
      <w:r w:rsidRPr="00906D9B">
        <w:rPr>
          <w:rFonts w:ascii="Courier New" w:eastAsia="Times New Roman" w:hAnsi="Courier New" w:cs="Courier New"/>
          <w:kern w:val="0"/>
          <w:sz w:val="24"/>
          <w:szCs w:val="24"/>
          <w:lang w:eastAsia="id-ID"/>
          <w14:ligatures w14:val="none"/>
        </w:rPr>
        <w:t>passwd</w:t>
      </w:r>
    </w:p>
    <w:p w14:paraId="777FC048" w14:textId="2E63F3A8" w:rsidR="00906D9B" w:rsidRPr="00906D9B" w:rsidRDefault="00906D9B" w:rsidP="00906D9B">
      <w:pPr>
        <w:spacing w:before="0"/>
        <w:ind w:left="1440" w:right="0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id-ID"/>
          <w14:ligatures w14:val="none"/>
        </w:rPr>
      </w:pPr>
      <w:proofErr w:type="spellStart"/>
      <w:proofErr w:type="gramStart"/>
      <w:r w:rsidRPr="00906D9B">
        <w:rPr>
          <w:rFonts w:asciiTheme="majorHAnsi" w:eastAsia="Times New Roman" w:hAnsiTheme="majorHAnsi" w:cstheme="majorHAnsi"/>
          <w:kern w:val="0"/>
          <w:sz w:val="24"/>
          <w:szCs w:val="24"/>
          <w:lang w:eastAsia="id-ID"/>
          <w14:ligatures w14:val="none"/>
        </w:rPr>
        <w:t>Fungsinya</w:t>
      </w:r>
      <w:proofErr w:type="spellEnd"/>
      <w:r w:rsidRPr="00906D9B">
        <w:rPr>
          <w:rFonts w:asciiTheme="majorHAnsi" w:eastAsia="Times New Roman" w:hAnsiTheme="majorHAnsi" w:cstheme="majorHAnsi"/>
          <w:kern w:val="0"/>
          <w:sz w:val="24"/>
          <w:szCs w:val="24"/>
          <w:lang w:eastAsia="id-ID"/>
          <w14:ligatures w14:val="none"/>
        </w:rPr>
        <w:t xml:space="preserve"> :</w:t>
      </w:r>
      <w:proofErr w:type="gramEnd"/>
      <w:r w:rsidRPr="00906D9B">
        <w:rPr>
          <w:rFonts w:asciiTheme="majorHAnsi" w:eastAsia="Times New Roman" w:hAnsiTheme="majorHAnsi" w:cstheme="maj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906D9B">
        <w:rPr>
          <w:rFonts w:asciiTheme="majorHAnsi" w:eastAsia="Times New Roman" w:hAnsiTheme="majorHAnsi" w:cstheme="majorHAnsi"/>
          <w:kern w:val="0"/>
          <w:sz w:val="24"/>
          <w:szCs w:val="24"/>
          <w:lang w:eastAsia="id-ID"/>
          <w14:ligatures w14:val="none"/>
        </w:rPr>
        <w:t>untuk</w:t>
      </w:r>
      <w:proofErr w:type="spellEnd"/>
      <w:r w:rsidRPr="00906D9B">
        <w:rPr>
          <w:rFonts w:asciiTheme="majorHAnsi" w:eastAsia="Times New Roman" w:hAnsiTheme="majorHAnsi" w:cstheme="maj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906D9B">
        <w:rPr>
          <w:rFonts w:asciiTheme="majorHAnsi" w:eastAsia="Times New Roman" w:hAnsiTheme="majorHAnsi" w:cstheme="majorHAnsi"/>
          <w:kern w:val="0"/>
          <w:sz w:val="24"/>
          <w:szCs w:val="24"/>
          <w:lang w:eastAsia="id-ID"/>
          <w14:ligatures w14:val="none"/>
        </w:rPr>
        <w:t>mengubah</w:t>
      </w:r>
      <w:proofErr w:type="spellEnd"/>
      <w:r w:rsidRPr="00906D9B">
        <w:rPr>
          <w:rFonts w:asciiTheme="majorHAnsi" w:eastAsia="Times New Roman" w:hAnsiTheme="majorHAnsi" w:cstheme="majorHAnsi"/>
          <w:kern w:val="0"/>
          <w:sz w:val="24"/>
          <w:szCs w:val="24"/>
          <w:lang w:eastAsia="id-ID"/>
          <w14:ligatures w14:val="none"/>
        </w:rPr>
        <w:t xml:space="preserve"> password </w:t>
      </w:r>
      <w:proofErr w:type="spellStart"/>
      <w:r w:rsidRPr="00906D9B">
        <w:rPr>
          <w:rFonts w:asciiTheme="majorHAnsi" w:eastAsia="Times New Roman" w:hAnsiTheme="majorHAnsi" w:cstheme="majorHAnsi"/>
          <w:kern w:val="0"/>
          <w:sz w:val="24"/>
          <w:szCs w:val="24"/>
          <w:lang w:eastAsia="id-ID"/>
          <w14:ligatures w14:val="none"/>
        </w:rPr>
        <w:t>dari</w:t>
      </w:r>
      <w:proofErr w:type="spellEnd"/>
      <w:r w:rsidRPr="00906D9B">
        <w:rPr>
          <w:rFonts w:asciiTheme="majorHAnsi" w:eastAsia="Times New Roman" w:hAnsiTheme="majorHAnsi" w:cstheme="majorHAnsi"/>
          <w:kern w:val="0"/>
          <w:sz w:val="24"/>
          <w:szCs w:val="24"/>
          <w:lang w:eastAsia="id-ID"/>
          <w14:ligatures w14:val="none"/>
        </w:rPr>
        <w:t xml:space="preserve"> user yang </w:t>
      </w:r>
      <w:proofErr w:type="spellStart"/>
      <w:r w:rsidRPr="00906D9B">
        <w:rPr>
          <w:rFonts w:asciiTheme="majorHAnsi" w:eastAsia="Times New Roman" w:hAnsiTheme="majorHAnsi" w:cstheme="majorHAnsi"/>
          <w:kern w:val="0"/>
          <w:sz w:val="24"/>
          <w:szCs w:val="24"/>
          <w:lang w:eastAsia="id-ID"/>
          <w14:ligatures w14:val="none"/>
        </w:rPr>
        <w:t>sudah</w:t>
      </w:r>
      <w:proofErr w:type="spellEnd"/>
      <w:r w:rsidRPr="00906D9B">
        <w:rPr>
          <w:rFonts w:asciiTheme="majorHAnsi" w:eastAsia="Times New Roman" w:hAnsiTheme="majorHAnsi" w:cstheme="maj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906D9B">
        <w:rPr>
          <w:rFonts w:asciiTheme="majorHAnsi" w:eastAsia="Times New Roman" w:hAnsiTheme="majorHAnsi" w:cstheme="majorHAnsi"/>
          <w:kern w:val="0"/>
          <w:sz w:val="24"/>
          <w:szCs w:val="24"/>
          <w:lang w:eastAsia="id-ID"/>
          <w14:ligatures w14:val="none"/>
        </w:rPr>
        <w:t>ada</w:t>
      </w:r>
      <w:proofErr w:type="spellEnd"/>
    </w:p>
    <w:p w14:paraId="59672138" w14:textId="77777777" w:rsidR="00906D9B" w:rsidRPr="00906D9B" w:rsidRDefault="00906D9B" w:rsidP="00906D9B">
      <w:pPr>
        <w:spacing w:before="0"/>
        <w:ind w:right="0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id-ID"/>
          <w14:ligatures w14:val="none"/>
        </w:rPr>
      </w:pPr>
    </w:p>
    <w:p w14:paraId="64724F43" w14:textId="43B3B453" w:rsidR="00906D9B" w:rsidRPr="00906D9B" w:rsidRDefault="00906D9B" w:rsidP="00906D9B">
      <w:pPr>
        <w:spacing w:before="0"/>
        <w:ind w:right="0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id-ID"/>
          <w14:ligatures w14:val="none"/>
        </w:rPr>
      </w:pPr>
    </w:p>
    <w:p w14:paraId="1057A917" w14:textId="6BBC23DB" w:rsidR="00906D9B" w:rsidRPr="00081024" w:rsidRDefault="00906D9B" w:rsidP="00906D9B">
      <w:pPr>
        <w:spacing w:before="0"/>
        <w:ind w:right="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r w:rsidRPr="00906D9B">
        <w:rPr>
          <w:rFonts w:cstheme="minorHAnsi"/>
          <w:noProof/>
          <w:sz w:val="24"/>
          <w:szCs w:val="24"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EFE4F56" wp14:editId="5D3BE270">
                <wp:simplePos x="0" y="0"/>
                <wp:positionH relativeFrom="column">
                  <wp:posOffset>600075</wp:posOffset>
                </wp:positionH>
                <wp:positionV relativeFrom="paragraph">
                  <wp:posOffset>52705</wp:posOffset>
                </wp:positionV>
                <wp:extent cx="4695825" cy="1404620"/>
                <wp:effectExtent l="0" t="0" r="28575" b="2730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E05FE" w14:textId="43C69CF7" w:rsidR="00906D9B" w:rsidRPr="0004580C" w:rsidRDefault="00906D9B" w:rsidP="00906D9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4580C">
                              <w:rPr>
                                <w:rFonts w:ascii="Courier New" w:hAnsi="Courier New" w:cs="Courier New"/>
                              </w:rPr>
                              <w:t xml:space="preserve">$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passwd</w:t>
                            </w:r>
                            <w:r w:rsidR="006571BC">
                              <w:rPr>
                                <w:rFonts w:ascii="Courier New" w:hAnsi="Courier New" w:cs="Courier New"/>
                              </w:rPr>
                              <w:t xml:space="preserve"> [options] </w:t>
                            </w:r>
                            <w:proofErr w:type="spellStart"/>
                            <w:r w:rsidR="006571BC">
                              <w:rPr>
                                <w:rFonts w:ascii="Courier New" w:hAnsi="Courier New" w:cs="Courier New"/>
                              </w:rPr>
                              <w:t>Nama_User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FE4F56" id="_x0000_s1032" type="#_x0000_t202" style="position:absolute;left:0;text-align:left;margin-left:47.25pt;margin-top:4.15pt;width:369.7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">
                <v:textbox style="mso-fit-shape-to-text:t">
                  <w:txbxContent>
                    <w:p w14:paraId="622E05FE" w14:textId="43C69CF7" w:rsidR="00906D9B" w:rsidRPr="0004580C" w:rsidRDefault="00906D9B" w:rsidP="00906D9B">
                      <w:pPr>
                        <w:rPr>
                          <w:rFonts w:ascii="Courier New" w:hAnsi="Courier New" w:cs="Courier New"/>
                        </w:rPr>
                      </w:pPr>
                      <w:r w:rsidRPr="0004580C">
                        <w:rPr>
                          <w:rFonts w:ascii="Courier New" w:hAnsi="Courier New" w:cs="Courier New"/>
                        </w:rPr>
                        <w:t xml:space="preserve">$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passwd</w:t>
                      </w:r>
                      <w:r w:rsidR="006571BC">
                        <w:rPr>
                          <w:rFonts w:ascii="Courier New" w:hAnsi="Courier New" w:cs="Courier New"/>
                        </w:rPr>
                        <w:t xml:space="preserve"> [options] </w:t>
                      </w:r>
                      <w:proofErr w:type="spellStart"/>
                      <w:r w:rsidR="006571BC">
                        <w:rPr>
                          <w:rFonts w:ascii="Courier New" w:hAnsi="Courier New" w:cs="Courier New"/>
                        </w:rPr>
                        <w:t>Nama_User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40B2EE3" w14:textId="016D170B" w:rsidR="00906D9B" w:rsidRPr="00081024" w:rsidRDefault="00906D9B" w:rsidP="009B0C27">
      <w:pPr>
        <w:spacing w:before="0" w:line="276" w:lineRule="auto"/>
        <w:ind w:right="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499313B4" w14:textId="0FDB05F0" w:rsidR="00081024" w:rsidRPr="00081024" w:rsidRDefault="00081024" w:rsidP="009B0C27">
      <w:pPr>
        <w:spacing w:before="0" w:line="276" w:lineRule="auto"/>
        <w:ind w:right="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2C128F23" w14:textId="5EBEE51B" w:rsidR="00906D9B" w:rsidRPr="00081024" w:rsidRDefault="00081024" w:rsidP="009B0C27">
      <w:pPr>
        <w:pStyle w:val="ListParagraph"/>
        <w:numPr>
          <w:ilvl w:val="0"/>
          <w:numId w:val="19"/>
        </w:numPr>
        <w:spacing w:before="0" w:line="276" w:lineRule="auto"/>
        <w:ind w:right="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proofErr w:type="spellStart"/>
      <w:r w:rsidRPr="00081024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Perintah</w:t>
      </w:r>
      <w:proofErr w:type="spellEnd"/>
      <w:r w:rsidRPr="00081024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81024">
        <w:rPr>
          <w:rFonts w:ascii="Courier New" w:eastAsia="Times New Roman" w:hAnsi="Courier New" w:cs="Courier New"/>
          <w:kern w:val="0"/>
          <w:sz w:val="24"/>
          <w:szCs w:val="24"/>
          <w:lang w:eastAsia="id-ID"/>
          <w14:ligatures w14:val="none"/>
        </w:rPr>
        <w:t>userdel</w:t>
      </w:r>
      <w:proofErr w:type="spellEnd"/>
    </w:p>
    <w:p w14:paraId="5C682D80" w14:textId="20597CD8" w:rsidR="00081024" w:rsidRPr="00081024" w:rsidRDefault="00081024" w:rsidP="009B0C27">
      <w:pPr>
        <w:spacing w:before="0" w:line="276" w:lineRule="auto"/>
        <w:ind w:left="1440" w:right="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proofErr w:type="spellStart"/>
      <w:proofErr w:type="gramStart"/>
      <w:r w:rsidRPr="00081024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Fungsinya</w:t>
      </w:r>
      <w:proofErr w:type="spellEnd"/>
      <w:r w:rsidRPr="00081024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:</w:t>
      </w:r>
      <w:proofErr w:type="gramEnd"/>
      <w:r w:rsidRPr="00081024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81024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untuk</w:t>
      </w:r>
      <w:proofErr w:type="spellEnd"/>
      <w:r w:rsidRPr="00081024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81024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menghapus</w:t>
      </w:r>
      <w:proofErr w:type="spellEnd"/>
      <w:r w:rsidRPr="00081024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user</w:t>
      </w:r>
      <w:r w:rsidRPr="00081024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ab/>
      </w:r>
    </w:p>
    <w:p w14:paraId="5F09EEEE" w14:textId="4DB90268" w:rsidR="00906D9B" w:rsidRPr="00081024" w:rsidRDefault="00081024" w:rsidP="009B0C27">
      <w:pPr>
        <w:spacing w:before="0" w:line="276" w:lineRule="auto"/>
        <w:ind w:right="0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id-ID"/>
          <w14:ligatures w14:val="none"/>
        </w:rPr>
      </w:pPr>
      <w:r w:rsidRPr="00081024">
        <w:rPr>
          <w:rFonts w:cstheme="minorHAnsi"/>
          <w:noProof/>
          <w:sz w:val="24"/>
          <w:szCs w:val="24"/>
          <w:lang w:eastAsia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4278BCF" wp14:editId="4847E394">
                <wp:simplePos x="0" y="0"/>
                <wp:positionH relativeFrom="column">
                  <wp:posOffset>600075</wp:posOffset>
                </wp:positionH>
                <wp:positionV relativeFrom="paragraph">
                  <wp:posOffset>93980</wp:posOffset>
                </wp:positionV>
                <wp:extent cx="4695825" cy="1404620"/>
                <wp:effectExtent l="0" t="0" r="28575" b="2730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D8BCE" w14:textId="1C6EE2C8" w:rsidR="00081024" w:rsidRPr="0004580C" w:rsidRDefault="00081024" w:rsidP="0008102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#</w:t>
                            </w:r>
                            <w:r w:rsidRPr="0004580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userdel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[options...]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Nama_User_yang_akan_dihapus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278BCF" id="_x0000_s1033" type="#_x0000_t202" style="position:absolute;left:0;text-align:left;margin-left:47.25pt;margin-top:7.4pt;width:369.7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">
                <v:textbox style="mso-fit-shape-to-text:t">
                  <w:txbxContent>
                    <w:p w14:paraId="5B2D8BCE" w14:textId="1C6EE2C8" w:rsidR="00081024" w:rsidRPr="0004580C" w:rsidRDefault="00081024" w:rsidP="00081024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#</w:t>
                      </w:r>
                      <w:r w:rsidRPr="0004580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</w:rPr>
                        <w:t>userdel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[options...]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Nama_User_yang_akan_dihapus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id-ID"/>
          <w14:ligatures w14:val="none"/>
        </w:rPr>
        <w:tab/>
      </w:r>
    </w:p>
    <w:p w14:paraId="1B2009AA" w14:textId="77777777" w:rsidR="00906D9B" w:rsidRPr="00081024" w:rsidRDefault="00906D9B" w:rsidP="009B0C27">
      <w:pPr>
        <w:spacing w:before="0" w:line="276" w:lineRule="auto"/>
        <w:ind w:right="0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id-ID"/>
          <w14:ligatures w14:val="none"/>
        </w:rPr>
      </w:pPr>
    </w:p>
    <w:p w14:paraId="0DFE927A" w14:textId="57C32D48" w:rsidR="00906D9B" w:rsidRPr="00081024" w:rsidRDefault="00906D9B" w:rsidP="009B0C27">
      <w:pPr>
        <w:spacing w:before="0" w:line="276" w:lineRule="auto"/>
        <w:ind w:left="0" w:right="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7A4611DB" w14:textId="5EA70D0D" w:rsidR="00906D9B" w:rsidRPr="00081024" w:rsidRDefault="00081024" w:rsidP="009B0C27">
      <w:pPr>
        <w:pStyle w:val="ListParagraph"/>
        <w:numPr>
          <w:ilvl w:val="0"/>
          <w:numId w:val="19"/>
        </w:numPr>
        <w:spacing w:before="0" w:line="276" w:lineRule="auto"/>
        <w:ind w:right="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proofErr w:type="spellStart"/>
      <w:r w:rsidRPr="00081024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Perintah</w:t>
      </w:r>
      <w:proofErr w:type="spellEnd"/>
      <w:r w:rsidRPr="00081024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r w:rsidRPr="00081024">
        <w:rPr>
          <w:rFonts w:ascii="Courier New" w:eastAsia="Times New Roman" w:hAnsi="Courier New" w:cs="Courier New"/>
          <w:kern w:val="0"/>
          <w:sz w:val="24"/>
          <w:szCs w:val="24"/>
          <w:lang w:eastAsia="id-ID"/>
          <w14:ligatures w14:val="none"/>
        </w:rPr>
        <w:t>who</w:t>
      </w:r>
    </w:p>
    <w:p w14:paraId="219003A6" w14:textId="56EE836D" w:rsidR="00081024" w:rsidRPr="00081024" w:rsidRDefault="00081024" w:rsidP="009B0C27">
      <w:pPr>
        <w:spacing w:before="0" w:line="276" w:lineRule="auto"/>
        <w:ind w:left="792" w:right="0" w:firstLine="648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proofErr w:type="spellStart"/>
      <w:proofErr w:type="gramStart"/>
      <w:r w:rsidRPr="00081024">
        <w:rPr>
          <w:sz w:val="24"/>
          <w:szCs w:val="24"/>
        </w:rPr>
        <w:t>Fungsinya</w:t>
      </w:r>
      <w:proofErr w:type="spellEnd"/>
      <w:r w:rsidRPr="00081024">
        <w:rPr>
          <w:sz w:val="24"/>
          <w:szCs w:val="24"/>
        </w:rPr>
        <w:t xml:space="preserve"> :</w:t>
      </w:r>
      <w:proofErr w:type="gramEnd"/>
      <w:r w:rsidRPr="00081024">
        <w:rPr>
          <w:sz w:val="24"/>
          <w:szCs w:val="24"/>
        </w:rPr>
        <w:t xml:space="preserve"> </w:t>
      </w:r>
      <w:proofErr w:type="spellStart"/>
      <w:r w:rsidRPr="00081024">
        <w:rPr>
          <w:sz w:val="24"/>
          <w:szCs w:val="24"/>
        </w:rPr>
        <w:t>untuk</w:t>
      </w:r>
      <w:proofErr w:type="spellEnd"/>
      <w:r w:rsidRPr="00081024">
        <w:rPr>
          <w:sz w:val="24"/>
          <w:szCs w:val="24"/>
        </w:rPr>
        <w:t xml:space="preserve"> </w:t>
      </w:r>
      <w:proofErr w:type="spellStart"/>
      <w:r w:rsidRPr="00081024">
        <w:rPr>
          <w:sz w:val="24"/>
          <w:szCs w:val="24"/>
        </w:rPr>
        <w:t>menampilkan</w:t>
      </w:r>
      <w:proofErr w:type="spellEnd"/>
      <w:r w:rsidRPr="00081024">
        <w:rPr>
          <w:sz w:val="24"/>
          <w:szCs w:val="24"/>
        </w:rPr>
        <w:t xml:space="preserve"> user yang login di </w:t>
      </w:r>
      <w:proofErr w:type="spellStart"/>
      <w:r w:rsidRPr="00081024">
        <w:rPr>
          <w:sz w:val="24"/>
          <w:szCs w:val="24"/>
        </w:rPr>
        <w:t>sistem</w:t>
      </w:r>
      <w:proofErr w:type="spellEnd"/>
    </w:p>
    <w:p w14:paraId="2CE8BD4A" w14:textId="0FF58F50" w:rsidR="00081024" w:rsidRPr="00081024" w:rsidRDefault="00081024" w:rsidP="009B0C27">
      <w:pPr>
        <w:spacing w:before="0" w:line="276" w:lineRule="auto"/>
        <w:ind w:right="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r w:rsidRPr="00906D9B">
        <w:rPr>
          <w:rFonts w:cstheme="minorHAnsi"/>
          <w:noProof/>
          <w:sz w:val="24"/>
          <w:szCs w:val="24"/>
          <w:lang w:eastAsia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EBB85E3" wp14:editId="06190773">
                <wp:simplePos x="0" y="0"/>
                <wp:positionH relativeFrom="column">
                  <wp:posOffset>600075</wp:posOffset>
                </wp:positionH>
                <wp:positionV relativeFrom="paragraph">
                  <wp:posOffset>48895</wp:posOffset>
                </wp:positionV>
                <wp:extent cx="4695825" cy="1404620"/>
                <wp:effectExtent l="0" t="0" r="28575" b="273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25C51" w14:textId="5F2C4D9A" w:rsidR="00081024" w:rsidRPr="0004580C" w:rsidRDefault="00081024" w:rsidP="0008102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4580C">
                              <w:rPr>
                                <w:rFonts w:ascii="Courier New" w:hAnsi="Courier New" w:cs="Courier New"/>
                              </w:rPr>
                              <w:t xml:space="preserve">$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who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[options...]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BB85E3" id="_x0000_s1034" type="#_x0000_t202" style="position:absolute;left:0;text-align:left;margin-left:47.25pt;margin-top:3.85pt;width:369.7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">
                <v:textbox style="mso-fit-shape-to-text:t">
                  <w:txbxContent>
                    <w:p w14:paraId="76425C51" w14:textId="5F2C4D9A" w:rsidR="00081024" w:rsidRPr="0004580C" w:rsidRDefault="00081024" w:rsidP="00081024">
                      <w:pPr>
                        <w:rPr>
                          <w:rFonts w:ascii="Courier New" w:hAnsi="Courier New" w:cs="Courier New"/>
                        </w:rPr>
                      </w:pPr>
                      <w:r w:rsidRPr="0004580C">
                        <w:rPr>
                          <w:rFonts w:ascii="Courier New" w:hAnsi="Courier New" w:cs="Courier New"/>
                        </w:rPr>
                        <w:t xml:space="preserve">$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who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[options...] </w:t>
                      </w:r>
                    </w:p>
                  </w:txbxContent>
                </v:textbox>
              </v:shape>
            </w:pict>
          </mc:Fallback>
        </mc:AlternateContent>
      </w:r>
    </w:p>
    <w:p w14:paraId="77B28C62" w14:textId="35E0E673" w:rsidR="00081024" w:rsidRPr="00081024" w:rsidRDefault="00081024" w:rsidP="009B0C27">
      <w:pPr>
        <w:spacing w:before="0" w:line="276" w:lineRule="auto"/>
        <w:ind w:right="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17C076E7" w14:textId="77777777" w:rsidR="00081024" w:rsidRPr="00081024" w:rsidRDefault="00081024" w:rsidP="009B0C27">
      <w:pPr>
        <w:spacing w:before="0" w:line="276" w:lineRule="auto"/>
        <w:ind w:right="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4D9E3397" w14:textId="79BFA475" w:rsidR="00081024" w:rsidRPr="00081024" w:rsidRDefault="00081024" w:rsidP="009B0C27">
      <w:pPr>
        <w:pStyle w:val="ListParagraph"/>
        <w:numPr>
          <w:ilvl w:val="0"/>
          <w:numId w:val="19"/>
        </w:numPr>
        <w:spacing w:before="0" w:line="276" w:lineRule="auto"/>
        <w:ind w:right="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proofErr w:type="spellStart"/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Perintah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81024">
        <w:rPr>
          <w:rFonts w:ascii="Courier New" w:eastAsia="Times New Roman" w:hAnsi="Courier New" w:cs="Courier New"/>
          <w:kern w:val="0"/>
          <w:sz w:val="24"/>
          <w:szCs w:val="24"/>
          <w:lang w:eastAsia="id-ID"/>
          <w14:ligatures w14:val="none"/>
        </w:rPr>
        <w:t>groupadd</w:t>
      </w:r>
      <w:proofErr w:type="spellEnd"/>
    </w:p>
    <w:p w14:paraId="492E001F" w14:textId="1B1DAB33" w:rsidR="00081024" w:rsidRDefault="00081024" w:rsidP="009B0C27">
      <w:pPr>
        <w:spacing w:before="0" w:line="276" w:lineRule="auto"/>
        <w:ind w:left="1440" w:right="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proofErr w:type="spellStart"/>
      <w:proofErr w:type="gramStart"/>
      <w:r w:rsidRPr="00081024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Fungsinya</w:t>
      </w:r>
      <w:proofErr w:type="spellEnd"/>
      <w:r w:rsidRPr="00081024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:</w:t>
      </w:r>
      <w:proofErr w:type="gramEnd"/>
      <w:r w:rsidRPr="00081024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81024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untuk</w:t>
      </w:r>
      <w:proofErr w:type="spellEnd"/>
      <w:r w:rsidRPr="00081024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81024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menambah</w:t>
      </w:r>
      <w:proofErr w:type="spellEnd"/>
      <w:r w:rsidRPr="00081024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group </w:t>
      </w:r>
      <w:proofErr w:type="spellStart"/>
      <w:r w:rsidRPr="00081024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baru</w:t>
      </w:r>
      <w:proofErr w:type="spellEnd"/>
    </w:p>
    <w:p w14:paraId="2D715D7C" w14:textId="6CDF0394" w:rsidR="00081024" w:rsidRPr="00081024" w:rsidRDefault="00081024" w:rsidP="009B0C27">
      <w:pPr>
        <w:spacing w:before="0" w:line="276" w:lineRule="auto"/>
        <w:ind w:left="1440" w:right="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r w:rsidRPr="00081024">
        <w:rPr>
          <w:rFonts w:cstheme="minorHAnsi"/>
          <w:noProof/>
          <w:sz w:val="24"/>
          <w:szCs w:val="24"/>
          <w:lang w:eastAsia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D414CF9" wp14:editId="06E43461">
                <wp:simplePos x="0" y="0"/>
                <wp:positionH relativeFrom="column">
                  <wp:posOffset>600075</wp:posOffset>
                </wp:positionH>
                <wp:positionV relativeFrom="paragraph">
                  <wp:posOffset>123825</wp:posOffset>
                </wp:positionV>
                <wp:extent cx="4695825" cy="1404620"/>
                <wp:effectExtent l="0" t="0" r="28575" b="2730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51023" w14:textId="416892D9" w:rsidR="00081024" w:rsidRPr="0004580C" w:rsidRDefault="00081024" w:rsidP="0008102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#</w:t>
                            </w:r>
                            <w:r w:rsidRPr="0004580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groupadd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[options...]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Nama_grup_baru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414CF9" id="_x0000_s1035" type="#_x0000_t202" style="position:absolute;left:0;text-align:left;margin-left:47.25pt;margin-top:9.75pt;width:369.7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">
                <v:textbox style="mso-fit-shape-to-text:t">
                  <w:txbxContent>
                    <w:p w14:paraId="5F451023" w14:textId="416892D9" w:rsidR="00081024" w:rsidRPr="0004580C" w:rsidRDefault="00081024" w:rsidP="00081024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#</w:t>
                      </w:r>
                      <w:r w:rsidRPr="0004580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</w:rPr>
                        <w:t>groupadd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[options...]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Nama_grup_baru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4C77E0E" w14:textId="3A0BAC55" w:rsidR="00081024" w:rsidRPr="00081024" w:rsidRDefault="00081024" w:rsidP="009B0C27">
      <w:pPr>
        <w:spacing w:before="0" w:line="276" w:lineRule="auto"/>
        <w:ind w:right="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743B9BED" w14:textId="74E15ECA" w:rsidR="00081024" w:rsidRPr="00081024" w:rsidRDefault="00081024" w:rsidP="009B0C27">
      <w:pPr>
        <w:spacing w:before="0" w:line="276" w:lineRule="auto"/>
        <w:ind w:right="0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id-ID"/>
          <w14:ligatures w14:val="none"/>
        </w:rPr>
      </w:pPr>
    </w:p>
    <w:p w14:paraId="2DD9BFD2" w14:textId="6EFD4E54" w:rsidR="00081024" w:rsidRPr="00906D9B" w:rsidRDefault="00081024" w:rsidP="009B0C27">
      <w:pPr>
        <w:spacing w:before="0" w:line="276" w:lineRule="auto"/>
        <w:ind w:right="0"/>
        <w:jc w:val="both"/>
        <w:rPr>
          <w:rFonts w:asciiTheme="majorHAnsi" w:eastAsia="Times New Roman" w:hAnsiTheme="majorHAnsi" w:cstheme="majorHAnsi"/>
          <w:kern w:val="0"/>
          <w:lang w:eastAsia="id-ID"/>
          <w14:ligatures w14:val="none"/>
        </w:rPr>
      </w:pPr>
    </w:p>
    <w:p w14:paraId="19AC3D96" w14:textId="1A6AA291" w:rsidR="006A0DEF" w:rsidRPr="00081024" w:rsidRDefault="006A0DEF" w:rsidP="009B0C27">
      <w:pPr>
        <w:pStyle w:val="ListParagraph"/>
        <w:numPr>
          <w:ilvl w:val="0"/>
          <w:numId w:val="19"/>
        </w:numPr>
        <w:spacing w:before="0" w:line="276" w:lineRule="auto"/>
        <w:ind w:right="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proofErr w:type="spellStart"/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Perintah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81024">
        <w:rPr>
          <w:rFonts w:ascii="Courier New" w:eastAsia="Times New Roman" w:hAnsi="Courier New" w:cs="Courier New"/>
          <w:kern w:val="0"/>
          <w:sz w:val="24"/>
          <w:szCs w:val="24"/>
          <w:lang w:eastAsia="id-ID"/>
          <w14:ligatures w14:val="none"/>
        </w:rPr>
        <w:t>groupadd</w:t>
      </w:r>
      <w:proofErr w:type="spellEnd"/>
    </w:p>
    <w:p w14:paraId="7FC361C1" w14:textId="779F714B" w:rsidR="006A0DEF" w:rsidRDefault="006A0DEF" w:rsidP="009B0C27">
      <w:pPr>
        <w:spacing w:before="0" w:line="276" w:lineRule="auto"/>
        <w:ind w:left="1440" w:right="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proofErr w:type="spellStart"/>
      <w:proofErr w:type="gramStart"/>
      <w:r w:rsidRPr="00081024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Fungsinya</w:t>
      </w:r>
      <w:proofErr w:type="spellEnd"/>
      <w:r w:rsidRPr="00081024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:</w:t>
      </w:r>
      <w:proofErr w:type="gramEnd"/>
      <w:r w:rsidRPr="00081024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81024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untuk</w:t>
      </w:r>
      <w:proofErr w:type="spellEnd"/>
      <w:r w:rsidRPr="00081024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menghapus</w:t>
      </w:r>
      <w:proofErr w:type="spellEnd"/>
      <w:r w:rsidRPr="00081024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group </w:t>
      </w:r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yang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ada</w:t>
      </w:r>
      <w:proofErr w:type="spellEnd"/>
    </w:p>
    <w:p w14:paraId="058A2726" w14:textId="77777777" w:rsidR="006A0DEF" w:rsidRPr="00081024" w:rsidRDefault="006A0DEF" w:rsidP="009B0C27">
      <w:pPr>
        <w:spacing w:before="0" w:line="276" w:lineRule="auto"/>
        <w:ind w:left="1440" w:right="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r w:rsidRPr="00081024">
        <w:rPr>
          <w:rFonts w:cstheme="minorHAnsi"/>
          <w:noProof/>
          <w:sz w:val="24"/>
          <w:szCs w:val="24"/>
          <w:lang w:eastAsia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8D21016" wp14:editId="6DBFDB87">
                <wp:simplePos x="0" y="0"/>
                <wp:positionH relativeFrom="column">
                  <wp:posOffset>600075</wp:posOffset>
                </wp:positionH>
                <wp:positionV relativeFrom="paragraph">
                  <wp:posOffset>123825</wp:posOffset>
                </wp:positionV>
                <wp:extent cx="4695825" cy="1404620"/>
                <wp:effectExtent l="0" t="0" r="28575" b="2730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19AA6" w14:textId="20B4EB1B" w:rsidR="006A0DEF" w:rsidRPr="0004580C" w:rsidRDefault="006A0DEF" w:rsidP="006A0DE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#</w:t>
                            </w:r>
                            <w:r w:rsidRPr="0004580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group</w:t>
                            </w:r>
                            <w:r w:rsidR="009725FC">
                              <w:rPr>
                                <w:rFonts w:ascii="Courier New" w:hAnsi="Courier New" w:cs="Courier New"/>
                                <w:b/>
                              </w:rPr>
                              <w:t>del</w:t>
                            </w:r>
                            <w:proofErr w:type="spellEnd"/>
                            <w:r w:rsidR="009725FC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Nama_grup_</w:t>
                            </w:r>
                            <w:r w:rsidR="009725FC">
                              <w:rPr>
                                <w:rFonts w:ascii="Courier New" w:hAnsi="Courier New" w:cs="Courier New"/>
                              </w:rPr>
                              <w:t>yang_akan_dihapus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D21016" id="_x0000_s1036" type="#_x0000_t202" style="position:absolute;left:0;text-align:left;margin-left:47.25pt;margin-top:9.75pt;width:369.7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">
                <v:textbox style="mso-fit-shape-to-text:t">
                  <w:txbxContent>
                    <w:p w14:paraId="09819AA6" w14:textId="20B4EB1B" w:rsidR="006A0DEF" w:rsidRPr="0004580C" w:rsidRDefault="006A0DEF" w:rsidP="006A0DEF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#</w:t>
                      </w:r>
                      <w:r w:rsidRPr="0004580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</w:rPr>
                        <w:t>group</w:t>
                      </w:r>
                      <w:r w:rsidR="009725FC">
                        <w:rPr>
                          <w:rFonts w:ascii="Courier New" w:hAnsi="Courier New" w:cs="Courier New"/>
                          <w:b/>
                        </w:rPr>
                        <w:t>del</w:t>
                      </w:r>
                      <w:proofErr w:type="spellEnd"/>
                      <w:r w:rsidR="009725FC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Nama_grup_</w:t>
                      </w:r>
                      <w:r w:rsidR="009725FC">
                        <w:rPr>
                          <w:rFonts w:ascii="Courier New" w:hAnsi="Courier New" w:cs="Courier New"/>
                        </w:rPr>
                        <w:t>yang_akan_dihapus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00C7E00" w14:textId="77777777" w:rsidR="006A0DEF" w:rsidRPr="00081024" w:rsidRDefault="006A0DEF" w:rsidP="009B0C27">
      <w:pPr>
        <w:spacing w:before="0" w:line="276" w:lineRule="auto"/>
        <w:ind w:right="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1A4A8B63" w14:textId="77777777" w:rsidR="006A0DEF" w:rsidRPr="00081024" w:rsidRDefault="006A0DEF" w:rsidP="009B0C27">
      <w:pPr>
        <w:spacing w:before="0" w:line="276" w:lineRule="auto"/>
        <w:ind w:right="0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id-ID"/>
          <w14:ligatures w14:val="none"/>
        </w:rPr>
      </w:pPr>
    </w:p>
    <w:p w14:paraId="0ACE8B71" w14:textId="4FC6679C" w:rsidR="0004580C" w:rsidRDefault="0004580C" w:rsidP="009B0C27">
      <w:pPr>
        <w:spacing w:before="0" w:line="276" w:lineRule="auto"/>
        <w:ind w:right="0"/>
        <w:jc w:val="both"/>
        <w:rPr>
          <w:rFonts w:asciiTheme="majorHAnsi" w:eastAsia="Times New Roman" w:hAnsiTheme="majorHAnsi" w:cstheme="majorHAnsi"/>
          <w:kern w:val="0"/>
          <w:lang w:eastAsia="id-ID"/>
          <w14:ligatures w14:val="none"/>
        </w:rPr>
      </w:pPr>
    </w:p>
    <w:p w14:paraId="30C8231A" w14:textId="27DE713B" w:rsidR="0004580C" w:rsidRPr="0004580C" w:rsidRDefault="0004580C" w:rsidP="009B0C27">
      <w:pPr>
        <w:spacing w:before="0" w:line="276" w:lineRule="auto"/>
        <w:ind w:right="0"/>
        <w:jc w:val="both"/>
        <w:rPr>
          <w:rFonts w:asciiTheme="majorHAnsi" w:eastAsia="Times New Roman" w:hAnsiTheme="majorHAnsi" w:cstheme="majorHAnsi"/>
          <w:kern w:val="0"/>
          <w:lang w:eastAsia="id-ID"/>
          <w14:ligatures w14:val="none"/>
        </w:rPr>
      </w:pPr>
    </w:p>
    <w:p w14:paraId="331C4CD6" w14:textId="38D954DA" w:rsidR="0004580C" w:rsidRPr="007237DE" w:rsidRDefault="00594F3A" w:rsidP="009B0C27">
      <w:pPr>
        <w:pStyle w:val="ListParagraph"/>
        <w:numPr>
          <w:ilvl w:val="0"/>
          <w:numId w:val="18"/>
        </w:numPr>
        <w:spacing w:before="0" w:line="276" w:lineRule="auto"/>
        <w:ind w:right="0"/>
        <w:jc w:val="both"/>
        <w:rPr>
          <w:rFonts w:asciiTheme="majorHAnsi" w:eastAsia="Times New Roman" w:hAnsiTheme="majorHAnsi" w:cstheme="majorHAnsi"/>
          <w:b/>
          <w:kern w:val="0"/>
          <w:lang w:eastAsia="id-ID"/>
          <w14:ligatures w14:val="none"/>
        </w:rPr>
      </w:pPr>
      <w:proofErr w:type="spellStart"/>
      <w:r>
        <w:rPr>
          <w:rFonts w:asciiTheme="majorHAnsi" w:eastAsia="Times New Roman" w:hAnsiTheme="majorHAnsi" w:cstheme="majorHAnsi"/>
          <w:b/>
          <w:kern w:val="0"/>
          <w:sz w:val="24"/>
          <w:szCs w:val="24"/>
          <w:lang w:eastAsia="id-ID"/>
          <w14:ligatures w14:val="none"/>
        </w:rPr>
        <w:t>Manajemen</w:t>
      </w:r>
      <w:proofErr w:type="spellEnd"/>
      <w:r>
        <w:rPr>
          <w:rFonts w:asciiTheme="majorHAnsi" w:eastAsia="Times New Roman" w:hAnsiTheme="majorHAnsi" w:cstheme="majorHAnsi"/>
          <w:b/>
          <w:kern w:val="0"/>
          <w:sz w:val="24"/>
          <w:szCs w:val="24"/>
          <w:lang w:eastAsia="id-ID"/>
          <w14:ligatures w14:val="none"/>
        </w:rPr>
        <w:t xml:space="preserve"> File</w:t>
      </w:r>
    </w:p>
    <w:p w14:paraId="0A2B579E" w14:textId="76A0159D" w:rsidR="007237DE" w:rsidRPr="00DF1126" w:rsidRDefault="007237DE" w:rsidP="009B0C27">
      <w:pPr>
        <w:spacing w:before="0" w:line="276" w:lineRule="auto"/>
        <w:ind w:left="720" w:right="0" w:firstLine="648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Setiap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file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linux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memiliki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status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izin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akses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file (file permission).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Maksudnya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setiap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file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memiliki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informasi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untuk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mengatur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siapa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saja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yang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berhak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untuk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membaca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menjalankan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atau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mengubah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file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tersebut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.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Tujuannya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adalah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unuk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menjaga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privasi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file,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keamanan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serta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integritas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sistem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agar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tidak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terganggu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.</w:t>
      </w:r>
    </w:p>
    <w:p w14:paraId="766A2889" w14:textId="77777777" w:rsidR="007237DE" w:rsidRDefault="007237DE" w:rsidP="009B0C27">
      <w:pPr>
        <w:pStyle w:val="ListParagraph"/>
        <w:spacing w:before="0" w:line="276" w:lineRule="auto"/>
        <w:ind w:left="108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57565A40" w14:textId="77777777" w:rsidR="007237DE" w:rsidRPr="00DF1126" w:rsidRDefault="007237DE" w:rsidP="009B0C27">
      <w:pPr>
        <w:spacing w:before="0" w:line="276" w:lineRule="auto"/>
        <w:ind w:right="0" w:firstLine="648"/>
        <w:jc w:val="both"/>
        <w:rPr>
          <w:rFonts w:eastAsia="Times New Roman" w:cstheme="minorHAnsi"/>
          <w:b/>
          <w:kern w:val="0"/>
          <w:sz w:val="24"/>
          <w:szCs w:val="24"/>
          <w:lang w:eastAsia="id-ID"/>
          <w14:ligatures w14:val="none"/>
        </w:rPr>
      </w:pPr>
      <w:proofErr w:type="spellStart"/>
      <w:r w:rsidRPr="00DF1126">
        <w:rPr>
          <w:rFonts w:eastAsia="Times New Roman" w:cstheme="minorHAnsi"/>
          <w:b/>
          <w:kern w:val="0"/>
          <w:sz w:val="24"/>
          <w:szCs w:val="24"/>
          <w:lang w:eastAsia="id-ID"/>
          <w14:ligatures w14:val="none"/>
        </w:rPr>
        <w:t>Atribut</w:t>
      </w:r>
      <w:proofErr w:type="spellEnd"/>
      <w:r w:rsidRPr="00DF1126">
        <w:rPr>
          <w:rFonts w:eastAsia="Times New Roman" w:cstheme="minorHAnsi"/>
          <w:b/>
          <w:kern w:val="0"/>
          <w:sz w:val="24"/>
          <w:szCs w:val="24"/>
          <w:lang w:eastAsia="id-ID"/>
          <w14:ligatures w14:val="none"/>
        </w:rPr>
        <w:t xml:space="preserve"> File</w:t>
      </w:r>
    </w:p>
    <w:p w14:paraId="61A1FD63" w14:textId="44AB67F2" w:rsidR="007237DE" w:rsidRPr="00DF1126" w:rsidRDefault="007237DE" w:rsidP="009B0C27">
      <w:pPr>
        <w:spacing w:before="0" w:line="276" w:lineRule="auto"/>
        <w:ind w:right="0" w:firstLine="648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Tipe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File</w:t>
      </w:r>
      <w:proofErr w:type="gram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ab/>
        <w:t xml:space="preserve"> :</w:t>
      </w:r>
      <w:proofErr w:type="gram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menentukan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tipe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dari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file,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yaitu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:</w:t>
      </w:r>
    </w:p>
    <w:p w14:paraId="63F0F86E" w14:textId="77777777" w:rsidR="007237DE" w:rsidRDefault="007237DE" w:rsidP="009B0C27">
      <w:pPr>
        <w:pStyle w:val="ListParagraph"/>
        <w:spacing w:before="0" w:line="276" w:lineRule="auto"/>
        <w:ind w:left="108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ab/>
      </w:r>
    </w:p>
    <w:tbl>
      <w:tblPr>
        <w:tblStyle w:val="GridTable4"/>
        <w:tblW w:w="0" w:type="auto"/>
        <w:tblInd w:w="2545" w:type="dxa"/>
        <w:tblLook w:val="04A0" w:firstRow="1" w:lastRow="0" w:firstColumn="1" w:lastColumn="0" w:noHBand="0" w:noVBand="1"/>
      </w:tblPr>
      <w:tblGrid>
        <w:gridCol w:w="1985"/>
        <w:gridCol w:w="2268"/>
      </w:tblGrid>
      <w:tr w:rsidR="007237DE" w14:paraId="0555B798" w14:textId="77777777" w:rsidTr="00DF1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FD80F03" w14:textId="0F520649" w:rsidR="007237DE" w:rsidRDefault="007237DE" w:rsidP="009B0C27">
            <w:pPr>
              <w:pStyle w:val="ListParagraph"/>
              <w:spacing w:before="0" w:line="276" w:lineRule="auto"/>
              <w:ind w:left="0" w:right="0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id-ID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:lang w:eastAsia="id-ID"/>
                <w14:ligatures w14:val="none"/>
              </w:rPr>
              <w:t>Karakter</w:t>
            </w:r>
            <w:proofErr w:type="spellEnd"/>
          </w:p>
        </w:tc>
        <w:tc>
          <w:tcPr>
            <w:tcW w:w="2268" w:type="dxa"/>
          </w:tcPr>
          <w:p w14:paraId="6EC48CAD" w14:textId="58C7CF99" w:rsidR="007237DE" w:rsidRDefault="007237DE" w:rsidP="009B0C27">
            <w:pPr>
              <w:pStyle w:val="ListParagraph"/>
              <w:spacing w:before="0" w:line="276" w:lineRule="auto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4"/>
                <w:szCs w:val="24"/>
                <w:lang w:eastAsia="id-ID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id-ID"/>
                <w14:ligatures w14:val="none"/>
              </w:rPr>
              <w:t>Arti</w:t>
            </w:r>
          </w:p>
        </w:tc>
      </w:tr>
      <w:tr w:rsidR="007237DE" w14:paraId="23BB2565" w14:textId="77777777" w:rsidTr="00DF1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47107AD" w14:textId="7E9AEA0B" w:rsidR="007237DE" w:rsidRDefault="007237DE" w:rsidP="009B0C27">
            <w:pPr>
              <w:pStyle w:val="ListParagraph"/>
              <w:spacing w:before="0" w:line="276" w:lineRule="auto"/>
              <w:ind w:left="0" w:right="0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id-ID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id-ID"/>
                <w14:ligatures w14:val="none"/>
              </w:rPr>
              <w:t>-</w:t>
            </w:r>
          </w:p>
        </w:tc>
        <w:tc>
          <w:tcPr>
            <w:tcW w:w="2268" w:type="dxa"/>
          </w:tcPr>
          <w:p w14:paraId="3F40604C" w14:textId="1811A20F" w:rsidR="007237DE" w:rsidRDefault="007237DE" w:rsidP="009B0C27">
            <w:pPr>
              <w:pStyle w:val="ListParagraph"/>
              <w:spacing w:before="0" w:line="276" w:lineRule="auto"/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4"/>
                <w:szCs w:val="24"/>
                <w:lang w:eastAsia="id-ID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id-ID"/>
                <w14:ligatures w14:val="none"/>
              </w:rPr>
              <w:t xml:space="preserve">File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:lang w:eastAsia="id-ID"/>
                <w14:ligatures w14:val="none"/>
              </w:rPr>
              <w:t>biasa</w:t>
            </w:r>
            <w:proofErr w:type="spellEnd"/>
          </w:p>
        </w:tc>
      </w:tr>
      <w:tr w:rsidR="007237DE" w14:paraId="3F38DC57" w14:textId="77777777" w:rsidTr="00DF1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D9648BD" w14:textId="2EBEE53B" w:rsidR="007237DE" w:rsidRDefault="007237DE" w:rsidP="009B0C27">
            <w:pPr>
              <w:pStyle w:val="ListParagraph"/>
              <w:spacing w:before="0" w:line="276" w:lineRule="auto"/>
              <w:ind w:left="0" w:right="0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id-ID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id-ID"/>
                <w14:ligatures w14:val="none"/>
              </w:rPr>
              <w:t>d</w:t>
            </w:r>
          </w:p>
        </w:tc>
        <w:tc>
          <w:tcPr>
            <w:tcW w:w="2268" w:type="dxa"/>
          </w:tcPr>
          <w:p w14:paraId="69716B93" w14:textId="2D12795B" w:rsidR="007237DE" w:rsidRDefault="007237DE" w:rsidP="009B0C27">
            <w:pPr>
              <w:pStyle w:val="ListParagraph"/>
              <w:spacing w:before="0" w:line="276" w:lineRule="auto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4"/>
                <w:szCs w:val="24"/>
                <w:lang w:eastAsia="id-ID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:lang w:eastAsia="id-ID"/>
                <w14:ligatures w14:val="none"/>
              </w:rPr>
              <w:t>direktori</w:t>
            </w:r>
            <w:proofErr w:type="spellEnd"/>
          </w:p>
        </w:tc>
      </w:tr>
      <w:tr w:rsidR="007237DE" w14:paraId="185CE8DA" w14:textId="77777777" w:rsidTr="00DF1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369CBB4" w14:textId="026DDAD6" w:rsidR="007237DE" w:rsidRDefault="007237DE" w:rsidP="009B0C27">
            <w:pPr>
              <w:pStyle w:val="ListParagraph"/>
              <w:spacing w:before="0" w:line="276" w:lineRule="auto"/>
              <w:ind w:left="0" w:right="0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id-ID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id-ID"/>
                <w14:ligatures w14:val="none"/>
              </w:rPr>
              <w:lastRenderedPageBreak/>
              <w:t>l</w:t>
            </w:r>
          </w:p>
        </w:tc>
        <w:tc>
          <w:tcPr>
            <w:tcW w:w="2268" w:type="dxa"/>
          </w:tcPr>
          <w:p w14:paraId="0CB8608E" w14:textId="70CB02E7" w:rsidR="007237DE" w:rsidRDefault="007237DE" w:rsidP="009B0C27">
            <w:pPr>
              <w:pStyle w:val="ListParagraph"/>
              <w:spacing w:before="0" w:line="276" w:lineRule="auto"/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4"/>
                <w:szCs w:val="24"/>
                <w:lang w:eastAsia="id-ID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:lang w:eastAsia="id-ID"/>
                <w14:ligatures w14:val="none"/>
              </w:rPr>
              <w:t>Simbolik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:lang w:eastAsia="id-ID"/>
                <w14:ligatures w14:val="none"/>
              </w:rPr>
              <w:t xml:space="preserve"> link</w:t>
            </w:r>
          </w:p>
        </w:tc>
      </w:tr>
      <w:tr w:rsidR="007237DE" w14:paraId="082BA83A" w14:textId="77777777" w:rsidTr="00DF1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F5DAEB0" w14:textId="490AE289" w:rsidR="007237DE" w:rsidRDefault="007237DE" w:rsidP="009B0C27">
            <w:pPr>
              <w:pStyle w:val="ListParagraph"/>
              <w:spacing w:before="0" w:line="276" w:lineRule="auto"/>
              <w:ind w:left="0" w:right="0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id-ID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id-ID"/>
                <w14:ligatures w14:val="none"/>
              </w:rPr>
              <w:t>b</w:t>
            </w:r>
          </w:p>
        </w:tc>
        <w:tc>
          <w:tcPr>
            <w:tcW w:w="2268" w:type="dxa"/>
          </w:tcPr>
          <w:p w14:paraId="08037852" w14:textId="1913E3F6" w:rsidR="007237DE" w:rsidRDefault="007237DE" w:rsidP="009B0C27">
            <w:pPr>
              <w:pStyle w:val="ListParagraph"/>
              <w:spacing w:before="0" w:line="276" w:lineRule="auto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4"/>
                <w:szCs w:val="24"/>
                <w:lang w:eastAsia="id-ID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:lang w:eastAsia="id-ID"/>
                <w14:ligatures w14:val="none"/>
              </w:rPr>
              <w:t>Spesial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:lang w:eastAsia="id-ID"/>
                <w14:ligatures w14:val="none"/>
              </w:rPr>
              <w:t>blok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:lang w:eastAsia="id-ID"/>
                <w14:ligatures w14:val="none"/>
              </w:rPr>
              <w:t xml:space="preserve"> file</w:t>
            </w:r>
          </w:p>
        </w:tc>
      </w:tr>
      <w:tr w:rsidR="007237DE" w14:paraId="051B893B" w14:textId="77777777" w:rsidTr="00DF1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DE162A9" w14:textId="2EC7044C" w:rsidR="007237DE" w:rsidRDefault="007237DE" w:rsidP="009B0C27">
            <w:pPr>
              <w:pStyle w:val="ListParagraph"/>
              <w:spacing w:before="0" w:line="276" w:lineRule="auto"/>
              <w:ind w:left="0" w:right="0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id-ID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id-ID"/>
                <w14:ligatures w14:val="none"/>
              </w:rPr>
              <w:t>c</w:t>
            </w:r>
          </w:p>
        </w:tc>
        <w:tc>
          <w:tcPr>
            <w:tcW w:w="2268" w:type="dxa"/>
          </w:tcPr>
          <w:p w14:paraId="1A92999B" w14:textId="09A6E2EA" w:rsidR="007237DE" w:rsidRDefault="007237DE" w:rsidP="009B0C27">
            <w:pPr>
              <w:pStyle w:val="ListParagraph"/>
              <w:spacing w:before="0" w:line="276" w:lineRule="auto"/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4"/>
                <w:szCs w:val="24"/>
                <w:lang w:eastAsia="id-ID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:lang w:eastAsia="id-ID"/>
                <w14:ligatures w14:val="none"/>
              </w:rPr>
              <w:t>Spesial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:lang w:eastAsia="id-ID"/>
                <w14:ligatures w14:val="none"/>
              </w:rPr>
              <w:t>karakter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:lang w:eastAsia="id-ID"/>
                <w14:ligatures w14:val="none"/>
              </w:rPr>
              <w:t xml:space="preserve"> file</w:t>
            </w:r>
          </w:p>
        </w:tc>
      </w:tr>
      <w:tr w:rsidR="007237DE" w14:paraId="4131C2F7" w14:textId="77777777" w:rsidTr="00DF1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C6C5F93" w14:textId="1029FFEF" w:rsidR="007237DE" w:rsidRDefault="007237DE" w:rsidP="009B0C27">
            <w:pPr>
              <w:pStyle w:val="ListParagraph"/>
              <w:spacing w:before="0" w:line="276" w:lineRule="auto"/>
              <w:ind w:left="0" w:right="0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id-ID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id-ID"/>
                <w14:ligatures w14:val="none"/>
              </w:rPr>
              <w:t>s</w:t>
            </w:r>
          </w:p>
        </w:tc>
        <w:tc>
          <w:tcPr>
            <w:tcW w:w="2268" w:type="dxa"/>
          </w:tcPr>
          <w:p w14:paraId="349B344A" w14:textId="2DED4AC0" w:rsidR="007237DE" w:rsidRDefault="007237DE" w:rsidP="009B0C27">
            <w:pPr>
              <w:pStyle w:val="ListParagraph"/>
              <w:spacing w:before="0" w:line="276" w:lineRule="auto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4"/>
                <w:szCs w:val="24"/>
                <w:lang w:eastAsia="id-ID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id-ID"/>
                <w14:ligatures w14:val="none"/>
              </w:rPr>
              <w:t xml:space="preserve">Link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:lang w:eastAsia="id-ID"/>
                <w14:ligatures w14:val="none"/>
              </w:rPr>
              <w:t>soket</w:t>
            </w:r>
            <w:proofErr w:type="spellEnd"/>
          </w:p>
        </w:tc>
      </w:tr>
      <w:tr w:rsidR="007237DE" w14:paraId="7D2BAB28" w14:textId="77777777" w:rsidTr="00DF1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D114D88" w14:textId="3ABB5756" w:rsidR="007237DE" w:rsidRDefault="007237DE" w:rsidP="009B0C27">
            <w:pPr>
              <w:pStyle w:val="ListParagraph"/>
              <w:spacing w:before="0" w:line="276" w:lineRule="auto"/>
              <w:ind w:left="0" w:right="0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id-ID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id-ID"/>
                <w14:ligatures w14:val="none"/>
              </w:rPr>
              <w:t>p</w:t>
            </w:r>
          </w:p>
        </w:tc>
        <w:tc>
          <w:tcPr>
            <w:tcW w:w="2268" w:type="dxa"/>
          </w:tcPr>
          <w:p w14:paraId="0BD81F0B" w14:textId="0359856A" w:rsidR="007237DE" w:rsidRDefault="007237DE" w:rsidP="009B0C27">
            <w:pPr>
              <w:pStyle w:val="ListParagraph"/>
              <w:spacing w:before="0" w:line="276" w:lineRule="auto"/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4"/>
                <w:szCs w:val="24"/>
                <w:lang w:eastAsia="id-ID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id-ID"/>
                <w14:ligatures w14:val="none"/>
              </w:rPr>
              <w:t>FIFO</w:t>
            </w:r>
          </w:p>
        </w:tc>
      </w:tr>
    </w:tbl>
    <w:p w14:paraId="7EBF77BE" w14:textId="1A8463AF" w:rsidR="007237DE" w:rsidRDefault="007237DE" w:rsidP="009B0C27">
      <w:pPr>
        <w:pStyle w:val="ListParagraph"/>
        <w:spacing w:before="0" w:line="276" w:lineRule="auto"/>
        <w:ind w:left="108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4E6E8E53" w14:textId="32976096" w:rsidR="004D289F" w:rsidRPr="00DF1126" w:rsidRDefault="004D289F" w:rsidP="009B0C27">
      <w:pPr>
        <w:spacing w:before="0" w:line="276" w:lineRule="auto"/>
        <w:ind w:right="0" w:firstLine="648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Ijin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Akses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ab/>
      </w:r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ab/>
        <w:t xml:space="preserve">: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menentukan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hak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user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terhadap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file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ini</w:t>
      </w:r>
      <w:proofErr w:type="spellEnd"/>
    </w:p>
    <w:p w14:paraId="0256E3F7" w14:textId="1AAB242C" w:rsidR="004D289F" w:rsidRPr="00DF1126" w:rsidRDefault="004D289F" w:rsidP="009B0C27">
      <w:pPr>
        <w:spacing w:before="0" w:line="276" w:lineRule="auto"/>
        <w:ind w:right="0" w:firstLine="648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Jumlah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link </w:t>
      </w:r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ab/>
      </w:r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ab/>
        <w:t xml:space="preserve">: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jumlah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link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untuk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file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ini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.</w:t>
      </w:r>
    </w:p>
    <w:p w14:paraId="5A743E17" w14:textId="3C534474" w:rsidR="004D289F" w:rsidRPr="00DF1126" w:rsidRDefault="004D289F" w:rsidP="009B0C27">
      <w:pPr>
        <w:spacing w:before="0" w:line="276" w:lineRule="auto"/>
        <w:ind w:right="0" w:firstLine="648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Pemilik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(Owner)</w:t>
      </w:r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ab/>
        <w:t xml:space="preserve">: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menentukan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siapa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pemilik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file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ini</w:t>
      </w:r>
      <w:proofErr w:type="spellEnd"/>
    </w:p>
    <w:p w14:paraId="387EDD83" w14:textId="727E5691" w:rsidR="004D289F" w:rsidRPr="00DF1126" w:rsidRDefault="004D289F" w:rsidP="009B0C27">
      <w:pPr>
        <w:spacing w:before="0" w:line="276" w:lineRule="auto"/>
        <w:ind w:right="0" w:firstLine="648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Group </w:t>
      </w:r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ab/>
      </w:r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ab/>
      </w:r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ab/>
        <w:t xml:space="preserve">: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menentukan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group yang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memiliki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file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ini</w:t>
      </w:r>
      <w:proofErr w:type="spellEnd"/>
    </w:p>
    <w:p w14:paraId="7604BD4F" w14:textId="5422BED8" w:rsidR="004D289F" w:rsidRPr="00DF1126" w:rsidRDefault="004D289F" w:rsidP="009B0C27">
      <w:pPr>
        <w:spacing w:before="0" w:line="276" w:lineRule="auto"/>
        <w:ind w:right="0" w:firstLine="648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Jumlah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Karakter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ab/>
        <w:t xml:space="preserve">: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menentukan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ukuran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file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dalam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byte</w:t>
      </w:r>
    </w:p>
    <w:p w14:paraId="2EDF6DEC" w14:textId="54004520" w:rsidR="004D289F" w:rsidRPr="00DF1126" w:rsidRDefault="004D289F" w:rsidP="009B0C27">
      <w:pPr>
        <w:spacing w:before="0" w:line="276" w:lineRule="auto"/>
        <w:ind w:right="0" w:firstLine="648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Waktu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pembuatan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ab/>
        <w:t xml:space="preserve">: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menentukan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kapan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file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terakhir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dimodifikasi</w:t>
      </w:r>
      <w:proofErr w:type="spellEnd"/>
    </w:p>
    <w:p w14:paraId="1E82B547" w14:textId="32FE6FF4" w:rsidR="007237DE" w:rsidRPr="00DF1126" w:rsidRDefault="004D289F" w:rsidP="009B0C27">
      <w:pPr>
        <w:spacing w:before="0" w:line="276" w:lineRule="auto"/>
        <w:ind w:right="0" w:firstLine="648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Nama file </w:t>
      </w:r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ab/>
      </w:r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ab/>
        <w:t xml:space="preserve">: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menentukan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nama</w:t>
      </w:r>
      <w:proofErr w:type="spellEnd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file yang </w:t>
      </w:r>
      <w:proofErr w:type="spellStart"/>
      <w:r w:rsidRPr="00DF112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dimaksud</w:t>
      </w:r>
      <w:proofErr w:type="spellEnd"/>
    </w:p>
    <w:p w14:paraId="1D803245" w14:textId="77777777" w:rsidR="004D289F" w:rsidRDefault="004D289F" w:rsidP="009B0C27">
      <w:pPr>
        <w:pStyle w:val="ListParagraph"/>
        <w:spacing w:before="0" w:line="276" w:lineRule="auto"/>
        <w:ind w:left="108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5A154433" w14:textId="7376DC05" w:rsidR="004D289F" w:rsidRPr="00DF1126" w:rsidRDefault="00147101" w:rsidP="009B0C27">
      <w:pPr>
        <w:spacing w:before="0" w:line="276" w:lineRule="auto"/>
        <w:ind w:right="0" w:firstLine="648"/>
        <w:jc w:val="both"/>
        <w:rPr>
          <w:rFonts w:eastAsia="Times New Roman" w:cstheme="minorHAnsi"/>
          <w:b/>
          <w:kern w:val="0"/>
          <w:sz w:val="24"/>
          <w:szCs w:val="24"/>
          <w:lang w:eastAsia="id-ID"/>
          <w14:ligatures w14:val="none"/>
        </w:rPr>
      </w:pPr>
      <w:proofErr w:type="spellStart"/>
      <w:proofErr w:type="gramStart"/>
      <w:r w:rsidRPr="00DF1126">
        <w:rPr>
          <w:rFonts w:eastAsia="Times New Roman" w:cstheme="minorHAnsi"/>
          <w:b/>
          <w:kern w:val="0"/>
          <w:sz w:val="24"/>
          <w:szCs w:val="24"/>
          <w:lang w:eastAsia="id-ID"/>
          <w14:ligatures w14:val="none"/>
        </w:rPr>
        <w:t>Contoh</w:t>
      </w:r>
      <w:proofErr w:type="spellEnd"/>
      <w:r w:rsidRPr="00DF1126">
        <w:rPr>
          <w:rFonts w:eastAsia="Times New Roman" w:cstheme="minorHAnsi"/>
          <w:b/>
          <w:kern w:val="0"/>
          <w:sz w:val="24"/>
          <w:szCs w:val="24"/>
          <w:lang w:eastAsia="id-ID"/>
          <w14:ligatures w14:val="none"/>
        </w:rPr>
        <w:t xml:space="preserve"> :</w:t>
      </w:r>
      <w:proofErr w:type="gramEnd"/>
    </w:p>
    <w:p w14:paraId="7CE64F23" w14:textId="31E39BD6" w:rsidR="004D289F" w:rsidRDefault="00080E85" w:rsidP="009B0C27">
      <w:pPr>
        <w:pStyle w:val="ListParagraph"/>
        <w:spacing w:before="0" w:line="276" w:lineRule="auto"/>
        <w:ind w:left="108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r>
        <w:rPr>
          <w:rFonts w:eastAsia="Times New Roman" w:cstheme="minorHAnsi"/>
          <w:noProof/>
          <w:kern w:val="0"/>
          <w:sz w:val="24"/>
          <w:szCs w:val="24"/>
          <w:lang w:eastAsia="en-US"/>
        </w:rPr>
        <w:drawing>
          <wp:anchor distT="0" distB="0" distL="114300" distR="114300" simplePos="0" relativeHeight="251681792" behindDoc="1" locked="0" layoutInCell="1" allowOverlap="1" wp14:anchorId="2EE8DB8D" wp14:editId="5DE2DFCD">
            <wp:simplePos x="0" y="0"/>
            <wp:positionH relativeFrom="column">
              <wp:posOffset>180975</wp:posOffset>
            </wp:positionH>
            <wp:positionV relativeFrom="paragraph">
              <wp:posOffset>20320</wp:posOffset>
            </wp:positionV>
            <wp:extent cx="5737225" cy="134302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o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6E029" w14:textId="77777777" w:rsidR="004D289F" w:rsidRDefault="004D289F" w:rsidP="009B0C27">
      <w:pPr>
        <w:pStyle w:val="ListParagraph"/>
        <w:spacing w:before="0" w:line="276" w:lineRule="auto"/>
        <w:ind w:left="108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1771375E" w14:textId="77777777" w:rsidR="007237DE" w:rsidRDefault="007237DE" w:rsidP="009B0C27">
      <w:pPr>
        <w:pStyle w:val="ListParagraph"/>
        <w:spacing w:before="0" w:line="276" w:lineRule="auto"/>
        <w:ind w:left="108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6D65CB11" w14:textId="77777777" w:rsidR="007237DE" w:rsidRDefault="007237DE" w:rsidP="009B0C27">
      <w:pPr>
        <w:pStyle w:val="ListParagraph"/>
        <w:spacing w:before="0" w:line="276" w:lineRule="auto"/>
        <w:ind w:left="108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752C34AC" w14:textId="77777777" w:rsidR="007237DE" w:rsidRDefault="007237DE" w:rsidP="009B0C27">
      <w:pPr>
        <w:pStyle w:val="ListParagraph"/>
        <w:spacing w:before="0" w:line="276" w:lineRule="auto"/>
        <w:ind w:left="108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3BEDA119" w14:textId="77777777" w:rsidR="007237DE" w:rsidRDefault="007237DE" w:rsidP="009B0C27">
      <w:pPr>
        <w:pStyle w:val="ListParagraph"/>
        <w:spacing w:before="0" w:line="276" w:lineRule="auto"/>
        <w:ind w:left="108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264A043D" w14:textId="77777777" w:rsidR="007237DE" w:rsidRDefault="007237DE" w:rsidP="009B0C27">
      <w:pPr>
        <w:pStyle w:val="ListParagraph"/>
        <w:spacing w:before="0" w:line="276" w:lineRule="auto"/>
        <w:ind w:left="108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00916EEE" w14:textId="77777777" w:rsidR="007237DE" w:rsidRDefault="007237DE" w:rsidP="009B0C27">
      <w:pPr>
        <w:pStyle w:val="ListParagraph"/>
        <w:spacing w:before="0" w:line="276" w:lineRule="auto"/>
        <w:ind w:left="108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665960F9" w14:textId="77777777" w:rsidR="007237DE" w:rsidRDefault="007237DE" w:rsidP="009B0C27">
      <w:pPr>
        <w:pStyle w:val="ListParagraph"/>
        <w:spacing w:before="0" w:line="276" w:lineRule="auto"/>
        <w:ind w:left="108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0DEA195C" w14:textId="0EB135C8" w:rsidR="007237DE" w:rsidRPr="00080E85" w:rsidRDefault="00080E85" w:rsidP="009B0C27">
      <w:pPr>
        <w:spacing w:before="0" w:line="276" w:lineRule="auto"/>
        <w:ind w:right="0" w:firstLine="648"/>
        <w:jc w:val="both"/>
        <w:rPr>
          <w:rFonts w:eastAsia="Times New Roman" w:cstheme="minorHAnsi"/>
          <w:b/>
          <w:kern w:val="0"/>
          <w:sz w:val="24"/>
          <w:szCs w:val="24"/>
          <w:lang w:eastAsia="id-ID"/>
          <w14:ligatures w14:val="none"/>
        </w:rPr>
      </w:pPr>
      <w:proofErr w:type="spellStart"/>
      <w:r w:rsidRPr="00080E85">
        <w:rPr>
          <w:rFonts w:eastAsia="Times New Roman" w:cstheme="minorHAnsi"/>
          <w:b/>
          <w:kern w:val="0"/>
          <w:sz w:val="24"/>
          <w:szCs w:val="24"/>
          <w:lang w:eastAsia="id-ID"/>
          <w14:ligatures w14:val="none"/>
        </w:rPr>
        <w:t>Ijin</w:t>
      </w:r>
      <w:proofErr w:type="spellEnd"/>
      <w:r w:rsidRPr="00080E85">
        <w:rPr>
          <w:rFonts w:eastAsia="Times New Roman" w:cstheme="minorHAnsi"/>
          <w:b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80E85">
        <w:rPr>
          <w:rFonts w:eastAsia="Times New Roman" w:cstheme="minorHAnsi"/>
          <w:b/>
          <w:kern w:val="0"/>
          <w:sz w:val="24"/>
          <w:szCs w:val="24"/>
          <w:lang w:eastAsia="id-ID"/>
          <w14:ligatures w14:val="none"/>
        </w:rPr>
        <w:t>Akses</w:t>
      </w:r>
      <w:proofErr w:type="spellEnd"/>
    </w:p>
    <w:p w14:paraId="0C21A159" w14:textId="77777777" w:rsidR="00C65220" w:rsidRDefault="00C65220" w:rsidP="009B0C27">
      <w:pPr>
        <w:spacing w:before="0" w:line="276" w:lineRule="auto"/>
        <w:ind w:left="720" w:right="0" w:firstLine="72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3F68F021" w14:textId="61B8C228" w:rsidR="00080E85" w:rsidRPr="00080E85" w:rsidRDefault="00080E85" w:rsidP="009B0C27">
      <w:pPr>
        <w:spacing w:before="0" w:line="276" w:lineRule="auto"/>
        <w:ind w:left="720" w:right="0" w:firstLine="72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proofErr w:type="spellStart"/>
      <w:r w:rsidRPr="00080E85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Setiap</w:t>
      </w:r>
      <w:proofErr w:type="spellEnd"/>
      <w:r w:rsidRPr="00080E85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80E85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obyek</w:t>
      </w:r>
      <w:proofErr w:type="spellEnd"/>
      <w:r w:rsidRPr="00080E85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pada Linux </w:t>
      </w:r>
      <w:proofErr w:type="spellStart"/>
      <w:r w:rsidRPr="00080E85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harus</w:t>
      </w:r>
      <w:proofErr w:type="spellEnd"/>
      <w:r w:rsidRPr="00080E85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80E85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mempunyai</w:t>
      </w:r>
      <w:proofErr w:type="spellEnd"/>
      <w:r w:rsidRPr="00080E85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80E85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pemilik</w:t>
      </w:r>
      <w:proofErr w:type="spellEnd"/>
      <w:r w:rsidRPr="00080E85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080E85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yaitu</w:t>
      </w:r>
      <w:proofErr w:type="spellEnd"/>
      <w:r w:rsidRPr="00080E85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80E85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nama</w:t>
      </w:r>
      <w:proofErr w:type="spellEnd"/>
      <w:r w:rsidRPr="00080E85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80E85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pemakai</w:t>
      </w:r>
      <w:proofErr w:type="spellEnd"/>
      <w:r w:rsidRPr="00080E85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Linux (account) yang </w:t>
      </w:r>
      <w:proofErr w:type="spellStart"/>
      <w:r w:rsidRPr="00080E85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terdaftar</w:t>
      </w:r>
      <w:proofErr w:type="spellEnd"/>
      <w:r w:rsidRPr="00080E85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pada /</w:t>
      </w:r>
      <w:proofErr w:type="spellStart"/>
      <w:r w:rsidRPr="00080E85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etc</w:t>
      </w:r>
      <w:proofErr w:type="spellEnd"/>
      <w:r w:rsidRPr="00080E85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/passwd. </w:t>
      </w:r>
      <w:proofErr w:type="spellStart"/>
      <w:r w:rsidRPr="00080E85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Ijin</w:t>
      </w:r>
      <w:proofErr w:type="spellEnd"/>
      <w:r w:rsidRPr="00080E85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80E85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akses</w:t>
      </w:r>
      <w:proofErr w:type="spellEnd"/>
      <w:r w:rsidRPr="00080E85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80E85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dibagi</w:t>
      </w:r>
      <w:proofErr w:type="spellEnd"/>
      <w:r w:rsidRPr="00080E85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080E85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menjadi</w:t>
      </w:r>
      <w:proofErr w:type="spellEnd"/>
      <w:r w:rsidRPr="00080E85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3 </w:t>
      </w:r>
      <w:proofErr w:type="spellStart"/>
      <w:r w:rsidRPr="00080E85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peran</w:t>
      </w:r>
      <w:proofErr w:type="spellEnd"/>
      <w:r w:rsidRPr="00080E85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proofErr w:type="gramStart"/>
      <w:r w:rsidRPr="00080E85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yaitu</w:t>
      </w:r>
      <w:proofErr w:type="spellEnd"/>
      <w:r w:rsidRPr="00080E85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:</w:t>
      </w:r>
      <w:proofErr w:type="gramEnd"/>
    </w:p>
    <w:p w14:paraId="68DBA8C0" w14:textId="77777777" w:rsidR="007237DE" w:rsidRPr="00C65220" w:rsidRDefault="007237DE" w:rsidP="009B0C27">
      <w:pPr>
        <w:spacing w:before="0" w:line="276" w:lineRule="auto"/>
        <w:ind w:left="0" w:right="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3B05C718" w14:textId="77777777" w:rsidR="00C65220" w:rsidRPr="00C65220" w:rsidRDefault="00C65220" w:rsidP="009B0C27">
      <w:pPr>
        <w:pStyle w:val="ListParagraph"/>
        <w:numPr>
          <w:ilvl w:val="0"/>
          <w:numId w:val="20"/>
        </w:numPr>
        <w:spacing w:before="0" w:line="276" w:lineRule="auto"/>
        <w:ind w:right="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proofErr w:type="spellStart"/>
      <w:r w:rsidRPr="00C6522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Pemilik</w:t>
      </w:r>
      <w:proofErr w:type="spellEnd"/>
      <w:r w:rsidRPr="00C6522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(Owner)</w:t>
      </w:r>
    </w:p>
    <w:p w14:paraId="67B3C32D" w14:textId="7C38FAF3" w:rsidR="00C65220" w:rsidRPr="00C65220" w:rsidRDefault="00C65220" w:rsidP="009B0C27">
      <w:pPr>
        <w:pStyle w:val="ListParagraph"/>
        <w:numPr>
          <w:ilvl w:val="0"/>
          <w:numId w:val="20"/>
        </w:numPr>
        <w:spacing w:before="0" w:line="276" w:lineRule="auto"/>
        <w:ind w:right="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proofErr w:type="spellStart"/>
      <w:r w:rsidRPr="00C6522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Kelompok</w:t>
      </w:r>
      <w:proofErr w:type="spellEnd"/>
      <w:r w:rsidRPr="00C6522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(Group)</w:t>
      </w:r>
    </w:p>
    <w:p w14:paraId="2D1907B4" w14:textId="3100269A" w:rsidR="00147101" w:rsidRDefault="00C65220" w:rsidP="009B0C27">
      <w:pPr>
        <w:pStyle w:val="ListParagraph"/>
        <w:numPr>
          <w:ilvl w:val="0"/>
          <w:numId w:val="20"/>
        </w:numPr>
        <w:spacing w:before="0" w:line="276" w:lineRule="auto"/>
        <w:ind w:right="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proofErr w:type="spellStart"/>
      <w:r w:rsidRPr="00C6522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Lainnya</w:t>
      </w:r>
      <w:proofErr w:type="spellEnd"/>
      <w:r w:rsidRPr="00C6522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(Others)</w:t>
      </w:r>
    </w:p>
    <w:p w14:paraId="2D242C6A" w14:textId="77777777" w:rsidR="00147101" w:rsidRDefault="00147101" w:rsidP="009B0C27">
      <w:pPr>
        <w:pStyle w:val="ListParagraph"/>
        <w:spacing w:before="0" w:line="276" w:lineRule="auto"/>
        <w:ind w:left="108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56256F47" w14:textId="77777777" w:rsidR="009B0C27" w:rsidRPr="009B0C27" w:rsidRDefault="009B0C27" w:rsidP="009B0C27">
      <w:pPr>
        <w:spacing w:before="0" w:line="276" w:lineRule="auto"/>
        <w:ind w:right="0" w:firstLine="648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proofErr w:type="spellStart"/>
      <w:r w:rsidRPr="009B0C27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Setiap</w:t>
      </w:r>
      <w:proofErr w:type="spellEnd"/>
      <w:r w:rsidRPr="009B0C27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9B0C27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peran</w:t>
      </w:r>
      <w:proofErr w:type="spellEnd"/>
      <w:r w:rsidRPr="009B0C27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9B0C27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dapat</w:t>
      </w:r>
      <w:proofErr w:type="spellEnd"/>
      <w:r w:rsidRPr="009B0C27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9B0C27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melakukan</w:t>
      </w:r>
      <w:proofErr w:type="spellEnd"/>
      <w:r w:rsidRPr="009B0C27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3 </w:t>
      </w:r>
      <w:proofErr w:type="spellStart"/>
      <w:r w:rsidRPr="009B0C27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bentuk</w:t>
      </w:r>
      <w:proofErr w:type="spellEnd"/>
      <w:r w:rsidRPr="009B0C27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9B0C27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operasi</w:t>
      </w:r>
      <w:proofErr w:type="spellEnd"/>
      <w:r w:rsidRPr="009B0C27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proofErr w:type="gramStart"/>
      <w:r w:rsidRPr="009B0C27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yaitu</w:t>
      </w:r>
      <w:proofErr w:type="spellEnd"/>
      <w:r w:rsidRPr="009B0C27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:</w:t>
      </w:r>
      <w:proofErr w:type="gramEnd"/>
    </w:p>
    <w:p w14:paraId="752AD114" w14:textId="28A0B952" w:rsidR="009B0C27" w:rsidRPr="009B0C27" w:rsidRDefault="009B0C27" w:rsidP="009B0C27">
      <w:pPr>
        <w:pStyle w:val="ListParagraph"/>
        <w:numPr>
          <w:ilvl w:val="0"/>
          <w:numId w:val="21"/>
        </w:numPr>
        <w:spacing w:before="0" w:line="276" w:lineRule="auto"/>
        <w:ind w:right="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r w:rsidRPr="009B0C27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Pada File</w:t>
      </w:r>
    </w:p>
    <w:p w14:paraId="06A3E7C0" w14:textId="62716A74" w:rsidR="009B0C27" w:rsidRPr="009B0C27" w:rsidRDefault="009B0C27" w:rsidP="009B0C27">
      <w:pPr>
        <w:pStyle w:val="ListParagraph"/>
        <w:spacing w:before="0" w:line="276" w:lineRule="auto"/>
        <w:ind w:left="1440" w:right="0" w:firstLine="72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r w:rsidRPr="009B0C27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R (Read)</w:t>
      </w:r>
      <w:proofErr w:type="gramStart"/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ab/>
      </w:r>
      <w:r w:rsidRPr="009B0C27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:</w:t>
      </w:r>
      <w:proofErr w:type="gramEnd"/>
      <w:r w:rsidRPr="009B0C27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9B0C27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Ijin</w:t>
      </w:r>
      <w:proofErr w:type="spellEnd"/>
      <w:r w:rsidRPr="009B0C27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9B0C27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untuk</w:t>
      </w:r>
      <w:proofErr w:type="spellEnd"/>
      <w:r w:rsidRPr="009B0C27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9B0C27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membaca</w:t>
      </w:r>
      <w:proofErr w:type="spellEnd"/>
    </w:p>
    <w:p w14:paraId="58FE7169" w14:textId="340DD9A1" w:rsidR="009B0C27" w:rsidRPr="009B0C27" w:rsidRDefault="009B0C27" w:rsidP="009B0C27">
      <w:pPr>
        <w:pStyle w:val="ListParagraph"/>
        <w:spacing w:before="0" w:line="276" w:lineRule="auto"/>
        <w:ind w:left="180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r w:rsidRPr="009B0C27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W (Write)</w:t>
      </w:r>
      <w:proofErr w:type="gramStart"/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ab/>
      </w:r>
      <w:r w:rsidRPr="009B0C27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:</w:t>
      </w:r>
      <w:proofErr w:type="gramEnd"/>
      <w:r w:rsidRPr="009B0C27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9B0C27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Ijin</w:t>
      </w:r>
      <w:proofErr w:type="spellEnd"/>
      <w:r w:rsidRPr="009B0C27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9B0C27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untuk</w:t>
      </w:r>
      <w:proofErr w:type="spellEnd"/>
      <w:r w:rsidRPr="009B0C27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9B0C27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mengubah</w:t>
      </w:r>
      <w:proofErr w:type="spellEnd"/>
      <w:r w:rsidRPr="009B0C27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/ </w:t>
      </w:r>
      <w:proofErr w:type="spellStart"/>
      <w:r w:rsidRPr="009B0C27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membuat</w:t>
      </w:r>
      <w:proofErr w:type="spellEnd"/>
    </w:p>
    <w:p w14:paraId="3B2FD47F" w14:textId="1262C823" w:rsidR="009B0C27" w:rsidRDefault="009B0C27" w:rsidP="009B0C27">
      <w:pPr>
        <w:pStyle w:val="ListParagraph"/>
        <w:spacing w:before="0" w:line="276" w:lineRule="auto"/>
        <w:ind w:left="1440" w:right="0" w:firstLine="72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r w:rsidRPr="009B0C27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X (Execute)</w:t>
      </w:r>
      <w:proofErr w:type="gramStart"/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ab/>
      </w:r>
      <w:r w:rsidRPr="009B0C27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:</w:t>
      </w:r>
      <w:proofErr w:type="gramEnd"/>
      <w:r w:rsidRPr="009B0C27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9B0C27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Ijin</w:t>
      </w:r>
      <w:proofErr w:type="spellEnd"/>
      <w:r w:rsidRPr="009B0C27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9B0C27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untuk</w:t>
      </w:r>
      <w:proofErr w:type="spellEnd"/>
      <w:r w:rsidRPr="009B0C27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9B0C27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menjalankan</w:t>
      </w:r>
      <w:proofErr w:type="spellEnd"/>
      <w:r w:rsidRPr="009B0C27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program</w:t>
      </w:r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ab/>
      </w:r>
    </w:p>
    <w:p w14:paraId="34F7E7B3" w14:textId="19F99C36" w:rsidR="009B0C27" w:rsidRPr="009B0C27" w:rsidRDefault="009B0C27" w:rsidP="009B0C27">
      <w:pPr>
        <w:pStyle w:val="ListParagraph"/>
        <w:numPr>
          <w:ilvl w:val="0"/>
          <w:numId w:val="21"/>
        </w:numPr>
        <w:spacing w:before="0" w:line="276" w:lineRule="auto"/>
        <w:ind w:right="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r w:rsidRPr="009B0C27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lastRenderedPageBreak/>
        <w:t xml:space="preserve">Pada </w:t>
      </w:r>
      <w:proofErr w:type="spellStart"/>
      <w:r w:rsidRPr="009B0C27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Direktori</w:t>
      </w:r>
      <w:proofErr w:type="spellEnd"/>
    </w:p>
    <w:p w14:paraId="7B61F28E" w14:textId="5A5E2344" w:rsidR="00BB6B7A" w:rsidRPr="00BB6B7A" w:rsidRDefault="00BB6B7A" w:rsidP="00BB6B7A">
      <w:pPr>
        <w:pStyle w:val="ListParagraph"/>
        <w:spacing w:before="0"/>
        <w:ind w:left="180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r w:rsidRPr="00BB6B7A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R (Read)</w:t>
      </w:r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ab/>
      </w:r>
      <w:r w:rsidRPr="00BB6B7A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: </w:t>
      </w:r>
      <w:proofErr w:type="spellStart"/>
      <w:r w:rsidRPr="00BB6B7A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Ijin</w:t>
      </w:r>
      <w:proofErr w:type="spellEnd"/>
      <w:r w:rsidRPr="00BB6B7A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BB6B7A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untuk</w:t>
      </w:r>
      <w:proofErr w:type="spellEnd"/>
      <w:r w:rsidRPr="00BB6B7A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BB6B7A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membaca</w:t>
      </w:r>
      <w:proofErr w:type="spellEnd"/>
      <w:r w:rsidRPr="00BB6B7A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daftar file </w:t>
      </w:r>
      <w:proofErr w:type="spellStart"/>
      <w:r w:rsidRPr="00BB6B7A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dalam</w:t>
      </w:r>
      <w:proofErr w:type="spellEnd"/>
      <w:r w:rsidRPr="00BB6B7A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BB6B7A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direktori</w:t>
      </w:r>
      <w:proofErr w:type="spellEnd"/>
    </w:p>
    <w:p w14:paraId="77A32AD1" w14:textId="687BC49D" w:rsidR="00BB6B7A" w:rsidRPr="00BB6B7A" w:rsidRDefault="00BB6B7A" w:rsidP="00BB6B7A">
      <w:pPr>
        <w:pStyle w:val="ListParagraph"/>
        <w:spacing w:before="0"/>
        <w:ind w:left="180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r w:rsidRPr="00BB6B7A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W (Write) </w:t>
      </w:r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ab/>
      </w:r>
      <w:r w:rsidRPr="00BB6B7A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: </w:t>
      </w:r>
      <w:proofErr w:type="spellStart"/>
      <w:r w:rsidRPr="00BB6B7A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Ijin</w:t>
      </w:r>
      <w:proofErr w:type="spellEnd"/>
      <w:r w:rsidRPr="00BB6B7A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BB6B7A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untuk</w:t>
      </w:r>
      <w:proofErr w:type="spellEnd"/>
      <w:r w:rsidRPr="00BB6B7A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BB6B7A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mengubah</w:t>
      </w:r>
      <w:proofErr w:type="spellEnd"/>
      <w:r w:rsidRPr="00BB6B7A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/</w:t>
      </w:r>
      <w:proofErr w:type="spellStart"/>
      <w:r w:rsidRPr="00BB6B7A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membuat</w:t>
      </w:r>
      <w:proofErr w:type="spellEnd"/>
      <w:r w:rsidRPr="00BB6B7A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file di </w:t>
      </w:r>
      <w:proofErr w:type="spellStart"/>
      <w:r w:rsidRPr="00BB6B7A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direktori</w:t>
      </w:r>
      <w:proofErr w:type="spellEnd"/>
    </w:p>
    <w:p w14:paraId="2FF0BB8D" w14:textId="6F329DDD" w:rsidR="00147101" w:rsidRDefault="00BB6B7A" w:rsidP="00BB6B7A">
      <w:pPr>
        <w:pStyle w:val="ListParagraph"/>
        <w:spacing w:before="0"/>
        <w:ind w:left="180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r w:rsidRPr="00BB6B7A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X (Execute) </w:t>
      </w:r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ab/>
      </w:r>
      <w:r w:rsidRPr="00BB6B7A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: </w:t>
      </w:r>
      <w:proofErr w:type="spellStart"/>
      <w:r w:rsidRPr="00BB6B7A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Ijin</w:t>
      </w:r>
      <w:proofErr w:type="spellEnd"/>
      <w:r w:rsidRPr="00BB6B7A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BB6B7A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untuk</w:t>
      </w:r>
      <w:proofErr w:type="spellEnd"/>
      <w:r w:rsidRPr="00BB6B7A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BB6B7A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masuk</w:t>
      </w:r>
      <w:proofErr w:type="spellEnd"/>
      <w:r w:rsidRPr="00BB6B7A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BB6B7A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ke</w:t>
      </w:r>
      <w:proofErr w:type="spellEnd"/>
      <w:r w:rsidRPr="00BB6B7A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BB6B7A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direktori</w:t>
      </w:r>
      <w:proofErr w:type="spellEnd"/>
      <w:r w:rsidRPr="00BB6B7A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(cd)</w:t>
      </w:r>
    </w:p>
    <w:p w14:paraId="5E9935C0" w14:textId="77777777" w:rsidR="00C05C6E" w:rsidRDefault="00C05C6E" w:rsidP="00C05C6E">
      <w:pPr>
        <w:spacing w:before="0"/>
        <w:ind w:right="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63FAA226" w14:textId="7C469FD5" w:rsidR="00147101" w:rsidRPr="00C05C6E" w:rsidRDefault="00C05C6E" w:rsidP="00C05C6E">
      <w:pPr>
        <w:spacing w:before="0"/>
        <w:ind w:left="792" w:right="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proofErr w:type="spellStart"/>
      <w:r w:rsidRPr="00C05C6E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Pemilik</w:t>
      </w:r>
      <w:proofErr w:type="spellEnd"/>
      <w:r w:rsidRPr="00C05C6E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File/</w:t>
      </w:r>
      <w:proofErr w:type="spellStart"/>
      <w:r w:rsidRPr="00C05C6E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Direktori</w:t>
      </w:r>
      <w:proofErr w:type="spellEnd"/>
      <w:r w:rsidRPr="00C05C6E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C05C6E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dapat</w:t>
      </w:r>
      <w:proofErr w:type="spellEnd"/>
      <w:r w:rsidRPr="00C05C6E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C05C6E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mengubah</w:t>
      </w:r>
      <w:proofErr w:type="spellEnd"/>
      <w:r w:rsidRPr="00C05C6E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C05C6E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ijin</w:t>
      </w:r>
      <w:proofErr w:type="spellEnd"/>
      <w:r w:rsidRPr="00C05C6E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C05C6E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akses</w:t>
      </w:r>
      <w:proofErr w:type="spellEnd"/>
      <w:r w:rsidRPr="00C05C6E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C05C6E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sebagai</w:t>
      </w:r>
      <w:proofErr w:type="spellEnd"/>
      <w:r w:rsidRPr="00C05C6E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proofErr w:type="gramStart"/>
      <w:r w:rsidRPr="00C05C6E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berikut</w:t>
      </w:r>
      <w:proofErr w:type="spellEnd"/>
      <w:r w:rsidRPr="00C05C6E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:</w:t>
      </w:r>
      <w:proofErr w:type="gramEnd"/>
    </w:p>
    <w:p w14:paraId="212B6CC4" w14:textId="3C6EB15B" w:rsidR="00147101" w:rsidRDefault="00DB7D2C" w:rsidP="007237DE">
      <w:pPr>
        <w:pStyle w:val="ListParagraph"/>
        <w:spacing w:before="0"/>
        <w:ind w:left="108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r>
        <w:rPr>
          <w:rFonts w:eastAsia="Times New Roman" w:cstheme="minorHAnsi"/>
          <w:noProof/>
          <w:kern w:val="0"/>
          <w:sz w:val="24"/>
          <w:szCs w:val="24"/>
          <w:lang w:eastAsia="en-US"/>
        </w:rPr>
        <w:drawing>
          <wp:anchor distT="0" distB="0" distL="114300" distR="114300" simplePos="0" relativeHeight="251682816" behindDoc="0" locked="0" layoutInCell="1" allowOverlap="1" wp14:anchorId="73501547" wp14:editId="69A38043">
            <wp:simplePos x="0" y="0"/>
            <wp:positionH relativeFrom="column">
              <wp:posOffset>428625</wp:posOffset>
            </wp:positionH>
            <wp:positionV relativeFrom="paragraph">
              <wp:posOffset>76200</wp:posOffset>
            </wp:positionV>
            <wp:extent cx="4658605" cy="1524000"/>
            <wp:effectExtent l="0" t="0" r="889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o3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60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B91CA" w14:textId="77777777" w:rsidR="00C05C6E" w:rsidRDefault="00C05C6E" w:rsidP="007237DE">
      <w:pPr>
        <w:pStyle w:val="ListParagraph"/>
        <w:spacing w:before="0"/>
        <w:ind w:left="108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39D4CC86" w14:textId="77777777" w:rsidR="00C05C6E" w:rsidRDefault="00C05C6E" w:rsidP="007237DE">
      <w:pPr>
        <w:pStyle w:val="ListParagraph"/>
        <w:spacing w:before="0"/>
        <w:ind w:left="108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33B6F7DD" w14:textId="77777777" w:rsidR="00C05C6E" w:rsidRDefault="00C05C6E" w:rsidP="007237DE">
      <w:pPr>
        <w:pStyle w:val="ListParagraph"/>
        <w:spacing w:before="0"/>
        <w:ind w:left="108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0D4FA232" w14:textId="77777777" w:rsidR="00C05C6E" w:rsidRDefault="00C05C6E" w:rsidP="007237DE">
      <w:pPr>
        <w:pStyle w:val="ListParagraph"/>
        <w:spacing w:before="0"/>
        <w:ind w:left="108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430E0186" w14:textId="261DA193" w:rsidR="00C05C6E" w:rsidRDefault="00C05C6E" w:rsidP="007237DE">
      <w:pPr>
        <w:pStyle w:val="ListParagraph"/>
        <w:spacing w:before="0"/>
        <w:ind w:left="108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0B5D55B6" w14:textId="77777777" w:rsidR="00C05C6E" w:rsidRDefault="00C05C6E" w:rsidP="007237DE">
      <w:pPr>
        <w:pStyle w:val="ListParagraph"/>
        <w:spacing w:before="0"/>
        <w:ind w:left="108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16ADED67" w14:textId="77777777" w:rsidR="00C05C6E" w:rsidRDefault="00C05C6E" w:rsidP="007237DE">
      <w:pPr>
        <w:pStyle w:val="ListParagraph"/>
        <w:spacing w:before="0"/>
        <w:ind w:left="108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29794A6E" w14:textId="77777777" w:rsidR="00C05C6E" w:rsidRDefault="00C05C6E" w:rsidP="00DB7D2C">
      <w:pPr>
        <w:spacing w:before="0"/>
        <w:ind w:right="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654FA904" w14:textId="36D085DE" w:rsidR="00DB7D2C" w:rsidRDefault="00DB7D2C" w:rsidP="00DB7D2C">
      <w:pPr>
        <w:spacing w:before="0"/>
        <w:ind w:right="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ab/>
      </w:r>
      <w:r w:rsidRPr="00DB7D2C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Format </w:t>
      </w:r>
      <w:proofErr w:type="spellStart"/>
      <w:r w:rsidRPr="00DB7D2C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untuk</w:t>
      </w:r>
      <w:proofErr w:type="spellEnd"/>
      <w:r w:rsidRPr="00DB7D2C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DB7D2C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mengubah</w:t>
      </w:r>
      <w:proofErr w:type="spellEnd"/>
      <w:r w:rsidRPr="00DB7D2C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DB7D2C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ijin</w:t>
      </w:r>
      <w:proofErr w:type="spellEnd"/>
      <w:r w:rsidRPr="00DB7D2C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DB7D2C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akses</w:t>
      </w:r>
      <w:proofErr w:type="spellEnd"/>
    </w:p>
    <w:p w14:paraId="613DBCD4" w14:textId="77777777" w:rsidR="00DB7D2C" w:rsidRDefault="00DB7D2C" w:rsidP="00DB7D2C">
      <w:pPr>
        <w:spacing w:before="0"/>
        <w:ind w:right="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33B527AB" w14:textId="3C13DE23" w:rsidR="00DB7D2C" w:rsidRPr="00DB7D2C" w:rsidRDefault="00DB7D2C" w:rsidP="00DB7D2C">
      <w:pPr>
        <w:spacing w:before="0"/>
        <w:ind w:left="1080" w:right="0" w:firstLine="648"/>
        <w:jc w:val="both"/>
        <w:rPr>
          <w:rFonts w:ascii="Courier New" w:eastAsia="Times New Roman" w:hAnsi="Courier New" w:cs="Courier New"/>
          <w:b/>
          <w:kern w:val="0"/>
          <w:sz w:val="24"/>
          <w:szCs w:val="24"/>
          <w:lang w:eastAsia="id-ID"/>
          <w14:ligatures w14:val="none"/>
        </w:rPr>
      </w:pPr>
      <w:proofErr w:type="spellStart"/>
      <w:r w:rsidRPr="00DB7D2C">
        <w:rPr>
          <w:rFonts w:ascii="Courier New" w:eastAsia="Times New Roman" w:hAnsi="Courier New" w:cs="Courier New"/>
          <w:b/>
          <w:kern w:val="0"/>
          <w:sz w:val="24"/>
          <w:szCs w:val="24"/>
          <w:lang w:eastAsia="id-ID"/>
          <w14:ligatures w14:val="none"/>
        </w:rPr>
        <w:t>chmod</w:t>
      </w:r>
      <w:proofErr w:type="spellEnd"/>
      <w:r w:rsidRPr="00DB7D2C">
        <w:rPr>
          <w:rFonts w:ascii="Courier New" w:eastAsia="Times New Roman" w:hAnsi="Courier New" w:cs="Courier New"/>
          <w:b/>
          <w:kern w:val="0"/>
          <w:sz w:val="24"/>
          <w:szCs w:val="24"/>
          <w:lang w:eastAsia="id-ID"/>
          <w14:ligatures w14:val="none"/>
        </w:rPr>
        <w:t xml:space="preserve"> [</w:t>
      </w:r>
      <w:proofErr w:type="spellStart"/>
      <w:r w:rsidRPr="00DB7D2C">
        <w:rPr>
          <w:rFonts w:ascii="Courier New" w:eastAsia="Times New Roman" w:hAnsi="Courier New" w:cs="Courier New"/>
          <w:b/>
          <w:kern w:val="0"/>
          <w:sz w:val="24"/>
          <w:szCs w:val="24"/>
          <w:lang w:eastAsia="id-ID"/>
          <w14:ligatures w14:val="none"/>
        </w:rPr>
        <w:t>ugoa</w:t>
      </w:r>
      <w:proofErr w:type="spellEnd"/>
      <w:r w:rsidRPr="00DB7D2C">
        <w:rPr>
          <w:rFonts w:ascii="Courier New" w:eastAsia="Times New Roman" w:hAnsi="Courier New" w:cs="Courier New"/>
          <w:b/>
          <w:kern w:val="0"/>
          <w:sz w:val="24"/>
          <w:szCs w:val="24"/>
          <w:lang w:eastAsia="id-ID"/>
          <w14:ligatures w14:val="none"/>
        </w:rPr>
        <w:t>] [= + -] [</w:t>
      </w:r>
      <w:proofErr w:type="spellStart"/>
      <w:r w:rsidRPr="00DB7D2C">
        <w:rPr>
          <w:rFonts w:ascii="Courier New" w:eastAsia="Times New Roman" w:hAnsi="Courier New" w:cs="Courier New"/>
          <w:b/>
          <w:kern w:val="0"/>
          <w:sz w:val="24"/>
          <w:szCs w:val="24"/>
          <w:lang w:eastAsia="id-ID"/>
          <w14:ligatures w14:val="none"/>
        </w:rPr>
        <w:t>rwx</w:t>
      </w:r>
      <w:proofErr w:type="spellEnd"/>
      <w:r w:rsidRPr="00DB7D2C">
        <w:rPr>
          <w:rFonts w:ascii="Courier New" w:eastAsia="Times New Roman" w:hAnsi="Courier New" w:cs="Courier New"/>
          <w:b/>
          <w:kern w:val="0"/>
          <w:sz w:val="24"/>
          <w:szCs w:val="24"/>
          <w:lang w:eastAsia="id-ID"/>
          <w14:ligatures w14:val="none"/>
        </w:rPr>
        <w:t>] File(s)</w:t>
      </w:r>
    </w:p>
    <w:p w14:paraId="651C6116" w14:textId="154F385A" w:rsidR="00DB7D2C" w:rsidRDefault="00DB7D2C" w:rsidP="00DB7D2C">
      <w:pPr>
        <w:pStyle w:val="ListParagraph"/>
        <w:spacing w:before="0"/>
        <w:ind w:left="1368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proofErr w:type="spellStart"/>
      <w:r w:rsidRPr="00DB7D2C">
        <w:rPr>
          <w:rFonts w:ascii="Courier New" w:eastAsia="Times New Roman" w:hAnsi="Courier New" w:cs="Courier New"/>
          <w:b/>
          <w:kern w:val="0"/>
          <w:sz w:val="24"/>
          <w:szCs w:val="24"/>
          <w:lang w:eastAsia="id-ID"/>
          <w14:ligatures w14:val="none"/>
        </w:rPr>
        <w:t>chmod</w:t>
      </w:r>
      <w:proofErr w:type="spellEnd"/>
      <w:r w:rsidRPr="00DB7D2C">
        <w:rPr>
          <w:rFonts w:ascii="Courier New" w:eastAsia="Times New Roman" w:hAnsi="Courier New" w:cs="Courier New"/>
          <w:b/>
          <w:kern w:val="0"/>
          <w:sz w:val="24"/>
          <w:szCs w:val="24"/>
          <w:lang w:eastAsia="id-ID"/>
          <w14:ligatures w14:val="none"/>
        </w:rPr>
        <w:t xml:space="preserve"> [</w:t>
      </w:r>
      <w:proofErr w:type="spellStart"/>
      <w:r w:rsidRPr="00DB7D2C">
        <w:rPr>
          <w:rFonts w:ascii="Courier New" w:eastAsia="Times New Roman" w:hAnsi="Courier New" w:cs="Courier New"/>
          <w:b/>
          <w:kern w:val="0"/>
          <w:sz w:val="24"/>
          <w:szCs w:val="24"/>
          <w:lang w:eastAsia="id-ID"/>
          <w14:ligatures w14:val="none"/>
        </w:rPr>
        <w:t>ugoa</w:t>
      </w:r>
      <w:proofErr w:type="spellEnd"/>
      <w:r w:rsidRPr="00DB7D2C">
        <w:rPr>
          <w:rFonts w:ascii="Courier New" w:eastAsia="Times New Roman" w:hAnsi="Courier New" w:cs="Courier New"/>
          <w:b/>
          <w:kern w:val="0"/>
          <w:sz w:val="24"/>
          <w:szCs w:val="24"/>
          <w:lang w:eastAsia="id-ID"/>
          <w14:ligatures w14:val="none"/>
        </w:rPr>
        <w:t>] [= + -] [</w:t>
      </w:r>
      <w:proofErr w:type="spellStart"/>
      <w:r w:rsidRPr="00DB7D2C">
        <w:rPr>
          <w:rFonts w:ascii="Courier New" w:eastAsia="Times New Roman" w:hAnsi="Courier New" w:cs="Courier New"/>
          <w:b/>
          <w:kern w:val="0"/>
          <w:sz w:val="24"/>
          <w:szCs w:val="24"/>
          <w:lang w:eastAsia="id-ID"/>
          <w14:ligatures w14:val="none"/>
        </w:rPr>
        <w:t>rwx</w:t>
      </w:r>
      <w:proofErr w:type="spellEnd"/>
      <w:r w:rsidRPr="00DB7D2C">
        <w:rPr>
          <w:rFonts w:ascii="Courier New" w:eastAsia="Times New Roman" w:hAnsi="Courier New" w:cs="Courier New"/>
          <w:b/>
          <w:kern w:val="0"/>
          <w:sz w:val="24"/>
          <w:szCs w:val="24"/>
          <w:lang w:eastAsia="id-ID"/>
          <w14:ligatures w14:val="none"/>
        </w:rPr>
        <w:t>] File(s)</w:t>
      </w:r>
    </w:p>
    <w:p w14:paraId="30105292" w14:textId="169D9E41" w:rsidR="00DB7D2C" w:rsidRDefault="00DB7D2C" w:rsidP="00DB7D2C">
      <w:pPr>
        <w:spacing w:before="0"/>
        <w:ind w:left="36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proofErr w:type="spellStart"/>
      <w:proofErr w:type="gramStart"/>
      <w:r w:rsidRPr="00DB7D2C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dimana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:</w:t>
      </w:r>
      <w:proofErr w:type="gramEnd"/>
    </w:p>
    <w:p w14:paraId="398806F9" w14:textId="16E27CB0" w:rsidR="00DB7D2C" w:rsidRPr="00DB7D2C" w:rsidRDefault="00DB7D2C" w:rsidP="00DB7D2C">
      <w:pPr>
        <w:spacing w:before="0"/>
        <w:ind w:left="72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r w:rsidRPr="00DB7D2C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ab/>
      </w:r>
      <w:r w:rsidRPr="00DB7D2C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u = user (</w:t>
      </w:r>
      <w:proofErr w:type="spellStart"/>
      <w:r w:rsidRPr="00DB7D2C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pemilik</w:t>
      </w:r>
      <w:proofErr w:type="spellEnd"/>
      <w:r w:rsidRPr="00DB7D2C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)</w:t>
      </w:r>
    </w:p>
    <w:p w14:paraId="32805334" w14:textId="77777777" w:rsidR="00DB7D2C" w:rsidRPr="00DB7D2C" w:rsidRDefault="00DB7D2C" w:rsidP="00DB7D2C">
      <w:pPr>
        <w:pStyle w:val="ListParagraph"/>
        <w:spacing w:before="0"/>
        <w:ind w:left="180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r w:rsidRPr="00DB7D2C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g = group (</w:t>
      </w:r>
      <w:proofErr w:type="spellStart"/>
      <w:r w:rsidRPr="00DB7D2C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kelompok</w:t>
      </w:r>
      <w:proofErr w:type="spellEnd"/>
      <w:r w:rsidRPr="00DB7D2C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)</w:t>
      </w:r>
    </w:p>
    <w:p w14:paraId="0004B614" w14:textId="77777777" w:rsidR="00DB7D2C" w:rsidRPr="00DB7D2C" w:rsidRDefault="00DB7D2C" w:rsidP="00DB7D2C">
      <w:pPr>
        <w:pStyle w:val="ListParagraph"/>
        <w:spacing w:before="0"/>
        <w:ind w:left="180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r w:rsidRPr="00DB7D2C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o = others (</w:t>
      </w:r>
      <w:proofErr w:type="spellStart"/>
      <w:r w:rsidRPr="00DB7D2C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lainnya</w:t>
      </w:r>
      <w:proofErr w:type="spellEnd"/>
      <w:r w:rsidRPr="00DB7D2C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)</w:t>
      </w:r>
    </w:p>
    <w:p w14:paraId="75EA1668" w14:textId="4F0A4681" w:rsidR="00C05C6E" w:rsidRDefault="00DB7D2C" w:rsidP="006D3D1F">
      <w:pPr>
        <w:pStyle w:val="ListParagraph"/>
        <w:spacing w:before="0"/>
        <w:ind w:left="180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r w:rsidRPr="00DB7D2C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a = all</w:t>
      </w:r>
    </w:p>
    <w:p w14:paraId="1E1A9A80" w14:textId="77777777" w:rsidR="006D3D1F" w:rsidRDefault="006D3D1F" w:rsidP="006D3D1F">
      <w:pPr>
        <w:pStyle w:val="ListParagraph"/>
        <w:spacing w:before="0"/>
        <w:ind w:left="180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108923C7" w14:textId="64CA3492" w:rsidR="006D3D1F" w:rsidRPr="006D3D1F" w:rsidRDefault="006D3D1F" w:rsidP="006D3D1F">
      <w:pPr>
        <w:spacing w:before="0"/>
        <w:ind w:right="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ab/>
      </w:r>
      <w:r w:rsidRPr="006D3D1F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Format lain </w:t>
      </w:r>
      <w:proofErr w:type="spellStart"/>
      <w:r w:rsidRPr="006D3D1F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dari</w:t>
      </w:r>
      <w:proofErr w:type="spellEnd"/>
      <w:r w:rsidRPr="006D3D1F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6D3D1F">
        <w:rPr>
          <w:rFonts w:ascii="Courier New" w:eastAsia="Times New Roman" w:hAnsi="Courier New" w:cs="Courier New"/>
          <w:kern w:val="0"/>
          <w:sz w:val="24"/>
          <w:szCs w:val="24"/>
          <w:lang w:eastAsia="id-ID"/>
          <w14:ligatures w14:val="none"/>
        </w:rPr>
        <w:t>chmod</w:t>
      </w:r>
      <w:proofErr w:type="spellEnd"/>
      <w:r w:rsidRPr="006D3D1F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6D3D1F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adalah</w:t>
      </w:r>
      <w:proofErr w:type="spellEnd"/>
      <w:r w:rsidRPr="006D3D1F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6D3D1F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menggunakan</w:t>
      </w:r>
      <w:proofErr w:type="spellEnd"/>
      <w:r w:rsidRPr="006D3D1F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6D3D1F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bilangan</w:t>
      </w:r>
      <w:proofErr w:type="spellEnd"/>
      <w:r w:rsidRPr="006D3D1F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octal </w:t>
      </w:r>
      <w:proofErr w:type="spellStart"/>
      <w:r w:rsidRPr="006D3D1F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sebagai</w:t>
      </w:r>
      <w:proofErr w:type="spellEnd"/>
      <w:r w:rsidRPr="006D3D1F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6D3D1F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berikut</w:t>
      </w:r>
      <w:proofErr w:type="spellEnd"/>
      <w:r w:rsidRPr="006D3D1F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:</w:t>
      </w:r>
    </w:p>
    <w:p w14:paraId="306A8D3E" w14:textId="3307C7D7" w:rsidR="00C05C6E" w:rsidRDefault="00C05C6E" w:rsidP="007237DE">
      <w:pPr>
        <w:pStyle w:val="ListParagraph"/>
        <w:spacing w:before="0"/>
        <w:ind w:left="108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3A7A67A6" w14:textId="6AA7F96F" w:rsidR="006D3D1F" w:rsidRPr="006D3D1F" w:rsidRDefault="006D3D1F" w:rsidP="006D3D1F">
      <w:pPr>
        <w:pStyle w:val="ListParagraph"/>
        <w:spacing w:before="0"/>
        <w:ind w:left="1440" w:right="0" w:firstLine="360"/>
        <w:jc w:val="both"/>
        <w:rPr>
          <w:rFonts w:ascii="Courier New" w:eastAsia="Times New Roman" w:hAnsi="Courier New" w:cs="Courier New"/>
          <w:b/>
          <w:kern w:val="0"/>
          <w:sz w:val="24"/>
          <w:szCs w:val="24"/>
          <w:lang w:eastAsia="id-ID"/>
          <w14:ligatures w14:val="none"/>
        </w:rPr>
      </w:pPr>
      <w:proofErr w:type="spellStart"/>
      <w:r w:rsidRPr="006D3D1F">
        <w:rPr>
          <w:rFonts w:ascii="Courier New" w:eastAsia="Times New Roman" w:hAnsi="Courier New" w:cs="Courier New"/>
          <w:b/>
          <w:kern w:val="0"/>
          <w:sz w:val="24"/>
          <w:szCs w:val="24"/>
          <w:lang w:eastAsia="id-ID"/>
          <w14:ligatures w14:val="none"/>
        </w:rPr>
        <w:t>chmod</w:t>
      </w:r>
      <w:proofErr w:type="spellEnd"/>
      <w:r w:rsidRPr="006D3D1F">
        <w:rPr>
          <w:rFonts w:ascii="Courier New" w:eastAsia="Times New Roman" w:hAnsi="Courier New" w:cs="Courier New"/>
          <w:b/>
          <w:kern w:val="0"/>
          <w:sz w:val="24"/>
          <w:szCs w:val="24"/>
          <w:lang w:eastAsia="id-ID"/>
          <w14:ligatures w14:val="none"/>
        </w:rPr>
        <w:t xml:space="preserve"> [</w:t>
      </w:r>
      <w:proofErr w:type="spellStart"/>
      <w:r w:rsidRPr="006D3D1F">
        <w:rPr>
          <w:rFonts w:ascii="Courier New" w:eastAsia="Times New Roman" w:hAnsi="Courier New" w:cs="Courier New"/>
          <w:b/>
          <w:kern w:val="0"/>
          <w:sz w:val="24"/>
          <w:szCs w:val="24"/>
          <w:lang w:eastAsia="id-ID"/>
          <w14:ligatures w14:val="none"/>
        </w:rPr>
        <w:t>Angka_ijin</w:t>
      </w:r>
      <w:proofErr w:type="spellEnd"/>
      <w:r w:rsidRPr="006D3D1F">
        <w:rPr>
          <w:rFonts w:ascii="Courier New" w:eastAsia="Times New Roman" w:hAnsi="Courier New" w:cs="Courier New"/>
          <w:b/>
          <w:kern w:val="0"/>
          <w:sz w:val="24"/>
          <w:szCs w:val="24"/>
          <w:lang w:eastAsia="id-ID"/>
          <w14:ligatures w14:val="none"/>
        </w:rPr>
        <w:t>] File(s)</w:t>
      </w:r>
    </w:p>
    <w:p w14:paraId="7DA5E967" w14:textId="04E7145D" w:rsidR="006D3D1F" w:rsidRDefault="006D3D1F" w:rsidP="006D3D1F">
      <w:pPr>
        <w:pStyle w:val="ListParagraph"/>
        <w:spacing w:before="0"/>
        <w:ind w:left="144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proofErr w:type="spellStart"/>
      <w:r w:rsidRPr="006D3D1F">
        <w:rPr>
          <w:rFonts w:ascii="Courier New" w:eastAsia="Times New Roman" w:hAnsi="Courier New" w:cs="Courier New"/>
          <w:b/>
          <w:kern w:val="0"/>
          <w:sz w:val="24"/>
          <w:szCs w:val="24"/>
          <w:lang w:eastAsia="id-ID"/>
          <w14:ligatures w14:val="none"/>
        </w:rPr>
        <w:t>chmod</w:t>
      </w:r>
      <w:proofErr w:type="spellEnd"/>
      <w:r w:rsidRPr="006D3D1F">
        <w:rPr>
          <w:rFonts w:ascii="Courier New" w:eastAsia="Times New Roman" w:hAnsi="Courier New" w:cs="Courier New"/>
          <w:b/>
          <w:kern w:val="0"/>
          <w:sz w:val="24"/>
          <w:szCs w:val="24"/>
          <w:lang w:eastAsia="id-ID"/>
          <w14:ligatures w14:val="none"/>
        </w:rPr>
        <w:t xml:space="preserve"> [</w:t>
      </w:r>
      <w:proofErr w:type="spellStart"/>
      <w:r w:rsidRPr="006D3D1F">
        <w:rPr>
          <w:rFonts w:ascii="Courier New" w:eastAsia="Times New Roman" w:hAnsi="Courier New" w:cs="Courier New"/>
          <w:b/>
          <w:kern w:val="0"/>
          <w:sz w:val="24"/>
          <w:szCs w:val="24"/>
          <w:lang w:eastAsia="id-ID"/>
          <w14:ligatures w14:val="none"/>
        </w:rPr>
        <w:t>Angka_Ijin</w:t>
      </w:r>
      <w:proofErr w:type="spellEnd"/>
      <w:r w:rsidRPr="006D3D1F">
        <w:rPr>
          <w:rFonts w:ascii="Courier New" w:eastAsia="Times New Roman" w:hAnsi="Courier New" w:cs="Courier New"/>
          <w:b/>
          <w:kern w:val="0"/>
          <w:sz w:val="24"/>
          <w:szCs w:val="24"/>
          <w:lang w:eastAsia="id-ID"/>
          <w14:ligatures w14:val="none"/>
        </w:rPr>
        <w:t>] Dir(s)</w:t>
      </w:r>
    </w:p>
    <w:p w14:paraId="0897D7D7" w14:textId="24FD02AA" w:rsidR="006D3D1F" w:rsidRPr="006D3D1F" w:rsidRDefault="006D3D1F" w:rsidP="006D3D1F">
      <w:pPr>
        <w:pStyle w:val="ListParagraph"/>
        <w:spacing w:before="0"/>
        <w:ind w:left="1440" w:right="0" w:firstLine="72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r</w:t>
      </w:r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ab/>
        <w:t>w</w:t>
      </w:r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ab/>
      </w:r>
      <w:r w:rsidRPr="006D3D1F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x</w:t>
      </w:r>
    </w:p>
    <w:p w14:paraId="02B947F0" w14:textId="0838C87E" w:rsidR="00C05C6E" w:rsidRDefault="006D3D1F" w:rsidP="006D3D1F">
      <w:pPr>
        <w:pStyle w:val="ListParagraph"/>
        <w:spacing w:before="0"/>
        <w:ind w:left="1440" w:right="0" w:firstLine="72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r w:rsidRPr="006D3D1F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4 </w:t>
      </w:r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ab/>
      </w:r>
      <w:r w:rsidRPr="006D3D1F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2 </w:t>
      </w:r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ab/>
      </w:r>
      <w:r w:rsidRPr="006D3D1F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1 </w:t>
      </w:r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ab/>
      </w:r>
      <w:r w:rsidRPr="006D3D1F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= </w:t>
      </w:r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ab/>
      </w:r>
      <w:r w:rsidRPr="006D3D1F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7</w:t>
      </w:r>
    </w:p>
    <w:p w14:paraId="7FFA1231" w14:textId="4CC5CC67" w:rsidR="006D3D1F" w:rsidRDefault="006D3D1F" w:rsidP="006D3D1F">
      <w:pPr>
        <w:spacing w:before="0"/>
        <w:ind w:left="0" w:right="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ab/>
      </w:r>
    </w:p>
    <w:p w14:paraId="2902AC22" w14:textId="198A9501" w:rsidR="006D3D1F" w:rsidRDefault="006D3D1F" w:rsidP="006D3D1F">
      <w:pPr>
        <w:spacing w:before="0"/>
        <w:ind w:left="0" w:right="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ab/>
      </w:r>
      <w:proofErr w:type="spellStart"/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Penggunaan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bilangan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octal pada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chmod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bisa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dilihat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pada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gambar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dibawah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proofErr w:type="gramStart"/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ini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:</w:t>
      </w:r>
      <w:proofErr w:type="gramEnd"/>
    </w:p>
    <w:p w14:paraId="7B14DBB5" w14:textId="7483198F" w:rsidR="006D3D1F" w:rsidRPr="006D3D1F" w:rsidRDefault="006D3D1F" w:rsidP="006D3D1F">
      <w:pPr>
        <w:spacing w:before="0"/>
        <w:ind w:left="0" w:right="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r>
        <w:rPr>
          <w:rFonts w:eastAsia="Times New Roman" w:cstheme="minorHAnsi"/>
          <w:noProof/>
          <w:kern w:val="0"/>
          <w:sz w:val="24"/>
          <w:szCs w:val="24"/>
          <w:lang w:eastAsia="en-US"/>
        </w:rPr>
        <w:drawing>
          <wp:anchor distT="0" distB="0" distL="114300" distR="114300" simplePos="0" relativeHeight="251683840" behindDoc="0" locked="0" layoutInCell="1" allowOverlap="1" wp14:anchorId="1A16FCC9" wp14:editId="7A0AD1DA">
            <wp:simplePos x="0" y="0"/>
            <wp:positionH relativeFrom="column">
              <wp:posOffset>732790</wp:posOffset>
            </wp:positionH>
            <wp:positionV relativeFrom="paragraph">
              <wp:posOffset>7620</wp:posOffset>
            </wp:positionV>
            <wp:extent cx="4448175" cy="1899285"/>
            <wp:effectExtent l="0" t="0" r="0" b="571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mo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05372B" w14:textId="701A895D" w:rsidR="00C05C6E" w:rsidRDefault="00C05C6E" w:rsidP="007237DE">
      <w:pPr>
        <w:pStyle w:val="ListParagraph"/>
        <w:spacing w:before="0"/>
        <w:ind w:left="108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19F85054" w14:textId="26FA741D" w:rsidR="00147101" w:rsidRDefault="00147101" w:rsidP="007237DE">
      <w:pPr>
        <w:pStyle w:val="ListParagraph"/>
        <w:spacing w:before="0"/>
        <w:ind w:left="108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19604D3A" w14:textId="77777777" w:rsidR="006D3D1F" w:rsidRDefault="006D3D1F" w:rsidP="007237DE">
      <w:pPr>
        <w:pStyle w:val="ListParagraph"/>
        <w:spacing w:before="0"/>
        <w:ind w:left="108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1E7F5CE0" w14:textId="77777777" w:rsidR="006D3D1F" w:rsidRDefault="006D3D1F" w:rsidP="007237DE">
      <w:pPr>
        <w:pStyle w:val="ListParagraph"/>
        <w:spacing w:before="0"/>
        <w:ind w:left="108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171AB6B3" w14:textId="77777777" w:rsidR="006D3D1F" w:rsidRDefault="006D3D1F" w:rsidP="007237DE">
      <w:pPr>
        <w:pStyle w:val="ListParagraph"/>
        <w:spacing w:before="0"/>
        <w:ind w:left="108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76DFA2C7" w14:textId="77777777" w:rsidR="006D3D1F" w:rsidRDefault="006D3D1F" w:rsidP="007237DE">
      <w:pPr>
        <w:pStyle w:val="ListParagraph"/>
        <w:spacing w:before="0"/>
        <w:ind w:left="108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7C749D82" w14:textId="77777777" w:rsidR="006D3D1F" w:rsidRDefault="006D3D1F" w:rsidP="007237DE">
      <w:pPr>
        <w:pStyle w:val="ListParagraph"/>
        <w:spacing w:before="0"/>
        <w:ind w:left="108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20CB6FC0" w14:textId="77777777" w:rsidR="006D3D1F" w:rsidRDefault="006D3D1F" w:rsidP="007237DE">
      <w:pPr>
        <w:pStyle w:val="ListParagraph"/>
        <w:spacing w:before="0"/>
        <w:ind w:left="108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378AE567" w14:textId="77777777" w:rsidR="006D3D1F" w:rsidRDefault="006D3D1F" w:rsidP="007237DE">
      <w:pPr>
        <w:pStyle w:val="ListParagraph"/>
        <w:spacing w:before="0"/>
        <w:ind w:left="108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668F7349" w14:textId="77777777" w:rsidR="006D3D1F" w:rsidRDefault="006D3D1F" w:rsidP="007237DE">
      <w:pPr>
        <w:pStyle w:val="ListParagraph"/>
        <w:spacing w:before="0"/>
        <w:ind w:left="108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2846B3AD" w14:textId="77777777" w:rsidR="006D3D1F" w:rsidRDefault="006D3D1F" w:rsidP="007237DE">
      <w:pPr>
        <w:pStyle w:val="ListParagraph"/>
        <w:spacing w:before="0"/>
        <w:ind w:left="108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3B67CCDD" w14:textId="0410BEB7" w:rsidR="006D3D1F" w:rsidRDefault="00B817A6" w:rsidP="00B817A6">
      <w:pPr>
        <w:spacing w:before="0"/>
        <w:ind w:left="0" w:right="0"/>
        <w:jc w:val="both"/>
        <w:rPr>
          <w:rFonts w:eastAsia="Times New Roman" w:cstheme="minorHAnsi"/>
          <w:b/>
          <w:kern w:val="0"/>
          <w:sz w:val="24"/>
          <w:szCs w:val="24"/>
          <w:lang w:eastAsia="id-ID"/>
          <w14:ligatures w14:val="none"/>
        </w:rPr>
      </w:pPr>
      <w:r>
        <w:rPr>
          <w:rFonts w:eastAsia="Times New Roman" w:cstheme="minorHAnsi"/>
          <w:b/>
          <w:kern w:val="0"/>
          <w:sz w:val="24"/>
          <w:szCs w:val="24"/>
          <w:lang w:eastAsia="id-ID"/>
          <w14:ligatures w14:val="none"/>
        </w:rPr>
        <w:t>PEMILIK FILE DAN GROUP</w:t>
      </w:r>
    </w:p>
    <w:p w14:paraId="0C7394BE" w14:textId="546A93CF" w:rsidR="00B817A6" w:rsidRPr="00B817A6" w:rsidRDefault="00B817A6" w:rsidP="00B817A6">
      <w:pPr>
        <w:spacing w:before="0"/>
        <w:ind w:left="0" w:right="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r>
        <w:rPr>
          <w:rFonts w:eastAsia="Times New Roman" w:cstheme="minorHAnsi"/>
          <w:b/>
          <w:kern w:val="0"/>
          <w:sz w:val="24"/>
          <w:szCs w:val="24"/>
          <w:lang w:eastAsia="id-ID"/>
          <w14:ligatures w14:val="none"/>
        </w:rPr>
        <w:tab/>
      </w:r>
      <w:proofErr w:type="spellStart"/>
      <w:r w:rsidRPr="00B817A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Pemilik</w:t>
      </w:r>
      <w:proofErr w:type="spellEnd"/>
      <w:r w:rsidRPr="00B817A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B817A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sebuah</w:t>
      </w:r>
      <w:proofErr w:type="spellEnd"/>
      <w:r w:rsidRPr="00B817A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file </w:t>
      </w:r>
      <w:proofErr w:type="spellStart"/>
      <w:r w:rsidRPr="00B817A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atau</w:t>
      </w:r>
      <w:proofErr w:type="spellEnd"/>
      <w:r w:rsidRPr="00B817A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B817A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direktori</w:t>
      </w:r>
      <w:proofErr w:type="spellEnd"/>
      <w:r w:rsidRPr="00B817A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B817A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dapat</w:t>
      </w:r>
      <w:proofErr w:type="spellEnd"/>
      <w:r w:rsidRPr="00B817A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B817A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diganti</w:t>
      </w:r>
      <w:proofErr w:type="spellEnd"/>
      <w:r w:rsidRPr="00B817A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B817A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menjadi</w:t>
      </w:r>
      <w:proofErr w:type="spellEnd"/>
      <w:r w:rsidRPr="00B817A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user yang lain yang </w:t>
      </w:r>
      <w:proofErr w:type="spellStart"/>
      <w:r w:rsidRPr="00B817A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kita</w:t>
      </w:r>
      <w:proofErr w:type="spellEnd"/>
      <w:r w:rsidRPr="00B817A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B817A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inginkan</w:t>
      </w:r>
      <w:proofErr w:type="spellEnd"/>
      <w:r w:rsidRPr="00B817A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B817A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Untuk</w:t>
      </w:r>
      <w:proofErr w:type="spellEnd"/>
      <w:r w:rsidRPr="00B817A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B817A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menggantinya</w:t>
      </w:r>
      <w:proofErr w:type="spellEnd"/>
      <w:r w:rsidRPr="00B817A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B817A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digunakan</w:t>
      </w:r>
      <w:proofErr w:type="spellEnd"/>
      <w:r w:rsidRPr="00B817A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B817A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perintah</w:t>
      </w:r>
      <w:proofErr w:type="spellEnd"/>
      <w:r w:rsidRPr="00B817A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B817A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chown</w:t>
      </w:r>
      <w:proofErr w:type="spellEnd"/>
      <w:r w:rsidRPr="00B817A6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.</w:t>
      </w:r>
    </w:p>
    <w:p w14:paraId="182B0C09" w14:textId="5CCA0B00" w:rsidR="006D3D1F" w:rsidRDefault="00B978C0" w:rsidP="007237DE">
      <w:pPr>
        <w:pStyle w:val="ListParagraph"/>
        <w:spacing w:before="0"/>
        <w:ind w:left="108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proofErr w:type="gramStart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Syntax :</w:t>
      </w:r>
      <w:proofErr w:type="gramEnd"/>
    </w:p>
    <w:p w14:paraId="5762F1B3" w14:textId="13605250" w:rsidR="00B978C0" w:rsidRDefault="00B978C0" w:rsidP="00B978C0">
      <w:pPr>
        <w:spacing w:before="0"/>
        <w:ind w:right="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r w:rsidRPr="00081024">
        <w:rPr>
          <w:rFonts w:cstheme="minorHAnsi"/>
          <w:noProof/>
          <w:sz w:val="24"/>
          <w:szCs w:val="24"/>
          <w:lang w:eastAsia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4DE118C" wp14:editId="222C8639">
                <wp:simplePos x="0" y="0"/>
                <wp:positionH relativeFrom="column">
                  <wp:posOffset>695325</wp:posOffset>
                </wp:positionH>
                <wp:positionV relativeFrom="paragraph">
                  <wp:posOffset>111125</wp:posOffset>
                </wp:positionV>
                <wp:extent cx="4695825" cy="1404620"/>
                <wp:effectExtent l="0" t="0" r="28575" b="2730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8D065" w14:textId="689480BC" w:rsidR="00B978C0" w:rsidRPr="00DE4C3A" w:rsidRDefault="00B978C0" w:rsidP="00B978C0">
                            <w:pPr>
                              <w:rPr>
                                <w:rFonts w:ascii="Courier New" w:hAnsi="Courier New" w:cs="Courier New"/>
                                <w:i/>
                              </w:rPr>
                            </w:pPr>
                            <w:r w:rsidRPr="00DE4C3A"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 xml:space="preserve"># </w:t>
                            </w:r>
                            <w:proofErr w:type="spellStart"/>
                            <w:r w:rsidRPr="00DE4C3A"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chown</w:t>
                            </w:r>
                            <w:proofErr w:type="spellEnd"/>
                            <w:r w:rsidRPr="00DE4C3A">
                              <w:rPr>
                                <w:rFonts w:ascii="Courier New" w:hAnsi="Courier New" w:cs="Courier New"/>
                                <w:i/>
                              </w:rPr>
                              <w:t xml:space="preserve"> option </w:t>
                            </w:r>
                            <w:proofErr w:type="spellStart"/>
                            <w:r w:rsidRPr="00DE4C3A">
                              <w:rPr>
                                <w:rFonts w:ascii="Courier New" w:hAnsi="Courier New" w:cs="Courier New"/>
                                <w:i/>
                              </w:rPr>
                              <w:t>pemilik_baru</w:t>
                            </w:r>
                            <w:proofErr w:type="spellEnd"/>
                            <w:r w:rsidRPr="00DE4C3A">
                              <w:rPr>
                                <w:rFonts w:ascii="Courier New" w:hAnsi="Courier New" w:cs="Courier New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DE4C3A">
                              <w:rPr>
                                <w:rFonts w:ascii="Courier New" w:hAnsi="Courier New" w:cs="Courier New"/>
                                <w:i/>
                              </w:rPr>
                              <w:t>nama_file</w:t>
                            </w:r>
                            <w:proofErr w:type="spellEnd"/>
                            <w:r w:rsidRPr="00DE4C3A">
                              <w:rPr>
                                <w:rFonts w:ascii="Courier New" w:hAnsi="Courier New" w:cs="Courier New"/>
                                <w:i/>
                              </w:rPr>
                              <w:t>/</w:t>
                            </w:r>
                            <w:proofErr w:type="spellStart"/>
                            <w:r w:rsidRPr="00DE4C3A">
                              <w:rPr>
                                <w:rFonts w:ascii="Courier New" w:hAnsi="Courier New" w:cs="Courier New"/>
                                <w:i/>
                              </w:rPr>
                              <w:t>direktori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DE118C" id="_x0000_s1037" type="#_x0000_t202" style="position:absolute;left:0;text-align:left;margin-left:54.75pt;margin-top:8.75pt;width:369.7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">
                <v:textbox style="mso-fit-shape-to-text:t">
                  <w:txbxContent>
                    <w:p w14:paraId="26C8D065" w14:textId="689480BC" w:rsidR="00B978C0" w:rsidRPr="00DE4C3A" w:rsidRDefault="00B978C0" w:rsidP="00B978C0">
                      <w:pPr>
                        <w:rPr>
                          <w:rFonts w:ascii="Courier New" w:hAnsi="Courier New" w:cs="Courier New"/>
                          <w:i/>
                        </w:rPr>
                      </w:pPr>
                      <w:r w:rsidRPr="00DE4C3A">
                        <w:rPr>
                          <w:rFonts w:ascii="Courier New" w:hAnsi="Courier New" w:cs="Courier New"/>
                          <w:b/>
                          <w:i/>
                        </w:rPr>
                        <w:t xml:space="preserve"># </w:t>
                      </w:r>
                      <w:proofErr w:type="spellStart"/>
                      <w:r w:rsidRPr="00DE4C3A">
                        <w:rPr>
                          <w:rFonts w:ascii="Courier New" w:hAnsi="Courier New" w:cs="Courier New"/>
                          <w:b/>
                          <w:i/>
                        </w:rPr>
                        <w:t>chown</w:t>
                      </w:r>
                      <w:proofErr w:type="spellEnd"/>
                      <w:r w:rsidRPr="00DE4C3A">
                        <w:rPr>
                          <w:rFonts w:ascii="Courier New" w:hAnsi="Courier New" w:cs="Courier New"/>
                          <w:i/>
                        </w:rPr>
                        <w:t xml:space="preserve"> option </w:t>
                      </w:r>
                      <w:proofErr w:type="spellStart"/>
                      <w:r w:rsidRPr="00DE4C3A">
                        <w:rPr>
                          <w:rFonts w:ascii="Courier New" w:hAnsi="Courier New" w:cs="Courier New"/>
                          <w:i/>
                        </w:rPr>
                        <w:t>pemilik_baru</w:t>
                      </w:r>
                      <w:proofErr w:type="spellEnd"/>
                      <w:r w:rsidRPr="00DE4C3A">
                        <w:rPr>
                          <w:rFonts w:ascii="Courier New" w:hAnsi="Courier New" w:cs="Courier New"/>
                          <w:i/>
                        </w:rPr>
                        <w:t xml:space="preserve"> </w:t>
                      </w:r>
                      <w:proofErr w:type="spellStart"/>
                      <w:r w:rsidRPr="00DE4C3A">
                        <w:rPr>
                          <w:rFonts w:ascii="Courier New" w:hAnsi="Courier New" w:cs="Courier New"/>
                          <w:i/>
                        </w:rPr>
                        <w:t>nama_file</w:t>
                      </w:r>
                      <w:proofErr w:type="spellEnd"/>
                      <w:r w:rsidRPr="00DE4C3A">
                        <w:rPr>
                          <w:rFonts w:ascii="Courier New" w:hAnsi="Courier New" w:cs="Courier New"/>
                          <w:i/>
                        </w:rPr>
                        <w:t>/</w:t>
                      </w:r>
                      <w:proofErr w:type="spellStart"/>
                      <w:r w:rsidRPr="00DE4C3A">
                        <w:rPr>
                          <w:rFonts w:ascii="Courier New" w:hAnsi="Courier New" w:cs="Courier New"/>
                          <w:i/>
                        </w:rPr>
                        <w:t>direktori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6C9A9C7" w14:textId="09A7BC8B" w:rsidR="00B978C0" w:rsidRPr="00B978C0" w:rsidRDefault="00B978C0" w:rsidP="00B978C0">
      <w:pPr>
        <w:spacing w:before="0"/>
        <w:ind w:right="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46796F44" w14:textId="155D0B8A" w:rsidR="006D3D1F" w:rsidRDefault="006D3D1F" w:rsidP="007237DE">
      <w:pPr>
        <w:pStyle w:val="ListParagraph"/>
        <w:spacing w:before="0"/>
        <w:ind w:left="108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3BAE4DCF" w14:textId="6275DA05" w:rsidR="006D3D1F" w:rsidRDefault="00B978C0" w:rsidP="00B978C0">
      <w:pPr>
        <w:spacing w:before="0"/>
        <w:ind w:right="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ab/>
      </w:r>
      <w:proofErr w:type="spellStart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Begitu</w:t>
      </w:r>
      <w:proofErr w:type="spellEnd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juga </w:t>
      </w:r>
      <w:proofErr w:type="spellStart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nama</w:t>
      </w:r>
      <w:proofErr w:type="spellEnd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group pada </w:t>
      </w:r>
      <w:proofErr w:type="spellStart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sebuah</w:t>
      </w:r>
      <w:proofErr w:type="spellEnd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file juga </w:t>
      </w:r>
      <w:proofErr w:type="spellStart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dapat</w:t>
      </w:r>
      <w:proofErr w:type="spellEnd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kita</w:t>
      </w:r>
      <w:proofErr w:type="spellEnd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ubah</w:t>
      </w:r>
      <w:proofErr w:type="spellEnd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untuk</w:t>
      </w:r>
      <w:proofErr w:type="spellEnd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mengubahnya</w:t>
      </w:r>
      <w:proofErr w:type="spellEnd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kita</w:t>
      </w:r>
      <w:proofErr w:type="spellEnd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bisa</w:t>
      </w:r>
      <w:proofErr w:type="spellEnd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menggunakan</w:t>
      </w:r>
      <w:proofErr w:type="spellEnd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perintah</w:t>
      </w:r>
      <w:proofErr w:type="spellEnd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B978C0">
        <w:rPr>
          <w:rFonts w:eastAsia="Times New Roman" w:cstheme="minorHAnsi"/>
          <w:b/>
          <w:kern w:val="0"/>
          <w:sz w:val="24"/>
          <w:szCs w:val="24"/>
          <w:lang w:eastAsia="id-ID"/>
          <w14:ligatures w14:val="none"/>
        </w:rPr>
        <w:t>chgrp</w:t>
      </w:r>
      <w:proofErr w:type="spellEnd"/>
      <w:r w:rsidRPr="00B978C0">
        <w:rPr>
          <w:rFonts w:eastAsia="Times New Roman" w:cstheme="minorHAnsi"/>
          <w:b/>
          <w:kern w:val="0"/>
          <w:sz w:val="24"/>
          <w:szCs w:val="24"/>
          <w:lang w:eastAsia="id-ID"/>
          <w14:ligatures w14:val="none"/>
        </w:rPr>
        <w:t>.</w:t>
      </w:r>
    </w:p>
    <w:p w14:paraId="0A63E1C1" w14:textId="2E87E28F" w:rsidR="00B978C0" w:rsidRDefault="00B978C0" w:rsidP="00B978C0">
      <w:pPr>
        <w:spacing w:before="0"/>
        <w:ind w:right="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ab/>
      </w:r>
      <w:proofErr w:type="gramStart"/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Syntax :</w:t>
      </w:r>
      <w:proofErr w:type="gramEnd"/>
    </w:p>
    <w:p w14:paraId="5AD24ABE" w14:textId="198BC7EF" w:rsidR="00B978C0" w:rsidRPr="00B978C0" w:rsidRDefault="00B978C0" w:rsidP="00B978C0">
      <w:pPr>
        <w:spacing w:before="0"/>
        <w:ind w:right="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r w:rsidRPr="00081024">
        <w:rPr>
          <w:rFonts w:cstheme="minorHAnsi"/>
          <w:noProof/>
          <w:sz w:val="24"/>
          <w:szCs w:val="24"/>
          <w:lang w:eastAsia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26944DF" wp14:editId="136D2E9F">
                <wp:simplePos x="0" y="0"/>
                <wp:positionH relativeFrom="column">
                  <wp:posOffset>695325</wp:posOffset>
                </wp:positionH>
                <wp:positionV relativeFrom="paragraph">
                  <wp:posOffset>106045</wp:posOffset>
                </wp:positionV>
                <wp:extent cx="4695825" cy="1404620"/>
                <wp:effectExtent l="0" t="0" r="28575" b="273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0D0A5" w14:textId="30BA83AA" w:rsidR="00B978C0" w:rsidRPr="00DE4C3A" w:rsidRDefault="00B978C0" w:rsidP="00B978C0">
                            <w:pPr>
                              <w:rPr>
                                <w:rFonts w:ascii="Courier New" w:hAnsi="Courier New" w:cs="Courier New"/>
                                <w:i/>
                              </w:rPr>
                            </w:pPr>
                            <w:r w:rsidRPr="00DE4C3A"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 xml:space="preserve"># </w:t>
                            </w:r>
                            <w:proofErr w:type="spellStart"/>
                            <w:r w:rsidRPr="00DE4C3A"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chgrp</w:t>
                            </w:r>
                            <w:proofErr w:type="spellEnd"/>
                            <w:r w:rsidRPr="00DE4C3A">
                              <w:rPr>
                                <w:rFonts w:ascii="Courier New" w:hAnsi="Courier New" w:cs="Courier New"/>
                                <w:i/>
                              </w:rPr>
                              <w:t xml:space="preserve"> option </w:t>
                            </w:r>
                            <w:proofErr w:type="spellStart"/>
                            <w:r w:rsidRPr="00DE4C3A">
                              <w:rPr>
                                <w:rFonts w:ascii="Courier New" w:hAnsi="Courier New" w:cs="Courier New"/>
                                <w:i/>
                              </w:rPr>
                              <w:t>group_pengganti</w:t>
                            </w:r>
                            <w:proofErr w:type="spellEnd"/>
                            <w:r w:rsidRPr="00DE4C3A">
                              <w:rPr>
                                <w:rFonts w:ascii="Courier New" w:hAnsi="Courier New" w:cs="Courier New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DE4C3A">
                              <w:rPr>
                                <w:rFonts w:ascii="Courier New" w:hAnsi="Courier New" w:cs="Courier New"/>
                                <w:i/>
                              </w:rPr>
                              <w:t>nama_file</w:t>
                            </w:r>
                            <w:proofErr w:type="spellEnd"/>
                            <w:r w:rsidRPr="00DE4C3A">
                              <w:rPr>
                                <w:rFonts w:ascii="Courier New" w:hAnsi="Courier New" w:cs="Courier New"/>
                                <w:i/>
                              </w:rPr>
                              <w:t>/</w:t>
                            </w:r>
                            <w:proofErr w:type="spellStart"/>
                            <w:r w:rsidRPr="00DE4C3A">
                              <w:rPr>
                                <w:rFonts w:ascii="Courier New" w:hAnsi="Courier New" w:cs="Courier New"/>
                                <w:i/>
                              </w:rPr>
                              <w:t>direktori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6944DF" id="_x0000_s1038" type="#_x0000_t202" style="position:absolute;left:0;text-align:left;margin-left:54.75pt;margin-top:8.35pt;width:369.7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">
                <v:textbox style="mso-fit-shape-to-text:t">
                  <w:txbxContent>
                    <w:p w14:paraId="1C30D0A5" w14:textId="30BA83AA" w:rsidR="00B978C0" w:rsidRPr="00DE4C3A" w:rsidRDefault="00B978C0" w:rsidP="00B978C0">
                      <w:pPr>
                        <w:rPr>
                          <w:rFonts w:ascii="Courier New" w:hAnsi="Courier New" w:cs="Courier New"/>
                          <w:i/>
                        </w:rPr>
                      </w:pPr>
                      <w:r w:rsidRPr="00DE4C3A">
                        <w:rPr>
                          <w:rFonts w:ascii="Courier New" w:hAnsi="Courier New" w:cs="Courier New"/>
                          <w:b/>
                          <w:i/>
                        </w:rPr>
                        <w:t xml:space="preserve"># </w:t>
                      </w:r>
                      <w:proofErr w:type="spellStart"/>
                      <w:r w:rsidRPr="00DE4C3A">
                        <w:rPr>
                          <w:rFonts w:ascii="Courier New" w:hAnsi="Courier New" w:cs="Courier New"/>
                          <w:b/>
                          <w:i/>
                        </w:rPr>
                        <w:t>chgrp</w:t>
                      </w:r>
                      <w:proofErr w:type="spellEnd"/>
                      <w:r w:rsidRPr="00DE4C3A">
                        <w:rPr>
                          <w:rFonts w:ascii="Courier New" w:hAnsi="Courier New" w:cs="Courier New"/>
                          <w:i/>
                        </w:rPr>
                        <w:t xml:space="preserve"> option </w:t>
                      </w:r>
                      <w:proofErr w:type="spellStart"/>
                      <w:r w:rsidRPr="00DE4C3A">
                        <w:rPr>
                          <w:rFonts w:ascii="Courier New" w:hAnsi="Courier New" w:cs="Courier New"/>
                          <w:i/>
                        </w:rPr>
                        <w:t>group_pengganti</w:t>
                      </w:r>
                      <w:proofErr w:type="spellEnd"/>
                      <w:r w:rsidRPr="00DE4C3A">
                        <w:rPr>
                          <w:rFonts w:ascii="Courier New" w:hAnsi="Courier New" w:cs="Courier New"/>
                          <w:i/>
                        </w:rPr>
                        <w:t xml:space="preserve"> </w:t>
                      </w:r>
                      <w:proofErr w:type="spellStart"/>
                      <w:r w:rsidRPr="00DE4C3A">
                        <w:rPr>
                          <w:rFonts w:ascii="Courier New" w:hAnsi="Courier New" w:cs="Courier New"/>
                          <w:i/>
                        </w:rPr>
                        <w:t>nama_file</w:t>
                      </w:r>
                      <w:proofErr w:type="spellEnd"/>
                      <w:r w:rsidRPr="00DE4C3A">
                        <w:rPr>
                          <w:rFonts w:ascii="Courier New" w:hAnsi="Courier New" w:cs="Courier New"/>
                          <w:i/>
                        </w:rPr>
                        <w:t>/</w:t>
                      </w:r>
                      <w:proofErr w:type="spellStart"/>
                      <w:r w:rsidRPr="00DE4C3A">
                        <w:rPr>
                          <w:rFonts w:ascii="Courier New" w:hAnsi="Courier New" w:cs="Courier New"/>
                          <w:i/>
                        </w:rPr>
                        <w:t>direktori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8EBCA54" w14:textId="2A0B9625" w:rsidR="006D3D1F" w:rsidRDefault="006D3D1F" w:rsidP="007237DE">
      <w:pPr>
        <w:pStyle w:val="ListParagraph"/>
        <w:spacing w:before="0"/>
        <w:ind w:left="108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78BDC0F8" w14:textId="77777777" w:rsidR="006D3D1F" w:rsidRDefault="006D3D1F" w:rsidP="007237DE">
      <w:pPr>
        <w:pStyle w:val="ListParagraph"/>
        <w:spacing w:before="0"/>
        <w:ind w:left="108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22A0DCBC" w14:textId="77777777" w:rsidR="006D3D1F" w:rsidRDefault="006D3D1F" w:rsidP="007237DE">
      <w:pPr>
        <w:pStyle w:val="ListParagraph"/>
        <w:spacing w:before="0"/>
        <w:ind w:left="108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1040EED8" w14:textId="384F1D15" w:rsidR="006D3D1F" w:rsidRDefault="00B978C0" w:rsidP="00B978C0">
      <w:pPr>
        <w:spacing w:before="0"/>
        <w:ind w:right="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ab/>
      </w:r>
      <w:proofErr w:type="spellStart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Untuk</w:t>
      </w:r>
      <w:proofErr w:type="spellEnd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keamanan</w:t>
      </w:r>
      <w:proofErr w:type="spellEnd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dan </w:t>
      </w:r>
      <w:proofErr w:type="spellStart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privasi</w:t>
      </w:r>
      <w:proofErr w:type="spellEnd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setiap</w:t>
      </w:r>
      <w:proofErr w:type="spellEnd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f</w:t>
      </w:r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ile di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linux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memiliki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identitas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kepemilikan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(ownership). </w:t>
      </w:r>
      <w:proofErr w:type="spellStart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Dengan</w:t>
      </w:r>
      <w:proofErr w:type="spellEnd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adanya</w:t>
      </w:r>
      <w:proofErr w:type="spellEnd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identitas</w:t>
      </w:r>
      <w:proofErr w:type="spellEnd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ini</w:t>
      </w:r>
      <w:proofErr w:type="spellEnd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maka</w:t>
      </w:r>
      <w:proofErr w:type="spellEnd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akan</w:t>
      </w:r>
      <w:proofErr w:type="spellEnd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jelas</w:t>
      </w:r>
      <w:proofErr w:type="spellEnd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siapa</w:t>
      </w:r>
      <w:proofErr w:type="spellEnd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pemilik</w:t>
      </w:r>
      <w:proofErr w:type="spellEnd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file </w:t>
      </w:r>
      <w:proofErr w:type="spellStart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tersebut</w:t>
      </w:r>
      <w:proofErr w:type="spellEnd"/>
      <w:r w:rsidRPr="00B978C0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.</w:t>
      </w:r>
    </w:p>
    <w:p w14:paraId="1799B900" w14:textId="77777777" w:rsidR="007609CC" w:rsidRDefault="007609CC" w:rsidP="00B978C0">
      <w:pPr>
        <w:spacing w:before="0"/>
        <w:ind w:right="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7F5AED31" w14:textId="05D76A55" w:rsidR="007609CC" w:rsidRPr="00B978C0" w:rsidRDefault="007609CC" w:rsidP="00B978C0">
      <w:pPr>
        <w:spacing w:before="0"/>
        <w:ind w:right="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ab/>
      </w:r>
      <w:proofErr w:type="gramStart"/>
      <w:r w:rsidRPr="007609CC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Note :</w:t>
      </w:r>
      <w:proofErr w:type="gramEnd"/>
      <w:r w:rsidRPr="007609CC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7609CC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perintah</w:t>
      </w:r>
      <w:proofErr w:type="spellEnd"/>
      <w:r w:rsidRPr="007609CC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7609CC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chown</w:t>
      </w:r>
      <w:proofErr w:type="spellEnd"/>
      <w:r w:rsidRPr="007609CC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dan </w:t>
      </w:r>
      <w:proofErr w:type="spellStart"/>
      <w:r w:rsidRPr="007609CC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chgrp</w:t>
      </w:r>
      <w:proofErr w:type="spellEnd"/>
      <w:r w:rsidRPr="007609CC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7609CC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harus</w:t>
      </w:r>
      <w:proofErr w:type="spellEnd"/>
      <w:r w:rsidRPr="007609CC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7609CC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dilakukan</w:t>
      </w:r>
      <w:proofErr w:type="spellEnd"/>
      <w:r w:rsidRPr="007609CC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7609CC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melalui</w:t>
      </w:r>
      <w:proofErr w:type="spellEnd"/>
      <w:r w:rsidRPr="007609CC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root. User dan Group </w:t>
      </w:r>
      <w:proofErr w:type="spellStart"/>
      <w:r w:rsidRPr="007609CC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pengganti</w:t>
      </w:r>
      <w:proofErr w:type="spellEnd"/>
      <w:r w:rsidRPr="007609CC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7609CC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sudah</w:t>
      </w:r>
      <w:proofErr w:type="spellEnd"/>
      <w:r w:rsidRPr="007609CC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7609CC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harus</w:t>
      </w:r>
      <w:proofErr w:type="spellEnd"/>
      <w:r w:rsidRPr="007609CC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7609CC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ada</w:t>
      </w:r>
      <w:proofErr w:type="spellEnd"/>
      <w:r w:rsidRPr="007609CC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7609CC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dalam</w:t>
      </w:r>
      <w:proofErr w:type="spellEnd"/>
      <w:r w:rsidRPr="007609CC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7609CC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sistem</w:t>
      </w:r>
      <w:proofErr w:type="spellEnd"/>
      <w:r w:rsidRPr="007609CC"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  <w:t>.</w:t>
      </w:r>
    </w:p>
    <w:p w14:paraId="26178014" w14:textId="77777777" w:rsidR="006D3D1F" w:rsidRDefault="006D3D1F" w:rsidP="007237DE">
      <w:pPr>
        <w:pStyle w:val="ListParagraph"/>
        <w:spacing w:before="0"/>
        <w:ind w:left="108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12ED8708" w14:textId="77777777" w:rsidR="00DE4C3A" w:rsidRPr="00702EA4" w:rsidRDefault="00DE4C3A" w:rsidP="00702EA4">
      <w:pPr>
        <w:spacing w:before="0"/>
        <w:ind w:left="0" w:right="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3D61FEF2" w14:textId="77777777" w:rsidR="00DE4C3A" w:rsidRDefault="00DE4C3A" w:rsidP="007237DE">
      <w:pPr>
        <w:pStyle w:val="ListParagraph"/>
        <w:spacing w:before="0"/>
        <w:ind w:left="108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737E56DD" w14:textId="77777777" w:rsidR="00DE4C3A" w:rsidRDefault="00DE4C3A" w:rsidP="007237DE">
      <w:pPr>
        <w:pStyle w:val="ListParagraph"/>
        <w:spacing w:before="0"/>
        <w:ind w:left="108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50D74B07" w14:textId="77777777" w:rsidR="00DE4C3A" w:rsidRDefault="00DE4C3A" w:rsidP="007237DE">
      <w:pPr>
        <w:pStyle w:val="ListParagraph"/>
        <w:spacing w:before="0"/>
        <w:ind w:left="108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6E66375D" w14:textId="77777777" w:rsidR="00DE4C3A" w:rsidRDefault="00DE4C3A" w:rsidP="007237DE">
      <w:pPr>
        <w:pStyle w:val="ListParagraph"/>
        <w:spacing w:before="0"/>
        <w:ind w:left="108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62F052EF" w14:textId="77777777" w:rsidR="007237DE" w:rsidRPr="007237DE" w:rsidRDefault="007237DE" w:rsidP="007237DE">
      <w:pPr>
        <w:pStyle w:val="ListParagraph"/>
        <w:spacing w:before="0"/>
        <w:ind w:left="1080" w:right="0" w:firstLine="360"/>
        <w:jc w:val="both"/>
        <w:rPr>
          <w:rFonts w:eastAsia="Times New Roman" w:cstheme="minorHAnsi"/>
          <w:kern w:val="0"/>
          <w:sz w:val="24"/>
          <w:szCs w:val="24"/>
          <w:lang w:eastAsia="id-ID"/>
          <w14:ligatures w14:val="none"/>
        </w:rPr>
      </w:pPr>
    </w:p>
    <w:p w14:paraId="7BA83215" w14:textId="77777777" w:rsidR="00B561E9" w:rsidRPr="00FD1905" w:rsidRDefault="00B561E9" w:rsidP="004439CD">
      <w:pPr>
        <w:spacing w:before="0"/>
        <w:ind w:right="0"/>
        <w:jc w:val="both"/>
        <w:rPr>
          <w:rFonts w:asciiTheme="majorHAnsi" w:eastAsia="Times New Roman" w:hAnsiTheme="majorHAnsi" w:cstheme="majorHAnsi"/>
          <w:kern w:val="0"/>
          <w:lang w:eastAsia="id-ID"/>
          <w14:ligatures w14:val="none"/>
        </w:rPr>
      </w:pPr>
    </w:p>
    <w:p w14:paraId="797E4030" w14:textId="64225ACE" w:rsidR="00E2650A" w:rsidRDefault="00AD00CB" w:rsidP="00E2650A">
      <w:pPr>
        <w:pStyle w:val="Heading2"/>
      </w:pPr>
      <w:r>
        <w:t>MATERI PRAKTIKUM</w:t>
      </w:r>
      <w:r w:rsidR="00D77355">
        <w:t xml:space="preserve"> (PERCOBAAN)</w:t>
      </w:r>
    </w:p>
    <w:p w14:paraId="5862C795" w14:textId="4ACFB761" w:rsidR="00862A22" w:rsidRDefault="00862A22" w:rsidP="00BA3E69">
      <w:pPr>
        <w:ind w:left="0"/>
      </w:pPr>
    </w:p>
    <w:p w14:paraId="58B85D1D" w14:textId="485280B3" w:rsidR="00DE4C3A" w:rsidRPr="00DE4C3A" w:rsidRDefault="00DE4C3A" w:rsidP="00BA3E69">
      <w:pPr>
        <w:ind w:left="0"/>
        <w:rPr>
          <w:b/>
          <w:sz w:val="24"/>
          <w:szCs w:val="24"/>
        </w:rPr>
      </w:pPr>
      <w:r w:rsidRPr="00DE4C3A">
        <w:rPr>
          <w:b/>
          <w:sz w:val="24"/>
          <w:szCs w:val="24"/>
        </w:rPr>
        <w:t>PERCOBAAN PRAKTIKUM</w:t>
      </w:r>
    </w:p>
    <w:p w14:paraId="7A73A53D" w14:textId="77777777" w:rsidR="00DE4C3A" w:rsidRPr="00DE4C3A" w:rsidRDefault="00DE4C3A" w:rsidP="00DE4C3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DE4C3A">
        <w:rPr>
          <w:sz w:val="24"/>
          <w:szCs w:val="24"/>
        </w:rPr>
        <w:t xml:space="preserve">Login </w:t>
      </w:r>
      <w:proofErr w:type="spellStart"/>
      <w:r w:rsidRPr="00DE4C3A">
        <w:rPr>
          <w:sz w:val="24"/>
          <w:szCs w:val="24"/>
        </w:rPr>
        <w:t>sebagai</w:t>
      </w:r>
      <w:proofErr w:type="spellEnd"/>
      <w:r w:rsidRPr="00DE4C3A">
        <w:rPr>
          <w:sz w:val="24"/>
          <w:szCs w:val="24"/>
        </w:rPr>
        <w:t xml:space="preserve"> root.</w:t>
      </w:r>
    </w:p>
    <w:p w14:paraId="6266D33C" w14:textId="41970328" w:rsidR="00DE4C3A" w:rsidRDefault="00DE4C3A" w:rsidP="00DE4C3A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DE4C3A">
        <w:rPr>
          <w:sz w:val="24"/>
          <w:szCs w:val="24"/>
        </w:rPr>
        <w:t>Bukalah</w:t>
      </w:r>
      <w:proofErr w:type="spellEnd"/>
      <w:r w:rsidRPr="00DE4C3A">
        <w:rPr>
          <w:sz w:val="24"/>
          <w:szCs w:val="24"/>
        </w:rPr>
        <w:t xml:space="preserve"> Console Terminal dan </w:t>
      </w:r>
      <w:proofErr w:type="spellStart"/>
      <w:r w:rsidRPr="00DE4C3A">
        <w:rPr>
          <w:sz w:val="24"/>
          <w:szCs w:val="24"/>
        </w:rPr>
        <w:t>lakukan</w:t>
      </w:r>
      <w:proofErr w:type="spellEnd"/>
      <w:r w:rsidRPr="00DE4C3A">
        <w:rPr>
          <w:sz w:val="24"/>
          <w:szCs w:val="24"/>
        </w:rPr>
        <w:t xml:space="preserve"> </w:t>
      </w:r>
      <w:proofErr w:type="spellStart"/>
      <w:r w:rsidRPr="00DE4C3A">
        <w:rPr>
          <w:sz w:val="24"/>
          <w:szCs w:val="24"/>
        </w:rPr>
        <w:t>percobaan</w:t>
      </w:r>
      <w:proofErr w:type="spellEnd"/>
      <w:r w:rsidRPr="00DE4C3A">
        <w:rPr>
          <w:sz w:val="24"/>
          <w:szCs w:val="24"/>
        </w:rPr>
        <w:t xml:space="preserve"> -</w:t>
      </w:r>
      <w:proofErr w:type="spellStart"/>
      <w:r w:rsidRPr="00DE4C3A">
        <w:rPr>
          <w:sz w:val="24"/>
          <w:szCs w:val="24"/>
        </w:rPr>
        <w:t>percobaan</w:t>
      </w:r>
      <w:proofErr w:type="spellEnd"/>
      <w:r w:rsidRPr="00DE4C3A">
        <w:rPr>
          <w:sz w:val="24"/>
          <w:szCs w:val="24"/>
        </w:rPr>
        <w:t xml:space="preserve"> di </w:t>
      </w:r>
      <w:proofErr w:type="spellStart"/>
      <w:r w:rsidRPr="00DE4C3A">
        <w:rPr>
          <w:sz w:val="24"/>
          <w:szCs w:val="24"/>
        </w:rPr>
        <w:t>bawah</w:t>
      </w:r>
      <w:proofErr w:type="spellEnd"/>
      <w:r w:rsidRPr="00DE4C3A">
        <w:rPr>
          <w:sz w:val="24"/>
          <w:szCs w:val="24"/>
        </w:rPr>
        <w:t xml:space="preserve"> </w:t>
      </w:r>
      <w:proofErr w:type="spellStart"/>
      <w:r w:rsidRPr="00DE4C3A">
        <w:rPr>
          <w:sz w:val="24"/>
          <w:szCs w:val="24"/>
        </w:rPr>
        <w:t>ini</w:t>
      </w:r>
      <w:proofErr w:type="spellEnd"/>
      <w:r w:rsidRPr="00DE4C3A">
        <w:rPr>
          <w:sz w:val="24"/>
          <w:szCs w:val="24"/>
        </w:rPr>
        <w:t xml:space="preserve"> </w:t>
      </w:r>
      <w:proofErr w:type="spellStart"/>
      <w:r w:rsidRPr="00DE4C3A">
        <w:rPr>
          <w:sz w:val="24"/>
          <w:szCs w:val="24"/>
        </w:rPr>
        <w:t>kemudian</w:t>
      </w:r>
      <w:proofErr w:type="spellEnd"/>
      <w:r w:rsidRPr="00DE4C3A">
        <w:rPr>
          <w:sz w:val="24"/>
          <w:szCs w:val="24"/>
        </w:rPr>
        <w:t xml:space="preserve"> </w:t>
      </w:r>
      <w:proofErr w:type="spellStart"/>
      <w:r w:rsidRPr="00DE4C3A">
        <w:rPr>
          <w:sz w:val="24"/>
          <w:szCs w:val="24"/>
        </w:rPr>
        <w:t>analisa</w:t>
      </w:r>
      <w:proofErr w:type="spellEnd"/>
      <w:r w:rsidRPr="00DE4C3A">
        <w:rPr>
          <w:sz w:val="24"/>
          <w:szCs w:val="24"/>
        </w:rPr>
        <w:t xml:space="preserve"> </w:t>
      </w:r>
      <w:proofErr w:type="spellStart"/>
      <w:r w:rsidRPr="00DE4C3A">
        <w:rPr>
          <w:sz w:val="24"/>
          <w:szCs w:val="24"/>
        </w:rPr>
        <w:t>hasil</w:t>
      </w:r>
      <w:proofErr w:type="spellEnd"/>
      <w:r w:rsidRPr="00DE4C3A">
        <w:rPr>
          <w:sz w:val="24"/>
          <w:szCs w:val="24"/>
        </w:rPr>
        <w:t xml:space="preserve"> </w:t>
      </w:r>
      <w:proofErr w:type="spellStart"/>
      <w:r w:rsidRPr="00DE4C3A">
        <w:rPr>
          <w:sz w:val="24"/>
          <w:szCs w:val="24"/>
        </w:rPr>
        <w:t>percobaan</w:t>
      </w:r>
      <w:proofErr w:type="spellEnd"/>
      <w:r w:rsidRPr="00DE4C3A">
        <w:rPr>
          <w:sz w:val="24"/>
          <w:szCs w:val="24"/>
        </w:rPr>
        <w:t>.</w:t>
      </w:r>
    </w:p>
    <w:p w14:paraId="04BC9EDC" w14:textId="77777777" w:rsidR="00A126E6" w:rsidRDefault="00A126E6" w:rsidP="00DE4C3A">
      <w:pPr>
        <w:ind w:left="720"/>
        <w:rPr>
          <w:b/>
          <w:bCs/>
          <w:sz w:val="24"/>
        </w:rPr>
      </w:pPr>
    </w:p>
    <w:p w14:paraId="2020248D" w14:textId="4CC278C8" w:rsidR="00DE4C3A" w:rsidRPr="00DE4C3A" w:rsidRDefault="00DE4C3A" w:rsidP="00DE4C3A">
      <w:pPr>
        <w:ind w:left="720"/>
        <w:rPr>
          <w:sz w:val="28"/>
          <w:szCs w:val="24"/>
        </w:rPr>
      </w:pPr>
      <w:proofErr w:type="gramStart"/>
      <w:r w:rsidRPr="00DE4C3A">
        <w:rPr>
          <w:b/>
          <w:bCs/>
          <w:sz w:val="24"/>
        </w:rPr>
        <w:t>1 :</w:t>
      </w:r>
      <w:proofErr w:type="gramEnd"/>
      <w:r w:rsidRPr="00DE4C3A">
        <w:rPr>
          <w:b/>
          <w:bCs/>
          <w:sz w:val="24"/>
        </w:rPr>
        <w:t xml:space="preserve"> </w:t>
      </w:r>
      <w:proofErr w:type="spellStart"/>
      <w:r w:rsidRPr="00DE4C3A">
        <w:rPr>
          <w:b/>
          <w:bCs/>
          <w:sz w:val="24"/>
        </w:rPr>
        <w:t>Menambah</w:t>
      </w:r>
      <w:proofErr w:type="spellEnd"/>
      <w:r w:rsidRPr="00DE4C3A">
        <w:rPr>
          <w:b/>
          <w:bCs/>
          <w:sz w:val="24"/>
        </w:rPr>
        <w:t xml:space="preserve"> User dan </w:t>
      </w:r>
      <w:proofErr w:type="spellStart"/>
      <w:r w:rsidRPr="00DE4C3A">
        <w:rPr>
          <w:b/>
          <w:bCs/>
          <w:sz w:val="24"/>
        </w:rPr>
        <w:t>Grup</w:t>
      </w:r>
      <w:proofErr w:type="spellEnd"/>
    </w:p>
    <w:p w14:paraId="40E2582D" w14:textId="0B209522" w:rsidR="00DE4C3A" w:rsidRDefault="00DE4C3A" w:rsidP="00BA3E69">
      <w:pPr>
        <w:ind w:left="0"/>
      </w:pPr>
      <w:r w:rsidRPr="00081024">
        <w:rPr>
          <w:rFonts w:cstheme="minorHAnsi"/>
          <w:noProof/>
          <w:sz w:val="24"/>
          <w:szCs w:val="24"/>
          <w:lang w:eastAsia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AC3E009" wp14:editId="0ABA2E6C">
                <wp:simplePos x="0" y="0"/>
                <wp:positionH relativeFrom="column">
                  <wp:posOffset>560717</wp:posOffset>
                </wp:positionH>
                <wp:positionV relativeFrom="paragraph">
                  <wp:posOffset>45912</wp:posOffset>
                </wp:positionV>
                <wp:extent cx="4882551" cy="819509"/>
                <wp:effectExtent l="0" t="0" r="13335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2551" cy="81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D0088" w14:textId="77777777" w:rsidR="00DE4C3A" w:rsidRPr="00DE4C3A" w:rsidRDefault="00DE4C3A" w:rsidP="00DE4C3A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left="0" w:right="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DE4C3A">
                              <w:rPr>
                                <w:rFonts w:ascii="Courier New" w:hAnsi="Courier New" w:cs="Courier New"/>
                                <w:b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# </w:t>
                            </w:r>
                            <w:proofErr w:type="spellStart"/>
                            <w:r w:rsidRPr="00DE4C3A">
                              <w:rPr>
                                <w:rFonts w:ascii="Courier New" w:hAnsi="Courier New" w:cs="Courier New"/>
                                <w:b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groupadd</w:t>
                            </w:r>
                            <w:proofErr w:type="spellEnd"/>
                            <w:r w:rsidRPr="00DE4C3A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DE4C3A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tesgroup</w:t>
                            </w:r>
                            <w:proofErr w:type="spellEnd"/>
                            <w:r w:rsidRPr="00DE4C3A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14:paraId="4B9A37F3" w14:textId="77777777" w:rsidR="00DE4C3A" w:rsidRPr="00DE4C3A" w:rsidRDefault="00DE4C3A" w:rsidP="00DE4C3A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left="0" w:right="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DE4C3A">
                              <w:rPr>
                                <w:rFonts w:ascii="Courier New" w:hAnsi="Courier New" w:cs="Courier New"/>
                                <w:b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# </w:t>
                            </w:r>
                            <w:proofErr w:type="spellStart"/>
                            <w:r w:rsidRPr="00DE4C3A">
                              <w:rPr>
                                <w:rFonts w:ascii="Courier New" w:hAnsi="Courier New" w:cs="Courier New"/>
                                <w:b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useradd</w:t>
                            </w:r>
                            <w:proofErr w:type="spellEnd"/>
                            <w:r w:rsidRPr="00DE4C3A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DE4C3A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userI</w:t>
                            </w:r>
                            <w:proofErr w:type="spellEnd"/>
                            <w:r w:rsidRPr="00DE4C3A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14:paraId="5F2BFC56" w14:textId="77777777" w:rsidR="00DE4C3A" w:rsidRDefault="00DE4C3A" w:rsidP="00DE4C3A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left="0" w:right="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DE4C3A">
                              <w:rPr>
                                <w:rFonts w:ascii="Courier New" w:hAnsi="Courier New" w:cs="Courier New"/>
                                <w:b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# </w:t>
                            </w:r>
                            <w:proofErr w:type="spellStart"/>
                            <w:r w:rsidRPr="00DE4C3A">
                              <w:rPr>
                                <w:rFonts w:ascii="Courier New" w:hAnsi="Courier New" w:cs="Courier New"/>
                                <w:b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adduser</w:t>
                            </w:r>
                            <w:proofErr w:type="spellEnd"/>
                            <w:r w:rsidRPr="00DE4C3A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DE4C3A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userII</w:t>
                            </w:r>
                            <w:proofErr w:type="spellEnd"/>
                            <w:r w:rsidRPr="00DE4C3A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14:paraId="499A2D9D" w14:textId="357C4ACE" w:rsidR="00DE4C3A" w:rsidRPr="00DE4C3A" w:rsidRDefault="00DE4C3A" w:rsidP="00DE4C3A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left="0" w:right="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DE4C3A">
                              <w:rPr>
                                <w:rFonts w:ascii="Courier New" w:hAnsi="Courier New" w:cs="Courier New"/>
                                <w:b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# </w:t>
                            </w:r>
                            <w:proofErr w:type="spellStart"/>
                            <w:r w:rsidRPr="00DE4C3A">
                              <w:rPr>
                                <w:rFonts w:ascii="Courier New" w:hAnsi="Courier New" w:cs="Courier New"/>
                                <w:b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useradd</w:t>
                            </w:r>
                            <w:proofErr w:type="spellEnd"/>
                            <w:r w:rsidRPr="00DE4C3A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 –g </w:t>
                            </w:r>
                            <w:proofErr w:type="spellStart"/>
                            <w:r w:rsidRPr="00DE4C3A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tesgroup</w:t>
                            </w:r>
                            <w:proofErr w:type="spellEnd"/>
                            <w:r w:rsidRPr="00DE4C3A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DE4C3A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userII</w:t>
                            </w:r>
                            <w:proofErr w:type="spellEnd"/>
                            <w:r w:rsidRPr="00DE4C3A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3E009" id="_x0000_s1039" type="#_x0000_t202" style="position:absolute;margin-left:44.15pt;margin-top:3.6pt;width:384.45pt;height:64.5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qpFJgIAAE0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">
                <v:textbox>
                  <w:txbxContent>
                    <w:p w14:paraId="58CD0088" w14:textId="77777777" w:rsidR="00DE4C3A" w:rsidRPr="00DE4C3A" w:rsidRDefault="00DE4C3A" w:rsidP="00DE4C3A">
                      <w:pPr>
                        <w:autoSpaceDE w:val="0"/>
                        <w:autoSpaceDN w:val="0"/>
                        <w:adjustRightInd w:val="0"/>
                        <w:spacing w:before="0"/>
                        <w:ind w:left="0" w:right="0"/>
                        <w:rPr>
                          <w:rFonts w:ascii="Courier New" w:hAnsi="Courier New" w:cs="Courier New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DE4C3A">
                        <w:rPr>
                          <w:rFonts w:ascii="Courier New" w:hAnsi="Courier New" w:cs="Courier New"/>
                          <w:b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# </w:t>
                      </w:r>
                      <w:proofErr w:type="spellStart"/>
                      <w:r w:rsidRPr="00DE4C3A">
                        <w:rPr>
                          <w:rFonts w:ascii="Courier New" w:hAnsi="Courier New" w:cs="Courier New"/>
                          <w:b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>groupadd</w:t>
                      </w:r>
                      <w:proofErr w:type="spellEnd"/>
                      <w:r w:rsidRPr="00DE4C3A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DE4C3A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>tesgroup</w:t>
                      </w:r>
                      <w:proofErr w:type="spellEnd"/>
                      <w:r w:rsidRPr="00DE4C3A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 </w:t>
                      </w:r>
                    </w:p>
                    <w:p w14:paraId="4B9A37F3" w14:textId="77777777" w:rsidR="00DE4C3A" w:rsidRPr="00DE4C3A" w:rsidRDefault="00DE4C3A" w:rsidP="00DE4C3A">
                      <w:pPr>
                        <w:autoSpaceDE w:val="0"/>
                        <w:autoSpaceDN w:val="0"/>
                        <w:adjustRightInd w:val="0"/>
                        <w:spacing w:before="0"/>
                        <w:ind w:left="0" w:right="0"/>
                        <w:rPr>
                          <w:rFonts w:ascii="Courier New" w:hAnsi="Courier New" w:cs="Courier New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DE4C3A">
                        <w:rPr>
                          <w:rFonts w:ascii="Courier New" w:hAnsi="Courier New" w:cs="Courier New"/>
                          <w:b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# </w:t>
                      </w:r>
                      <w:proofErr w:type="spellStart"/>
                      <w:r w:rsidRPr="00DE4C3A">
                        <w:rPr>
                          <w:rFonts w:ascii="Courier New" w:hAnsi="Courier New" w:cs="Courier New"/>
                          <w:b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>useradd</w:t>
                      </w:r>
                      <w:proofErr w:type="spellEnd"/>
                      <w:r w:rsidRPr="00DE4C3A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DE4C3A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>userI</w:t>
                      </w:r>
                      <w:proofErr w:type="spellEnd"/>
                      <w:r w:rsidRPr="00DE4C3A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 </w:t>
                      </w:r>
                    </w:p>
                    <w:p w14:paraId="5F2BFC56" w14:textId="77777777" w:rsidR="00DE4C3A" w:rsidRDefault="00DE4C3A" w:rsidP="00DE4C3A">
                      <w:pPr>
                        <w:autoSpaceDE w:val="0"/>
                        <w:autoSpaceDN w:val="0"/>
                        <w:adjustRightInd w:val="0"/>
                        <w:spacing w:before="0"/>
                        <w:ind w:left="0" w:right="0"/>
                        <w:rPr>
                          <w:rFonts w:ascii="Courier New" w:hAnsi="Courier New" w:cs="Courier New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DE4C3A">
                        <w:rPr>
                          <w:rFonts w:ascii="Courier New" w:hAnsi="Courier New" w:cs="Courier New"/>
                          <w:b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# </w:t>
                      </w:r>
                      <w:proofErr w:type="spellStart"/>
                      <w:r w:rsidRPr="00DE4C3A">
                        <w:rPr>
                          <w:rFonts w:ascii="Courier New" w:hAnsi="Courier New" w:cs="Courier New"/>
                          <w:b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>adduser</w:t>
                      </w:r>
                      <w:proofErr w:type="spellEnd"/>
                      <w:r w:rsidRPr="00DE4C3A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DE4C3A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>userII</w:t>
                      </w:r>
                      <w:proofErr w:type="spellEnd"/>
                      <w:r w:rsidRPr="00DE4C3A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 </w:t>
                      </w:r>
                    </w:p>
                    <w:p w14:paraId="499A2D9D" w14:textId="357C4ACE" w:rsidR="00DE4C3A" w:rsidRPr="00DE4C3A" w:rsidRDefault="00DE4C3A" w:rsidP="00DE4C3A">
                      <w:pPr>
                        <w:autoSpaceDE w:val="0"/>
                        <w:autoSpaceDN w:val="0"/>
                        <w:adjustRightInd w:val="0"/>
                        <w:spacing w:before="0"/>
                        <w:ind w:left="0" w:right="0"/>
                        <w:rPr>
                          <w:rFonts w:ascii="Courier New" w:hAnsi="Courier New" w:cs="Courier New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DE4C3A">
                        <w:rPr>
                          <w:rFonts w:ascii="Courier New" w:hAnsi="Courier New" w:cs="Courier New"/>
                          <w:b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# </w:t>
                      </w:r>
                      <w:proofErr w:type="spellStart"/>
                      <w:r w:rsidRPr="00DE4C3A">
                        <w:rPr>
                          <w:rFonts w:ascii="Courier New" w:hAnsi="Courier New" w:cs="Courier New"/>
                          <w:b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>useradd</w:t>
                      </w:r>
                      <w:proofErr w:type="spellEnd"/>
                      <w:r w:rsidRPr="00DE4C3A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 –g </w:t>
                      </w:r>
                      <w:proofErr w:type="spellStart"/>
                      <w:r w:rsidRPr="00DE4C3A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>tesgroup</w:t>
                      </w:r>
                      <w:proofErr w:type="spellEnd"/>
                      <w:r w:rsidRPr="00DE4C3A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DE4C3A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>userII</w:t>
                      </w:r>
                      <w:proofErr w:type="spellEnd"/>
                      <w:r w:rsidRPr="00DE4C3A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F0F815A" w14:textId="77777777" w:rsidR="00DE4C3A" w:rsidRDefault="00DE4C3A" w:rsidP="00BA3E69">
      <w:pPr>
        <w:ind w:left="0"/>
      </w:pPr>
    </w:p>
    <w:p w14:paraId="4B11E31A" w14:textId="0170D4BE" w:rsidR="00DE4C3A" w:rsidRDefault="00DE4C3A" w:rsidP="00BA3E69">
      <w:pPr>
        <w:ind w:left="0"/>
      </w:pPr>
    </w:p>
    <w:p w14:paraId="53270FAC" w14:textId="77777777" w:rsidR="00A126E6" w:rsidRDefault="00A126E6" w:rsidP="00BA3E69">
      <w:pPr>
        <w:ind w:left="0"/>
      </w:pPr>
    </w:p>
    <w:p w14:paraId="4673E2AF" w14:textId="07850EED" w:rsidR="00DE4C3A" w:rsidRPr="00944805" w:rsidRDefault="00944805" w:rsidP="00BA3E69">
      <w:pPr>
        <w:ind w:left="0"/>
        <w:rPr>
          <w:sz w:val="24"/>
        </w:rPr>
      </w:pPr>
      <w:r>
        <w:tab/>
      </w:r>
      <w:proofErr w:type="gramStart"/>
      <w:r w:rsidRPr="00944805">
        <w:rPr>
          <w:b/>
          <w:bCs/>
          <w:sz w:val="24"/>
        </w:rPr>
        <w:t>2 :</w:t>
      </w:r>
      <w:proofErr w:type="gramEnd"/>
      <w:r w:rsidRPr="00944805">
        <w:rPr>
          <w:b/>
          <w:bCs/>
          <w:sz w:val="24"/>
        </w:rPr>
        <w:t xml:space="preserve"> </w:t>
      </w:r>
      <w:proofErr w:type="spellStart"/>
      <w:r w:rsidRPr="00944805">
        <w:rPr>
          <w:b/>
          <w:bCs/>
          <w:sz w:val="24"/>
        </w:rPr>
        <w:t>Merubah</w:t>
      </w:r>
      <w:proofErr w:type="spellEnd"/>
      <w:r w:rsidRPr="00944805">
        <w:rPr>
          <w:b/>
          <w:bCs/>
          <w:sz w:val="24"/>
        </w:rPr>
        <w:t xml:space="preserve"> Password</w:t>
      </w:r>
    </w:p>
    <w:p w14:paraId="66CC229F" w14:textId="0FA381BD" w:rsidR="00DE4C3A" w:rsidRDefault="00944805" w:rsidP="00BA3E69">
      <w:pPr>
        <w:ind w:left="0"/>
      </w:pPr>
      <w:r w:rsidRPr="00081024">
        <w:rPr>
          <w:rFonts w:cstheme="minorHAnsi"/>
          <w:noProof/>
          <w:sz w:val="24"/>
          <w:szCs w:val="24"/>
          <w:lang w:eastAsia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1D45DD4" wp14:editId="043BE7D9">
                <wp:simplePos x="0" y="0"/>
                <wp:positionH relativeFrom="column">
                  <wp:posOffset>560717</wp:posOffset>
                </wp:positionH>
                <wp:positionV relativeFrom="paragraph">
                  <wp:posOffset>90194</wp:posOffset>
                </wp:positionV>
                <wp:extent cx="4882551" cy="414068"/>
                <wp:effectExtent l="0" t="0" r="13335" b="2413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2551" cy="4140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E009B" w14:textId="77777777" w:rsidR="00944805" w:rsidRPr="00944805" w:rsidRDefault="00944805" w:rsidP="00944805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left="0" w:right="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944805">
                              <w:rPr>
                                <w:rFonts w:ascii="Courier New" w:hAnsi="Courier New" w:cs="Courier New"/>
                                <w:b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# passwd</w:t>
                            </w:r>
                            <w:r w:rsidRPr="00944805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944805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userI</w:t>
                            </w:r>
                            <w:proofErr w:type="spellEnd"/>
                            <w:r w:rsidRPr="00944805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14:paraId="4F6593C4" w14:textId="253DB743" w:rsidR="00944805" w:rsidRPr="00DE4C3A" w:rsidRDefault="00944805" w:rsidP="00944805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left="0" w:right="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944805">
                              <w:rPr>
                                <w:rFonts w:ascii="Courier New" w:hAnsi="Courier New" w:cs="Courier New"/>
                                <w:b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# passwd</w:t>
                            </w:r>
                            <w:r w:rsidRPr="00944805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944805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userII</w:t>
                            </w:r>
                            <w:proofErr w:type="spellEnd"/>
                            <w:r w:rsidRPr="00944805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45DD4" id="_x0000_s1040" type="#_x0000_t202" style="position:absolute;margin-left:44.15pt;margin-top:7.1pt;width:384.45pt;height:32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">
                <v:textbox>
                  <w:txbxContent>
                    <w:p w14:paraId="278E009B" w14:textId="77777777" w:rsidR="00944805" w:rsidRPr="00944805" w:rsidRDefault="00944805" w:rsidP="00944805">
                      <w:pPr>
                        <w:autoSpaceDE w:val="0"/>
                        <w:autoSpaceDN w:val="0"/>
                        <w:adjustRightInd w:val="0"/>
                        <w:spacing w:before="0"/>
                        <w:ind w:left="0" w:right="0"/>
                        <w:rPr>
                          <w:rFonts w:ascii="Courier New" w:hAnsi="Courier New" w:cs="Courier New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944805">
                        <w:rPr>
                          <w:rFonts w:ascii="Courier New" w:hAnsi="Courier New" w:cs="Courier New"/>
                          <w:b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># passwd</w:t>
                      </w:r>
                      <w:r w:rsidRPr="00944805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944805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>userI</w:t>
                      </w:r>
                      <w:proofErr w:type="spellEnd"/>
                      <w:r w:rsidRPr="00944805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 </w:t>
                      </w:r>
                    </w:p>
                    <w:p w14:paraId="4F6593C4" w14:textId="253DB743" w:rsidR="00944805" w:rsidRPr="00DE4C3A" w:rsidRDefault="00944805" w:rsidP="00944805">
                      <w:pPr>
                        <w:autoSpaceDE w:val="0"/>
                        <w:autoSpaceDN w:val="0"/>
                        <w:adjustRightInd w:val="0"/>
                        <w:spacing w:before="0"/>
                        <w:ind w:left="0" w:right="0"/>
                        <w:rPr>
                          <w:rFonts w:ascii="Courier New" w:hAnsi="Courier New" w:cs="Courier New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944805">
                        <w:rPr>
                          <w:rFonts w:ascii="Courier New" w:hAnsi="Courier New" w:cs="Courier New"/>
                          <w:b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># passwd</w:t>
                      </w:r>
                      <w:r w:rsidRPr="00944805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944805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>userII</w:t>
                      </w:r>
                      <w:proofErr w:type="spellEnd"/>
                      <w:r w:rsidRPr="00944805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0591FCE" w14:textId="7316EA48" w:rsidR="00DE4C3A" w:rsidRDefault="00DE4C3A" w:rsidP="00BA3E69">
      <w:pPr>
        <w:ind w:left="0"/>
      </w:pPr>
    </w:p>
    <w:p w14:paraId="1C912AB4" w14:textId="1286337D" w:rsidR="00A126E6" w:rsidRDefault="00A126E6" w:rsidP="00BA3E69">
      <w:pPr>
        <w:ind w:left="0"/>
      </w:pPr>
    </w:p>
    <w:p w14:paraId="6715D178" w14:textId="0820007A" w:rsidR="00DE4C3A" w:rsidRDefault="00944805" w:rsidP="00A126E6">
      <w:pPr>
        <w:ind w:left="0" w:firstLine="720"/>
      </w:pPr>
      <w:proofErr w:type="gramStart"/>
      <w:r w:rsidRPr="00944805">
        <w:rPr>
          <w:b/>
          <w:bCs/>
          <w:sz w:val="24"/>
        </w:rPr>
        <w:t>3 :</w:t>
      </w:r>
      <w:proofErr w:type="gramEnd"/>
      <w:r w:rsidRPr="00944805">
        <w:rPr>
          <w:b/>
          <w:bCs/>
          <w:sz w:val="24"/>
        </w:rPr>
        <w:t xml:space="preserve"> </w:t>
      </w:r>
      <w:proofErr w:type="spellStart"/>
      <w:r w:rsidRPr="00944805">
        <w:rPr>
          <w:b/>
          <w:bCs/>
          <w:sz w:val="24"/>
        </w:rPr>
        <w:t>Berpindah</w:t>
      </w:r>
      <w:proofErr w:type="spellEnd"/>
      <w:r w:rsidRPr="00944805">
        <w:rPr>
          <w:b/>
          <w:bCs/>
          <w:sz w:val="24"/>
        </w:rPr>
        <w:t xml:space="preserve"> User</w:t>
      </w:r>
    </w:p>
    <w:p w14:paraId="55CF5AB0" w14:textId="7560D8D4" w:rsidR="00944805" w:rsidRDefault="00944805" w:rsidP="00BA3E69">
      <w:pPr>
        <w:ind w:left="0"/>
      </w:pPr>
      <w:r w:rsidRPr="00081024">
        <w:rPr>
          <w:rFonts w:cstheme="minorHAnsi"/>
          <w:noProof/>
          <w:sz w:val="24"/>
          <w:szCs w:val="24"/>
          <w:lang w:eastAsia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42E3E58" wp14:editId="711553B5">
                <wp:simplePos x="0" y="0"/>
                <wp:positionH relativeFrom="column">
                  <wp:posOffset>560717</wp:posOffset>
                </wp:positionH>
                <wp:positionV relativeFrom="paragraph">
                  <wp:posOffset>106081</wp:posOffset>
                </wp:positionV>
                <wp:extent cx="4882551" cy="388189"/>
                <wp:effectExtent l="0" t="0" r="13335" b="1206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2551" cy="3881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13F92" w14:textId="77777777" w:rsidR="00944805" w:rsidRPr="00944805" w:rsidRDefault="00944805" w:rsidP="00944805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left="0" w:right="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944805">
                              <w:rPr>
                                <w:rFonts w:ascii="Courier New" w:hAnsi="Courier New" w:cs="Courier New"/>
                                <w:b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$ </w:t>
                            </w:r>
                            <w:proofErr w:type="spellStart"/>
                            <w:r w:rsidRPr="00944805">
                              <w:rPr>
                                <w:rFonts w:ascii="Courier New" w:hAnsi="Courier New" w:cs="Courier New"/>
                                <w:b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su</w:t>
                            </w:r>
                            <w:proofErr w:type="spellEnd"/>
                            <w:r w:rsidRPr="00944805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944805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userI</w:t>
                            </w:r>
                            <w:proofErr w:type="spellEnd"/>
                            <w:r w:rsidRPr="00944805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14:paraId="78B4C1B5" w14:textId="77BEB10F" w:rsidR="00944805" w:rsidRPr="00DE4C3A" w:rsidRDefault="00944805" w:rsidP="00944805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left="0" w:right="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944805">
                              <w:rPr>
                                <w:rFonts w:ascii="Courier New" w:hAnsi="Courier New" w:cs="Courier New"/>
                                <w:b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$ </w:t>
                            </w:r>
                            <w:proofErr w:type="spellStart"/>
                            <w:r w:rsidRPr="00944805">
                              <w:rPr>
                                <w:rFonts w:ascii="Courier New" w:hAnsi="Courier New" w:cs="Courier New"/>
                                <w:b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su</w:t>
                            </w:r>
                            <w:proofErr w:type="spellEnd"/>
                            <w:r w:rsidRPr="00944805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944805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userII</w:t>
                            </w:r>
                            <w:proofErr w:type="spellEnd"/>
                            <w:r w:rsidRPr="00944805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E3E58" id="_x0000_s1041" type="#_x0000_t202" style="position:absolute;margin-left:44.15pt;margin-top:8.35pt;width:384.45pt;height:30.5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">
                <v:textbox>
                  <w:txbxContent>
                    <w:p w14:paraId="29713F92" w14:textId="77777777" w:rsidR="00944805" w:rsidRPr="00944805" w:rsidRDefault="00944805" w:rsidP="00944805">
                      <w:pPr>
                        <w:autoSpaceDE w:val="0"/>
                        <w:autoSpaceDN w:val="0"/>
                        <w:adjustRightInd w:val="0"/>
                        <w:spacing w:before="0"/>
                        <w:ind w:left="0" w:right="0"/>
                        <w:rPr>
                          <w:rFonts w:ascii="Courier New" w:hAnsi="Courier New" w:cs="Courier New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944805">
                        <w:rPr>
                          <w:rFonts w:ascii="Courier New" w:hAnsi="Courier New" w:cs="Courier New"/>
                          <w:b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$ </w:t>
                      </w:r>
                      <w:proofErr w:type="spellStart"/>
                      <w:r w:rsidRPr="00944805">
                        <w:rPr>
                          <w:rFonts w:ascii="Courier New" w:hAnsi="Courier New" w:cs="Courier New"/>
                          <w:b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>su</w:t>
                      </w:r>
                      <w:proofErr w:type="spellEnd"/>
                      <w:r w:rsidRPr="00944805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944805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>userI</w:t>
                      </w:r>
                      <w:proofErr w:type="spellEnd"/>
                      <w:r w:rsidRPr="00944805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 </w:t>
                      </w:r>
                    </w:p>
                    <w:p w14:paraId="78B4C1B5" w14:textId="77BEB10F" w:rsidR="00944805" w:rsidRPr="00DE4C3A" w:rsidRDefault="00944805" w:rsidP="00944805">
                      <w:pPr>
                        <w:autoSpaceDE w:val="0"/>
                        <w:autoSpaceDN w:val="0"/>
                        <w:adjustRightInd w:val="0"/>
                        <w:spacing w:before="0"/>
                        <w:ind w:left="0" w:right="0"/>
                        <w:rPr>
                          <w:rFonts w:ascii="Courier New" w:hAnsi="Courier New" w:cs="Courier New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944805">
                        <w:rPr>
                          <w:rFonts w:ascii="Courier New" w:hAnsi="Courier New" w:cs="Courier New"/>
                          <w:b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$ </w:t>
                      </w:r>
                      <w:proofErr w:type="spellStart"/>
                      <w:r w:rsidRPr="00944805">
                        <w:rPr>
                          <w:rFonts w:ascii="Courier New" w:hAnsi="Courier New" w:cs="Courier New"/>
                          <w:b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>su</w:t>
                      </w:r>
                      <w:proofErr w:type="spellEnd"/>
                      <w:r w:rsidRPr="00944805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944805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>userII</w:t>
                      </w:r>
                      <w:proofErr w:type="spellEnd"/>
                      <w:r w:rsidRPr="00944805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ED6FED0" w14:textId="76A1749C" w:rsidR="00944805" w:rsidRDefault="00944805" w:rsidP="00BA3E69">
      <w:pPr>
        <w:ind w:left="0"/>
      </w:pPr>
    </w:p>
    <w:p w14:paraId="68FA221D" w14:textId="70EF3AC0" w:rsidR="00944805" w:rsidRDefault="00944805" w:rsidP="00BA3E69">
      <w:pPr>
        <w:ind w:left="0"/>
      </w:pPr>
    </w:p>
    <w:p w14:paraId="5EFBA759" w14:textId="295F5D70" w:rsidR="00944805" w:rsidRPr="00702EA4" w:rsidRDefault="00A126E6" w:rsidP="00A126E6">
      <w:pPr>
        <w:ind w:left="0" w:firstLine="720"/>
        <w:rPr>
          <w:sz w:val="24"/>
        </w:rPr>
      </w:pPr>
      <w:proofErr w:type="gramStart"/>
      <w:r w:rsidRPr="00702EA4">
        <w:rPr>
          <w:b/>
          <w:bCs/>
          <w:sz w:val="24"/>
        </w:rPr>
        <w:t>4 :</w:t>
      </w:r>
      <w:proofErr w:type="gramEnd"/>
      <w:r w:rsidRPr="00702EA4">
        <w:rPr>
          <w:b/>
          <w:bCs/>
          <w:sz w:val="24"/>
        </w:rPr>
        <w:t xml:space="preserve"> </w:t>
      </w:r>
      <w:proofErr w:type="spellStart"/>
      <w:r w:rsidRPr="00702EA4">
        <w:rPr>
          <w:b/>
          <w:bCs/>
          <w:sz w:val="24"/>
        </w:rPr>
        <w:t>Melihat</w:t>
      </w:r>
      <w:proofErr w:type="spellEnd"/>
      <w:r w:rsidRPr="00702EA4">
        <w:rPr>
          <w:b/>
          <w:bCs/>
          <w:sz w:val="24"/>
        </w:rPr>
        <w:t xml:space="preserve"> user yang </w:t>
      </w:r>
      <w:proofErr w:type="spellStart"/>
      <w:r w:rsidRPr="00702EA4">
        <w:rPr>
          <w:b/>
          <w:bCs/>
          <w:sz w:val="24"/>
        </w:rPr>
        <w:t>aktif</w:t>
      </w:r>
      <w:proofErr w:type="spellEnd"/>
      <w:r w:rsidRPr="00702EA4">
        <w:rPr>
          <w:b/>
          <w:bCs/>
          <w:sz w:val="24"/>
        </w:rPr>
        <w:t xml:space="preserve"> / login</w:t>
      </w:r>
    </w:p>
    <w:p w14:paraId="774FE1FD" w14:textId="6194D19D" w:rsidR="00944805" w:rsidRDefault="00A126E6" w:rsidP="00BA3E69">
      <w:pPr>
        <w:ind w:left="0"/>
      </w:pPr>
      <w:r w:rsidRPr="00081024">
        <w:rPr>
          <w:rFonts w:cstheme="minorHAnsi"/>
          <w:noProof/>
          <w:sz w:val="24"/>
          <w:szCs w:val="24"/>
          <w:lang w:eastAsia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87B40BE" wp14:editId="4C98D034">
                <wp:simplePos x="0" y="0"/>
                <wp:positionH relativeFrom="column">
                  <wp:posOffset>557830</wp:posOffset>
                </wp:positionH>
                <wp:positionV relativeFrom="paragraph">
                  <wp:posOffset>121861</wp:posOffset>
                </wp:positionV>
                <wp:extent cx="4882551" cy="388189"/>
                <wp:effectExtent l="0" t="0" r="13335" b="1206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2551" cy="3881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FFDEE" w14:textId="77777777" w:rsidR="00A126E6" w:rsidRPr="00A126E6" w:rsidRDefault="00A126E6" w:rsidP="00A126E6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left="0" w:right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A126E6">
                              <w:rPr>
                                <w:rFonts w:ascii="Courier New" w:hAnsi="Courier New" w:cs="Courier New"/>
                                <w:b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# who </w:t>
                            </w:r>
                          </w:p>
                          <w:p w14:paraId="571E8EA3" w14:textId="6450EA2F" w:rsidR="00A126E6" w:rsidRPr="00DE4C3A" w:rsidRDefault="00A126E6" w:rsidP="00A126E6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left="0" w:right="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A126E6">
                              <w:rPr>
                                <w:rFonts w:ascii="Courier New" w:hAnsi="Courier New" w:cs="Courier New"/>
                                <w:b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# who</w:t>
                            </w:r>
                            <w:r w:rsidRPr="00A126E6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A126E6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userI</w:t>
                            </w:r>
                            <w:proofErr w:type="spellEnd"/>
                            <w:r w:rsidRPr="00A126E6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B40BE" id="_x0000_s1042" type="#_x0000_t202" style="position:absolute;margin-left:43.9pt;margin-top:9.6pt;width:384.45pt;height:30.5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">
                <v:textbox>
                  <w:txbxContent>
                    <w:p w14:paraId="21DFFDEE" w14:textId="77777777" w:rsidR="00A126E6" w:rsidRPr="00A126E6" w:rsidRDefault="00A126E6" w:rsidP="00A126E6">
                      <w:pPr>
                        <w:autoSpaceDE w:val="0"/>
                        <w:autoSpaceDN w:val="0"/>
                        <w:adjustRightInd w:val="0"/>
                        <w:spacing w:before="0"/>
                        <w:ind w:left="0" w:right="0"/>
                        <w:rPr>
                          <w:rFonts w:ascii="Courier New" w:hAnsi="Courier New" w:cs="Courier New"/>
                          <w:b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A126E6">
                        <w:rPr>
                          <w:rFonts w:ascii="Courier New" w:hAnsi="Courier New" w:cs="Courier New"/>
                          <w:b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# who </w:t>
                      </w:r>
                    </w:p>
                    <w:p w14:paraId="571E8EA3" w14:textId="6450EA2F" w:rsidR="00A126E6" w:rsidRPr="00DE4C3A" w:rsidRDefault="00A126E6" w:rsidP="00A126E6">
                      <w:pPr>
                        <w:autoSpaceDE w:val="0"/>
                        <w:autoSpaceDN w:val="0"/>
                        <w:adjustRightInd w:val="0"/>
                        <w:spacing w:before="0"/>
                        <w:ind w:left="0" w:right="0"/>
                        <w:rPr>
                          <w:rFonts w:ascii="Courier New" w:hAnsi="Courier New" w:cs="Courier New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A126E6">
                        <w:rPr>
                          <w:rFonts w:ascii="Courier New" w:hAnsi="Courier New" w:cs="Courier New"/>
                          <w:b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># who</w:t>
                      </w:r>
                      <w:r w:rsidRPr="00A126E6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A126E6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>userI</w:t>
                      </w:r>
                      <w:proofErr w:type="spellEnd"/>
                      <w:r w:rsidRPr="00A126E6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E9D8CE3" w14:textId="376525EE" w:rsidR="00944805" w:rsidRDefault="00944805" w:rsidP="00A126E6">
      <w:pPr>
        <w:ind w:left="0" w:firstLine="720"/>
      </w:pPr>
    </w:p>
    <w:p w14:paraId="0D32C28D" w14:textId="77777777" w:rsidR="00944805" w:rsidRDefault="00944805" w:rsidP="00BA3E69">
      <w:pPr>
        <w:ind w:left="0"/>
      </w:pPr>
    </w:p>
    <w:p w14:paraId="6F5E45C8" w14:textId="6AFA0BE1" w:rsidR="00944805" w:rsidRPr="00702EA4" w:rsidRDefault="00702EA4" w:rsidP="00BA3E69">
      <w:pPr>
        <w:ind w:left="0"/>
        <w:rPr>
          <w:sz w:val="24"/>
        </w:rPr>
      </w:pPr>
      <w:r w:rsidRPr="00702EA4">
        <w:rPr>
          <w:sz w:val="24"/>
        </w:rPr>
        <w:tab/>
      </w:r>
      <w:proofErr w:type="gramStart"/>
      <w:r w:rsidRPr="00702EA4">
        <w:rPr>
          <w:b/>
          <w:bCs/>
          <w:sz w:val="24"/>
        </w:rPr>
        <w:t>5 :</w:t>
      </w:r>
      <w:proofErr w:type="gramEnd"/>
      <w:r w:rsidRPr="00702EA4">
        <w:rPr>
          <w:b/>
          <w:bCs/>
          <w:sz w:val="24"/>
        </w:rPr>
        <w:t xml:space="preserve"> </w:t>
      </w:r>
      <w:proofErr w:type="spellStart"/>
      <w:r w:rsidRPr="00702EA4">
        <w:rPr>
          <w:b/>
          <w:bCs/>
          <w:sz w:val="24"/>
        </w:rPr>
        <w:t>Me</w:t>
      </w:r>
      <w:r w:rsidR="00F76B45">
        <w:rPr>
          <w:b/>
          <w:bCs/>
          <w:sz w:val="24"/>
        </w:rPr>
        <w:t>ng</w:t>
      </w:r>
      <w:r w:rsidRPr="00702EA4">
        <w:rPr>
          <w:b/>
          <w:bCs/>
          <w:sz w:val="24"/>
        </w:rPr>
        <w:t>ubah</w:t>
      </w:r>
      <w:proofErr w:type="spellEnd"/>
      <w:r w:rsidRPr="00702EA4">
        <w:rPr>
          <w:b/>
          <w:bCs/>
          <w:sz w:val="24"/>
        </w:rPr>
        <w:t xml:space="preserve"> </w:t>
      </w:r>
      <w:proofErr w:type="spellStart"/>
      <w:r w:rsidRPr="00702EA4">
        <w:rPr>
          <w:b/>
          <w:bCs/>
          <w:sz w:val="24"/>
        </w:rPr>
        <w:t>ijin</w:t>
      </w:r>
      <w:proofErr w:type="spellEnd"/>
      <w:r w:rsidRPr="00702EA4">
        <w:rPr>
          <w:b/>
          <w:bCs/>
          <w:sz w:val="24"/>
        </w:rPr>
        <w:t xml:space="preserve"> </w:t>
      </w:r>
      <w:proofErr w:type="spellStart"/>
      <w:r w:rsidRPr="00702EA4">
        <w:rPr>
          <w:b/>
          <w:bCs/>
          <w:sz w:val="24"/>
        </w:rPr>
        <w:t>akses</w:t>
      </w:r>
      <w:proofErr w:type="spellEnd"/>
      <w:r w:rsidRPr="00702EA4">
        <w:rPr>
          <w:b/>
          <w:bCs/>
          <w:sz w:val="24"/>
        </w:rPr>
        <w:t xml:space="preserve"> file</w:t>
      </w:r>
    </w:p>
    <w:p w14:paraId="0EA7EA18" w14:textId="1897C304" w:rsidR="00944805" w:rsidRDefault="00702EA4" w:rsidP="00BA3E69">
      <w:pPr>
        <w:ind w:left="0"/>
      </w:pPr>
      <w:r w:rsidRPr="00081024">
        <w:rPr>
          <w:rFonts w:cstheme="minorHAnsi"/>
          <w:noProof/>
          <w:sz w:val="24"/>
          <w:szCs w:val="24"/>
          <w:lang w:eastAsia="en-U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08DFDBC" wp14:editId="4B433E9B">
                <wp:simplePos x="0" y="0"/>
                <wp:positionH relativeFrom="column">
                  <wp:posOffset>560717</wp:posOffset>
                </wp:positionH>
                <wp:positionV relativeFrom="paragraph">
                  <wp:posOffset>114287</wp:posOffset>
                </wp:positionV>
                <wp:extent cx="4882551" cy="2467155"/>
                <wp:effectExtent l="0" t="0" r="13335" b="285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2551" cy="2467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8DA67" w14:textId="77777777" w:rsidR="00702EA4" w:rsidRPr="00702EA4" w:rsidRDefault="00702EA4" w:rsidP="00702EA4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left="0" w:right="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02EA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# touch f1 f2 f3 f4 </w:t>
                            </w:r>
                          </w:p>
                          <w:p w14:paraId="6AFF5B7C" w14:textId="77777777" w:rsidR="00702EA4" w:rsidRPr="00702EA4" w:rsidRDefault="00702EA4" w:rsidP="00702EA4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left="0" w:right="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02EA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# </w:t>
                            </w:r>
                            <w:proofErr w:type="spellStart"/>
                            <w:r w:rsidRPr="00702EA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chmod</w:t>
                            </w:r>
                            <w:proofErr w:type="spellEnd"/>
                            <w:r w:rsidRPr="00702EA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 747 f1 </w:t>
                            </w:r>
                          </w:p>
                          <w:p w14:paraId="61659B7B" w14:textId="77777777" w:rsidR="00702EA4" w:rsidRPr="00702EA4" w:rsidRDefault="00702EA4" w:rsidP="00702EA4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left="0" w:right="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02EA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# ls –l f1 </w:t>
                            </w:r>
                          </w:p>
                          <w:p w14:paraId="120AAC35" w14:textId="77777777" w:rsidR="00702EA4" w:rsidRPr="00702EA4" w:rsidRDefault="00702EA4" w:rsidP="00702EA4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left="0" w:right="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02EA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# </w:t>
                            </w:r>
                            <w:proofErr w:type="spellStart"/>
                            <w:r w:rsidRPr="00702EA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chmod</w:t>
                            </w:r>
                            <w:proofErr w:type="spellEnd"/>
                            <w:r w:rsidRPr="00702EA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702EA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u+x</w:t>
                            </w:r>
                            <w:proofErr w:type="spellEnd"/>
                            <w:r w:rsidRPr="00702EA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 f2 </w:t>
                            </w:r>
                          </w:p>
                          <w:p w14:paraId="3E7D1DA8" w14:textId="77777777" w:rsidR="00702EA4" w:rsidRPr="00702EA4" w:rsidRDefault="00702EA4" w:rsidP="00702EA4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left="0" w:right="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02EA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# ls –l f2 </w:t>
                            </w:r>
                          </w:p>
                          <w:p w14:paraId="60E79CE8" w14:textId="77777777" w:rsidR="00702EA4" w:rsidRPr="00702EA4" w:rsidRDefault="00702EA4" w:rsidP="00702EA4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left="0" w:right="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02EA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# </w:t>
                            </w:r>
                            <w:proofErr w:type="spellStart"/>
                            <w:r w:rsidRPr="00702EA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chmod</w:t>
                            </w:r>
                            <w:proofErr w:type="spellEnd"/>
                            <w:r w:rsidRPr="00702EA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 g=w f3 </w:t>
                            </w:r>
                          </w:p>
                          <w:p w14:paraId="307B592F" w14:textId="77777777" w:rsidR="00702EA4" w:rsidRPr="00702EA4" w:rsidRDefault="00702EA4" w:rsidP="00702EA4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left="0" w:right="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02EA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# ls –l f3 </w:t>
                            </w:r>
                          </w:p>
                          <w:p w14:paraId="07191EF1" w14:textId="77777777" w:rsidR="00702EA4" w:rsidRPr="00702EA4" w:rsidRDefault="00702EA4" w:rsidP="00702EA4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left="0" w:right="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02EA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# </w:t>
                            </w:r>
                            <w:proofErr w:type="spellStart"/>
                            <w:r w:rsidRPr="00702EA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chmod</w:t>
                            </w:r>
                            <w:proofErr w:type="spellEnd"/>
                            <w:r w:rsidRPr="00702EA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 o-r f4 </w:t>
                            </w:r>
                          </w:p>
                          <w:p w14:paraId="69C4C63C" w14:textId="77777777" w:rsidR="00702EA4" w:rsidRPr="00702EA4" w:rsidRDefault="00702EA4" w:rsidP="00702EA4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left="0" w:right="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02EA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# ls –l f4 </w:t>
                            </w:r>
                          </w:p>
                          <w:p w14:paraId="3CF5DEF6" w14:textId="77777777" w:rsidR="00702EA4" w:rsidRPr="00702EA4" w:rsidRDefault="00702EA4" w:rsidP="00702EA4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left="0" w:right="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02EA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# </w:t>
                            </w:r>
                            <w:proofErr w:type="spellStart"/>
                            <w:r w:rsidRPr="00702EA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chmod</w:t>
                            </w:r>
                            <w:proofErr w:type="spellEnd"/>
                            <w:r w:rsidRPr="00702EA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 a=x f1 </w:t>
                            </w:r>
                          </w:p>
                          <w:p w14:paraId="3F77642D" w14:textId="77777777" w:rsidR="00702EA4" w:rsidRPr="00702EA4" w:rsidRDefault="00702EA4" w:rsidP="00702EA4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left="0" w:right="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02EA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# ls –l f1 </w:t>
                            </w:r>
                          </w:p>
                          <w:p w14:paraId="624ADFE6" w14:textId="77777777" w:rsidR="00702EA4" w:rsidRPr="00702EA4" w:rsidRDefault="00702EA4" w:rsidP="00702EA4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left="0" w:right="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02EA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# </w:t>
                            </w:r>
                            <w:proofErr w:type="spellStart"/>
                            <w:r w:rsidRPr="00702EA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chmod</w:t>
                            </w:r>
                            <w:proofErr w:type="spellEnd"/>
                            <w:r w:rsidRPr="00702EA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702EA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u-</w:t>
                            </w:r>
                            <w:proofErr w:type="gramStart"/>
                            <w:r w:rsidRPr="00702EA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x,g</w:t>
                            </w:r>
                            <w:proofErr w:type="gramEnd"/>
                            <w:r w:rsidRPr="00702EA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+r,o</w:t>
                            </w:r>
                            <w:proofErr w:type="spellEnd"/>
                            <w:r w:rsidRPr="00702EA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=w f2 </w:t>
                            </w:r>
                          </w:p>
                          <w:p w14:paraId="6D7C5451" w14:textId="77777777" w:rsidR="00702EA4" w:rsidRPr="00702EA4" w:rsidRDefault="00702EA4" w:rsidP="00702EA4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left="0" w:right="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02EA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# ls –l f2 </w:t>
                            </w:r>
                          </w:p>
                          <w:p w14:paraId="2B7A62A0" w14:textId="637F593D" w:rsidR="00702EA4" w:rsidRPr="00DE4C3A" w:rsidRDefault="00702EA4" w:rsidP="00702EA4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left="0" w:right="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02EA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# ls l f1 f2 f3 f4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FDBC" id="_x0000_s1043" type="#_x0000_t202" style="position:absolute;margin-left:44.15pt;margin-top:9pt;width:384.45pt;height:194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">
                <v:textbox>
                  <w:txbxContent>
                    <w:p w14:paraId="0898DA67" w14:textId="77777777" w:rsidR="00702EA4" w:rsidRPr="00702EA4" w:rsidRDefault="00702EA4" w:rsidP="00702EA4">
                      <w:pPr>
                        <w:autoSpaceDE w:val="0"/>
                        <w:autoSpaceDN w:val="0"/>
                        <w:adjustRightInd w:val="0"/>
                        <w:spacing w:before="0"/>
                        <w:ind w:left="0" w:right="0"/>
                        <w:rPr>
                          <w:rFonts w:ascii="Courier New" w:hAnsi="Courier New" w:cs="Courier New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702EA4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# touch f1 f2 f3 f4 </w:t>
                      </w:r>
                    </w:p>
                    <w:p w14:paraId="6AFF5B7C" w14:textId="77777777" w:rsidR="00702EA4" w:rsidRPr="00702EA4" w:rsidRDefault="00702EA4" w:rsidP="00702EA4">
                      <w:pPr>
                        <w:autoSpaceDE w:val="0"/>
                        <w:autoSpaceDN w:val="0"/>
                        <w:adjustRightInd w:val="0"/>
                        <w:spacing w:before="0"/>
                        <w:ind w:left="0" w:right="0"/>
                        <w:rPr>
                          <w:rFonts w:ascii="Courier New" w:hAnsi="Courier New" w:cs="Courier New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702EA4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# </w:t>
                      </w:r>
                      <w:proofErr w:type="spellStart"/>
                      <w:r w:rsidRPr="00702EA4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>chmod</w:t>
                      </w:r>
                      <w:proofErr w:type="spellEnd"/>
                      <w:r w:rsidRPr="00702EA4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 747 f1 </w:t>
                      </w:r>
                    </w:p>
                    <w:p w14:paraId="61659B7B" w14:textId="77777777" w:rsidR="00702EA4" w:rsidRPr="00702EA4" w:rsidRDefault="00702EA4" w:rsidP="00702EA4">
                      <w:pPr>
                        <w:autoSpaceDE w:val="0"/>
                        <w:autoSpaceDN w:val="0"/>
                        <w:adjustRightInd w:val="0"/>
                        <w:spacing w:before="0"/>
                        <w:ind w:left="0" w:right="0"/>
                        <w:rPr>
                          <w:rFonts w:ascii="Courier New" w:hAnsi="Courier New" w:cs="Courier New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702EA4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# ls –l f1 </w:t>
                      </w:r>
                    </w:p>
                    <w:p w14:paraId="120AAC35" w14:textId="77777777" w:rsidR="00702EA4" w:rsidRPr="00702EA4" w:rsidRDefault="00702EA4" w:rsidP="00702EA4">
                      <w:pPr>
                        <w:autoSpaceDE w:val="0"/>
                        <w:autoSpaceDN w:val="0"/>
                        <w:adjustRightInd w:val="0"/>
                        <w:spacing w:before="0"/>
                        <w:ind w:left="0" w:right="0"/>
                        <w:rPr>
                          <w:rFonts w:ascii="Courier New" w:hAnsi="Courier New" w:cs="Courier New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702EA4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# </w:t>
                      </w:r>
                      <w:proofErr w:type="spellStart"/>
                      <w:r w:rsidRPr="00702EA4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>chmod</w:t>
                      </w:r>
                      <w:proofErr w:type="spellEnd"/>
                      <w:r w:rsidRPr="00702EA4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702EA4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>u+x</w:t>
                      </w:r>
                      <w:proofErr w:type="spellEnd"/>
                      <w:r w:rsidRPr="00702EA4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 f2 </w:t>
                      </w:r>
                    </w:p>
                    <w:p w14:paraId="3E7D1DA8" w14:textId="77777777" w:rsidR="00702EA4" w:rsidRPr="00702EA4" w:rsidRDefault="00702EA4" w:rsidP="00702EA4">
                      <w:pPr>
                        <w:autoSpaceDE w:val="0"/>
                        <w:autoSpaceDN w:val="0"/>
                        <w:adjustRightInd w:val="0"/>
                        <w:spacing w:before="0"/>
                        <w:ind w:left="0" w:right="0"/>
                        <w:rPr>
                          <w:rFonts w:ascii="Courier New" w:hAnsi="Courier New" w:cs="Courier New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702EA4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# ls –l f2 </w:t>
                      </w:r>
                    </w:p>
                    <w:p w14:paraId="60E79CE8" w14:textId="77777777" w:rsidR="00702EA4" w:rsidRPr="00702EA4" w:rsidRDefault="00702EA4" w:rsidP="00702EA4">
                      <w:pPr>
                        <w:autoSpaceDE w:val="0"/>
                        <w:autoSpaceDN w:val="0"/>
                        <w:adjustRightInd w:val="0"/>
                        <w:spacing w:before="0"/>
                        <w:ind w:left="0" w:right="0"/>
                        <w:rPr>
                          <w:rFonts w:ascii="Courier New" w:hAnsi="Courier New" w:cs="Courier New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702EA4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# </w:t>
                      </w:r>
                      <w:proofErr w:type="spellStart"/>
                      <w:r w:rsidRPr="00702EA4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>chmod</w:t>
                      </w:r>
                      <w:proofErr w:type="spellEnd"/>
                      <w:r w:rsidRPr="00702EA4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 g=w f3 </w:t>
                      </w:r>
                    </w:p>
                    <w:p w14:paraId="307B592F" w14:textId="77777777" w:rsidR="00702EA4" w:rsidRPr="00702EA4" w:rsidRDefault="00702EA4" w:rsidP="00702EA4">
                      <w:pPr>
                        <w:autoSpaceDE w:val="0"/>
                        <w:autoSpaceDN w:val="0"/>
                        <w:adjustRightInd w:val="0"/>
                        <w:spacing w:before="0"/>
                        <w:ind w:left="0" w:right="0"/>
                        <w:rPr>
                          <w:rFonts w:ascii="Courier New" w:hAnsi="Courier New" w:cs="Courier New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702EA4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# ls –l f3 </w:t>
                      </w:r>
                    </w:p>
                    <w:p w14:paraId="07191EF1" w14:textId="77777777" w:rsidR="00702EA4" w:rsidRPr="00702EA4" w:rsidRDefault="00702EA4" w:rsidP="00702EA4">
                      <w:pPr>
                        <w:autoSpaceDE w:val="0"/>
                        <w:autoSpaceDN w:val="0"/>
                        <w:adjustRightInd w:val="0"/>
                        <w:spacing w:before="0"/>
                        <w:ind w:left="0" w:right="0"/>
                        <w:rPr>
                          <w:rFonts w:ascii="Courier New" w:hAnsi="Courier New" w:cs="Courier New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702EA4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# </w:t>
                      </w:r>
                      <w:proofErr w:type="spellStart"/>
                      <w:r w:rsidRPr="00702EA4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>chmod</w:t>
                      </w:r>
                      <w:proofErr w:type="spellEnd"/>
                      <w:r w:rsidRPr="00702EA4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 o-r f4 </w:t>
                      </w:r>
                    </w:p>
                    <w:p w14:paraId="69C4C63C" w14:textId="77777777" w:rsidR="00702EA4" w:rsidRPr="00702EA4" w:rsidRDefault="00702EA4" w:rsidP="00702EA4">
                      <w:pPr>
                        <w:autoSpaceDE w:val="0"/>
                        <w:autoSpaceDN w:val="0"/>
                        <w:adjustRightInd w:val="0"/>
                        <w:spacing w:before="0"/>
                        <w:ind w:left="0" w:right="0"/>
                        <w:rPr>
                          <w:rFonts w:ascii="Courier New" w:hAnsi="Courier New" w:cs="Courier New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702EA4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# ls –l f4 </w:t>
                      </w:r>
                    </w:p>
                    <w:p w14:paraId="3CF5DEF6" w14:textId="77777777" w:rsidR="00702EA4" w:rsidRPr="00702EA4" w:rsidRDefault="00702EA4" w:rsidP="00702EA4">
                      <w:pPr>
                        <w:autoSpaceDE w:val="0"/>
                        <w:autoSpaceDN w:val="0"/>
                        <w:adjustRightInd w:val="0"/>
                        <w:spacing w:before="0"/>
                        <w:ind w:left="0" w:right="0"/>
                        <w:rPr>
                          <w:rFonts w:ascii="Courier New" w:hAnsi="Courier New" w:cs="Courier New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702EA4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# </w:t>
                      </w:r>
                      <w:proofErr w:type="spellStart"/>
                      <w:r w:rsidRPr="00702EA4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>chmod</w:t>
                      </w:r>
                      <w:proofErr w:type="spellEnd"/>
                      <w:r w:rsidRPr="00702EA4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 a=x f1 </w:t>
                      </w:r>
                    </w:p>
                    <w:p w14:paraId="3F77642D" w14:textId="77777777" w:rsidR="00702EA4" w:rsidRPr="00702EA4" w:rsidRDefault="00702EA4" w:rsidP="00702EA4">
                      <w:pPr>
                        <w:autoSpaceDE w:val="0"/>
                        <w:autoSpaceDN w:val="0"/>
                        <w:adjustRightInd w:val="0"/>
                        <w:spacing w:before="0"/>
                        <w:ind w:left="0" w:right="0"/>
                        <w:rPr>
                          <w:rFonts w:ascii="Courier New" w:hAnsi="Courier New" w:cs="Courier New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702EA4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# ls –l f1 </w:t>
                      </w:r>
                    </w:p>
                    <w:p w14:paraId="624ADFE6" w14:textId="77777777" w:rsidR="00702EA4" w:rsidRPr="00702EA4" w:rsidRDefault="00702EA4" w:rsidP="00702EA4">
                      <w:pPr>
                        <w:autoSpaceDE w:val="0"/>
                        <w:autoSpaceDN w:val="0"/>
                        <w:adjustRightInd w:val="0"/>
                        <w:spacing w:before="0"/>
                        <w:ind w:left="0" w:right="0"/>
                        <w:rPr>
                          <w:rFonts w:ascii="Courier New" w:hAnsi="Courier New" w:cs="Courier New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702EA4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# </w:t>
                      </w:r>
                      <w:proofErr w:type="spellStart"/>
                      <w:r w:rsidRPr="00702EA4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>chmod</w:t>
                      </w:r>
                      <w:proofErr w:type="spellEnd"/>
                      <w:r w:rsidRPr="00702EA4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702EA4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>u-</w:t>
                      </w:r>
                      <w:proofErr w:type="gramStart"/>
                      <w:r w:rsidRPr="00702EA4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>x,g</w:t>
                      </w:r>
                      <w:proofErr w:type="gramEnd"/>
                      <w:r w:rsidRPr="00702EA4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>+r,o</w:t>
                      </w:r>
                      <w:proofErr w:type="spellEnd"/>
                      <w:r w:rsidRPr="00702EA4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=w f2 </w:t>
                      </w:r>
                    </w:p>
                    <w:p w14:paraId="6D7C5451" w14:textId="77777777" w:rsidR="00702EA4" w:rsidRPr="00702EA4" w:rsidRDefault="00702EA4" w:rsidP="00702EA4">
                      <w:pPr>
                        <w:autoSpaceDE w:val="0"/>
                        <w:autoSpaceDN w:val="0"/>
                        <w:adjustRightInd w:val="0"/>
                        <w:spacing w:before="0"/>
                        <w:ind w:left="0" w:right="0"/>
                        <w:rPr>
                          <w:rFonts w:ascii="Courier New" w:hAnsi="Courier New" w:cs="Courier New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702EA4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# ls –l f2 </w:t>
                      </w:r>
                    </w:p>
                    <w:p w14:paraId="2B7A62A0" w14:textId="637F593D" w:rsidR="00702EA4" w:rsidRPr="00DE4C3A" w:rsidRDefault="00702EA4" w:rsidP="00702EA4">
                      <w:pPr>
                        <w:autoSpaceDE w:val="0"/>
                        <w:autoSpaceDN w:val="0"/>
                        <w:adjustRightInd w:val="0"/>
                        <w:spacing w:before="0"/>
                        <w:ind w:left="0" w:right="0"/>
                        <w:rPr>
                          <w:rFonts w:ascii="Courier New" w:hAnsi="Courier New" w:cs="Courier New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702EA4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# ls l f1 f2 f3 f4 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5ACC4580" w14:textId="77777777" w:rsidR="00944805" w:rsidRDefault="00944805" w:rsidP="00BA3E69">
      <w:pPr>
        <w:ind w:left="0"/>
      </w:pPr>
    </w:p>
    <w:p w14:paraId="699334D6" w14:textId="77777777" w:rsidR="00944805" w:rsidRDefault="00944805" w:rsidP="00BA3E69">
      <w:pPr>
        <w:ind w:left="0"/>
      </w:pPr>
    </w:p>
    <w:p w14:paraId="4F5EE0D0" w14:textId="77777777" w:rsidR="00944805" w:rsidRDefault="00944805" w:rsidP="00BA3E69">
      <w:pPr>
        <w:ind w:left="0"/>
      </w:pPr>
    </w:p>
    <w:p w14:paraId="05E37B0F" w14:textId="42296FE7" w:rsidR="00944805" w:rsidRDefault="00944805" w:rsidP="00BA3E69">
      <w:pPr>
        <w:ind w:left="0"/>
      </w:pPr>
    </w:p>
    <w:p w14:paraId="02F4ACB8" w14:textId="77777777" w:rsidR="00944805" w:rsidRDefault="00944805" w:rsidP="00BA3E69">
      <w:pPr>
        <w:ind w:left="0"/>
      </w:pPr>
    </w:p>
    <w:p w14:paraId="7F92C025" w14:textId="04892973" w:rsidR="00944805" w:rsidRDefault="00944805" w:rsidP="00BA3E69">
      <w:pPr>
        <w:ind w:left="0"/>
      </w:pPr>
    </w:p>
    <w:p w14:paraId="1DC286BB" w14:textId="04B1D7A8" w:rsidR="00DE4C3A" w:rsidRDefault="00DE4C3A" w:rsidP="00BA3E69">
      <w:pPr>
        <w:ind w:left="0"/>
      </w:pPr>
    </w:p>
    <w:p w14:paraId="4AB776EB" w14:textId="4CAD9EBA" w:rsidR="00DE4C3A" w:rsidRDefault="00DE4C3A" w:rsidP="00BA3E69">
      <w:pPr>
        <w:ind w:left="0"/>
      </w:pPr>
    </w:p>
    <w:p w14:paraId="7B59FE0B" w14:textId="5EB89BCD" w:rsidR="00DE4C3A" w:rsidRDefault="00DE4C3A" w:rsidP="00BA3E69">
      <w:pPr>
        <w:ind w:left="0"/>
      </w:pPr>
    </w:p>
    <w:p w14:paraId="181E65C2" w14:textId="6138E79E" w:rsidR="00702EA4" w:rsidRDefault="00702EA4" w:rsidP="00BA3E69">
      <w:pPr>
        <w:ind w:left="0"/>
      </w:pPr>
    </w:p>
    <w:p w14:paraId="61328F01" w14:textId="2632770C" w:rsidR="00702EA4" w:rsidRDefault="00702EA4" w:rsidP="00BA3E69">
      <w:pPr>
        <w:ind w:left="0"/>
      </w:pPr>
    </w:p>
    <w:p w14:paraId="6BA4F6CC" w14:textId="43E61AD2" w:rsidR="00702EA4" w:rsidRDefault="00BC026D" w:rsidP="00BA3E69">
      <w:pPr>
        <w:ind w:left="0"/>
      </w:pPr>
      <w:r>
        <w:tab/>
      </w:r>
      <w:proofErr w:type="gramStart"/>
      <w:r w:rsidRPr="00BC026D">
        <w:rPr>
          <w:b/>
          <w:bCs/>
          <w:sz w:val="24"/>
        </w:rPr>
        <w:t>6 :</w:t>
      </w:r>
      <w:proofErr w:type="gramEnd"/>
      <w:r w:rsidRPr="00BC026D">
        <w:rPr>
          <w:b/>
          <w:bCs/>
          <w:sz w:val="24"/>
        </w:rPr>
        <w:t xml:space="preserve"> </w:t>
      </w:r>
      <w:proofErr w:type="spellStart"/>
      <w:r w:rsidRPr="00BC026D">
        <w:rPr>
          <w:b/>
          <w:bCs/>
          <w:sz w:val="24"/>
        </w:rPr>
        <w:t>Me</w:t>
      </w:r>
      <w:r w:rsidR="00F76B45">
        <w:rPr>
          <w:b/>
          <w:bCs/>
          <w:sz w:val="24"/>
        </w:rPr>
        <w:t>ng</w:t>
      </w:r>
      <w:r w:rsidRPr="00BC026D">
        <w:rPr>
          <w:b/>
          <w:bCs/>
          <w:sz w:val="24"/>
        </w:rPr>
        <w:t>ubah</w:t>
      </w:r>
      <w:proofErr w:type="spellEnd"/>
      <w:r w:rsidRPr="00BC026D">
        <w:rPr>
          <w:b/>
          <w:bCs/>
          <w:sz w:val="24"/>
        </w:rPr>
        <w:t xml:space="preserve"> </w:t>
      </w:r>
      <w:proofErr w:type="spellStart"/>
      <w:r w:rsidRPr="00BC026D">
        <w:rPr>
          <w:b/>
          <w:bCs/>
          <w:sz w:val="24"/>
        </w:rPr>
        <w:t>nama</w:t>
      </w:r>
      <w:proofErr w:type="spellEnd"/>
      <w:r w:rsidRPr="00BC026D">
        <w:rPr>
          <w:b/>
          <w:bCs/>
          <w:sz w:val="24"/>
        </w:rPr>
        <w:t xml:space="preserve"> group </w:t>
      </w:r>
      <w:proofErr w:type="spellStart"/>
      <w:r w:rsidRPr="00BC026D">
        <w:rPr>
          <w:b/>
          <w:bCs/>
          <w:sz w:val="24"/>
        </w:rPr>
        <w:t>dari</w:t>
      </w:r>
      <w:proofErr w:type="spellEnd"/>
      <w:r w:rsidRPr="00BC026D">
        <w:rPr>
          <w:b/>
          <w:bCs/>
          <w:sz w:val="24"/>
        </w:rPr>
        <w:t xml:space="preserve"> file dan </w:t>
      </w:r>
      <w:proofErr w:type="spellStart"/>
      <w:r w:rsidRPr="00BC026D">
        <w:rPr>
          <w:b/>
          <w:bCs/>
          <w:sz w:val="24"/>
        </w:rPr>
        <w:t>direktori</w:t>
      </w:r>
      <w:proofErr w:type="spellEnd"/>
    </w:p>
    <w:p w14:paraId="329CDD5B" w14:textId="02805681" w:rsidR="00702EA4" w:rsidRDefault="00BC026D" w:rsidP="00BA3E69">
      <w:pPr>
        <w:ind w:left="0"/>
      </w:pPr>
      <w:r w:rsidRPr="00081024">
        <w:rPr>
          <w:rFonts w:cstheme="minorHAnsi"/>
          <w:noProof/>
          <w:sz w:val="24"/>
          <w:szCs w:val="24"/>
          <w:lang w:eastAsia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24BAFA1" wp14:editId="184DBC5A">
                <wp:simplePos x="0" y="0"/>
                <wp:positionH relativeFrom="column">
                  <wp:posOffset>560717</wp:posOffset>
                </wp:positionH>
                <wp:positionV relativeFrom="paragraph">
                  <wp:posOffset>91428</wp:posOffset>
                </wp:positionV>
                <wp:extent cx="4882551" cy="1121434"/>
                <wp:effectExtent l="0" t="0" r="13335" b="2159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2551" cy="11214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464DD" w14:textId="77777777" w:rsidR="00BC026D" w:rsidRPr="00BC026D" w:rsidRDefault="00BC026D" w:rsidP="00BC026D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left="0" w:right="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BC026D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# touch file </w:t>
                            </w:r>
                          </w:p>
                          <w:p w14:paraId="0FEE25AC" w14:textId="77777777" w:rsidR="00BC026D" w:rsidRPr="00BC026D" w:rsidRDefault="00BC026D" w:rsidP="00BC026D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left="0" w:right="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BC026D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# </w:t>
                            </w:r>
                            <w:proofErr w:type="spellStart"/>
                            <w:r w:rsidRPr="00BC026D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mkdir</w:t>
                            </w:r>
                            <w:proofErr w:type="spellEnd"/>
                            <w:r w:rsidRPr="00BC026D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 folder </w:t>
                            </w:r>
                          </w:p>
                          <w:p w14:paraId="3E27E3AC" w14:textId="77777777" w:rsidR="00BC026D" w:rsidRPr="00BC026D" w:rsidRDefault="00BC026D" w:rsidP="00BC026D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left="0" w:right="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BC026D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# ls –l file folder </w:t>
                            </w:r>
                          </w:p>
                          <w:p w14:paraId="1B56259E" w14:textId="77777777" w:rsidR="00BC026D" w:rsidRPr="00BC026D" w:rsidRDefault="00BC026D" w:rsidP="00BC026D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left="0" w:right="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BC026D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# </w:t>
                            </w:r>
                            <w:proofErr w:type="spellStart"/>
                            <w:r w:rsidRPr="00BC026D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chgrp</w:t>
                            </w:r>
                            <w:proofErr w:type="spellEnd"/>
                            <w:r w:rsidRPr="00BC026D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BC026D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tesgroup</w:t>
                            </w:r>
                            <w:proofErr w:type="spellEnd"/>
                            <w:r w:rsidRPr="00BC026D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 file </w:t>
                            </w:r>
                          </w:p>
                          <w:p w14:paraId="52EDEC2C" w14:textId="77777777" w:rsidR="00BC026D" w:rsidRPr="00BC026D" w:rsidRDefault="00BC026D" w:rsidP="00BC026D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left="0" w:right="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BC026D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# </w:t>
                            </w:r>
                            <w:proofErr w:type="spellStart"/>
                            <w:r w:rsidRPr="00BC026D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chgrp</w:t>
                            </w:r>
                            <w:proofErr w:type="spellEnd"/>
                            <w:r w:rsidRPr="00BC026D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BC026D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tesgroup</w:t>
                            </w:r>
                            <w:proofErr w:type="spellEnd"/>
                            <w:r w:rsidRPr="00BC026D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 folder </w:t>
                            </w:r>
                          </w:p>
                          <w:p w14:paraId="29F0E5BC" w14:textId="420B4C25" w:rsidR="00BC026D" w:rsidRPr="00DE4C3A" w:rsidRDefault="00BC026D" w:rsidP="00BC026D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left="0" w:right="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BC026D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# ls –l file folder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BAFA1" id="_x0000_s1044" type="#_x0000_t202" style="position:absolute;margin-left:44.15pt;margin-top:7.2pt;width:384.45pt;height:88.3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">
                <v:textbox>
                  <w:txbxContent>
                    <w:p w14:paraId="189464DD" w14:textId="77777777" w:rsidR="00BC026D" w:rsidRPr="00BC026D" w:rsidRDefault="00BC026D" w:rsidP="00BC026D">
                      <w:pPr>
                        <w:autoSpaceDE w:val="0"/>
                        <w:autoSpaceDN w:val="0"/>
                        <w:adjustRightInd w:val="0"/>
                        <w:spacing w:before="0"/>
                        <w:ind w:left="0" w:right="0"/>
                        <w:rPr>
                          <w:rFonts w:ascii="Courier New" w:hAnsi="Courier New" w:cs="Courier New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BC026D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# touch file </w:t>
                      </w:r>
                    </w:p>
                    <w:p w14:paraId="0FEE25AC" w14:textId="77777777" w:rsidR="00BC026D" w:rsidRPr="00BC026D" w:rsidRDefault="00BC026D" w:rsidP="00BC026D">
                      <w:pPr>
                        <w:autoSpaceDE w:val="0"/>
                        <w:autoSpaceDN w:val="0"/>
                        <w:adjustRightInd w:val="0"/>
                        <w:spacing w:before="0"/>
                        <w:ind w:left="0" w:right="0"/>
                        <w:rPr>
                          <w:rFonts w:ascii="Courier New" w:hAnsi="Courier New" w:cs="Courier New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BC026D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# </w:t>
                      </w:r>
                      <w:proofErr w:type="spellStart"/>
                      <w:r w:rsidRPr="00BC026D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>mkdir</w:t>
                      </w:r>
                      <w:proofErr w:type="spellEnd"/>
                      <w:r w:rsidRPr="00BC026D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 folder </w:t>
                      </w:r>
                    </w:p>
                    <w:p w14:paraId="3E27E3AC" w14:textId="77777777" w:rsidR="00BC026D" w:rsidRPr="00BC026D" w:rsidRDefault="00BC026D" w:rsidP="00BC026D">
                      <w:pPr>
                        <w:autoSpaceDE w:val="0"/>
                        <w:autoSpaceDN w:val="0"/>
                        <w:adjustRightInd w:val="0"/>
                        <w:spacing w:before="0"/>
                        <w:ind w:left="0" w:right="0"/>
                        <w:rPr>
                          <w:rFonts w:ascii="Courier New" w:hAnsi="Courier New" w:cs="Courier New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BC026D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# ls –l file folder </w:t>
                      </w:r>
                    </w:p>
                    <w:p w14:paraId="1B56259E" w14:textId="77777777" w:rsidR="00BC026D" w:rsidRPr="00BC026D" w:rsidRDefault="00BC026D" w:rsidP="00BC026D">
                      <w:pPr>
                        <w:autoSpaceDE w:val="0"/>
                        <w:autoSpaceDN w:val="0"/>
                        <w:adjustRightInd w:val="0"/>
                        <w:spacing w:before="0"/>
                        <w:ind w:left="0" w:right="0"/>
                        <w:rPr>
                          <w:rFonts w:ascii="Courier New" w:hAnsi="Courier New" w:cs="Courier New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BC026D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# </w:t>
                      </w:r>
                      <w:proofErr w:type="spellStart"/>
                      <w:r w:rsidRPr="00BC026D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>chgrp</w:t>
                      </w:r>
                      <w:proofErr w:type="spellEnd"/>
                      <w:r w:rsidRPr="00BC026D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BC026D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>tesgroup</w:t>
                      </w:r>
                      <w:proofErr w:type="spellEnd"/>
                      <w:r w:rsidRPr="00BC026D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 file </w:t>
                      </w:r>
                    </w:p>
                    <w:p w14:paraId="52EDEC2C" w14:textId="77777777" w:rsidR="00BC026D" w:rsidRPr="00BC026D" w:rsidRDefault="00BC026D" w:rsidP="00BC026D">
                      <w:pPr>
                        <w:autoSpaceDE w:val="0"/>
                        <w:autoSpaceDN w:val="0"/>
                        <w:adjustRightInd w:val="0"/>
                        <w:spacing w:before="0"/>
                        <w:ind w:left="0" w:right="0"/>
                        <w:rPr>
                          <w:rFonts w:ascii="Courier New" w:hAnsi="Courier New" w:cs="Courier New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BC026D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# </w:t>
                      </w:r>
                      <w:proofErr w:type="spellStart"/>
                      <w:r w:rsidRPr="00BC026D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>chgrp</w:t>
                      </w:r>
                      <w:proofErr w:type="spellEnd"/>
                      <w:r w:rsidRPr="00BC026D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BC026D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>tesgroup</w:t>
                      </w:r>
                      <w:proofErr w:type="spellEnd"/>
                      <w:r w:rsidRPr="00BC026D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 folder </w:t>
                      </w:r>
                    </w:p>
                    <w:p w14:paraId="29F0E5BC" w14:textId="420B4C25" w:rsidR="00BC026D" w:rsidRPr="00DE4C3A" w:rsidRDefault="00BC026D" w:rsidP="00BC026D">
                      <w:pPr>
                        <w:autoSpaceDE w:val="0"/>
                        <w:autoSpaceDN w:val="0"/>
                        <w:adjustRightInd w:val="0"/>
                        <w:spacing w:before="0"/>
                        <w:ind w:left="0" w:right="0"/>
                        <w:rPr>
                          <w:rFonts w:ascii="Courier New" w:hAnsi="Courier New" w:cs="Courier New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BC026D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# ls –l file folder 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46E4BF9B" w14:textId="7F3E136A" w:rsidR="00702EA4" w:rsidRDefault="00702EA4" w:rsidP="00BA3E69">
      <w:pPr>
        <w:ind w:left="0"/>
      </w:pPr>
    </w:p>
    <w:p w14:paraId="50976517" w14:textId="67E740D7" w:rsidR="00702EA4" w:rsidRDefault="00702EA4" w:rsidP="00BA3E69">
      <w:pPr>
        <w:ind w:left="0"/>
      </w:pPr>
    </w:p>
    <w:p w14:paraId="5B0DFDA5" w14:textId="19A35A98" w:rsidR="00702EA4" w:rsidRDefault="00702EA4" w:rsidP="00BA3E69">
      <w:pPr>
        <w:ind w:left="0"/>
      </w:pPr>
    </w:p>
    <w:p w14:paraId="42C8780F" w14:textId="39E24338" w:rsidR="00702EA4" w:rsidRDefault="00702EA4" w:rsidP="00BA3E69">
      <w:pPr>
        <w:ind w:left="0"/>
      </w:pPr>
    </w:p>
    <w:p w14:paraId="1FB2BE7A" w14:textId="3845178D" w:rsidR="00702EA4" w:rsidRDefault="00702EA4" w:rsidP="00BA3E69">
      <w:pPr>
        <w:ind w:left="0"/>
      </w:pPr>
    </w:p>
    <w:p w14:paraId="27421ECC" w14:textId="4A935398" w:rsidR="00702EA4" w:rsidRPr="00BC026D" w:rsidRDefault="00BC026D" w:rsidP="00BA3E69">
      <w:pPr>
        <w:ind w:left="0"/>
        <w:rPr>
          <w:sz w:val="24"/>
        </w:rPr>
      </w:pPr>
      <w:r>
        <w:lastRenderedPageBreak/>
        <w:tab/>
      </w:r>
      <w:proofErr w:type="gramStart"/>
      <w:r w:rsidRPr="00BC026D">
        <w:rPr>
          <w:b/>
          <w:bCs/>
          <w:sz w:val="24"/>
        </w:rPr>
        <w:t>7 :</w:t>
      </w:r>
      <w:proofErr w:type="gramEnd"/>
      <w:r w:rsidRPr="00BC026D">
        <w:rPr>
          <w:b/>
          <w:bCs/>
          <w:sz w:val="24"/>
        </w:rPr>
        <w:t xml:space="preserve"> </w:t>
      </w:r>
      <w:proofErr w:type="spellStart"/>
      <w:r w:rsidRPr="00BC026D">
        <w:rPr>
          <w:b/>
          <w:bCs/>
          <w:sz w:val="24"/>
        </w:rPr>
        <w:t>Merubah</w:t>
      </w:r>
      <w:proofErr w:type="spellEnd"/>
      <w:r w:rsidRPr="00BC026D">
        <w:rPr>
          <w:b/>
          <w:bCs/>
          <w:sz w:val="24"/>
        </w:rPr>
        <w:t xml:space="preserve"> </w:t>
      </w:r>
      <w:proofErr w:type="spellStart"/>
      <w:r w:rsidRPr="00BC026D">
        <w:rPr>
          <w:b/>
          <w:bCs/>
          <w:sz w:val="24"/>
        </w:rPr>
        <w:t>nama</w:t>
      </w:r>
      <w:proofErr w:type="spellEnd"/>
      <w:r w:rsidRPr="00BC026D">
        <w:rPr>
          <w:b/>
          <w:bCs/>
          <w:sz w:val="24"/>
        </w:rPr>
        <w:t xml:space="preserve"> </w:t>
      </w:r>
      <w:proofErr w:type="spellStart"/>
      <w:r w:rsidRPr="00BC026D">
        <w:rPr>
          <w:b/>
          <w:bCs/>
          <w:sz w:val="24"/>
        </w:rPr>
        <w:t>pemilik</w:t>
      </w:r>
      <w:proofErr w:type="spellEnd"/>
      <w:r w:rsidRPr="00BC026D">
        <w:rPr>
          <w:b/>
          <w:bCs/>
          <w:sz w:val="24"/>
        </w:rPr>
        <w:t xml:space="preserve"> </w:t>
      </w:r>
      <w:proofErr w:type="spellStart"/>
      <w:r w:rsidRPr="00BC026D">
        <w:rPr>
          <w:b/>
          <w:bCs/>
          <w:sz w:val="24"/>
        </w:rPr>
        <w:t>dari</w:t>
      </w:r>
      <w:proofErr w:type="spellEnd"/>
      <w:r w:rsidRPr="00BC026D">
        <w:rPr>
          <w:b/>
          <w:bCs/>
          <w:sz w:val="24"/>
        </w:rPr>
        <w:t xml:space="preserve"> file dan </w:t>
      </w:r>
      <w:proofErr w:type="spellStart"/>
      <w:r w:rsidRPr="00BC026D">
        <w:rPr>
          <w:b/>
          <w:bCs/>
          <w:sz w:val="24"/>
        </w:rPr>
        <w:t>direktori</w:t>
      </w:r>
      <w:proofErr w:type="spellEnd"/>
    </w:p>
    <w:p w14:paraId="2EA42EBC" w14:textId="389F298F" w:rsidR="00702EA4" w:rsidRPr="00BC026D" w:rsidRDefault="00BC026D" w:rsidP="00BA3E69">
      <w:pPr>
        <w:ind w:left="0"/>
        <w:rPr>
          <w:sz w:val="24"/>
        </w:rPr>
      </w:pPr>
      <w:r w:rsidRPr="00081024">
        <w:rPr>
          <w:rFonts w:cstheme="minorHAnsi"/>
          <w:noProof/>
          <w:sz w:val="24"/>
          <w:szCs w:val="24"/>
          <w:lang w:eastAsia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9431A23" wp14:editId="1A17768D">
                <wp:simplePos x="0" y="0"/>
                <wp:positionH relativeFrom="column">
                  <wp:posOffset>629728</wp:posOffset>
                </wp:positionH>
                <wp:positionV relativeFrom="paragraph">
                  <wp:posOffset>81364</wp:posOffset>
                </wp:positionV>
                <wp:extent cx="4882551" cy="621102"/>
                <wp:effectExtent l="0" t="0" r="13335" b="2667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2551" cy="6211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DD459" w14:textId="77777777" w:rsidR="00BC026D" w:rsidRPr="00BC026D" w:rsidRDefault="00BC026D" w:rsidP="00BC026D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left="0" w:right="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BC026D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# </w:t>
                            </w:r>
                            <w:proofErr w:type="spellStart"/>
                            <w:r w:rsidRPr="00BC026D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chown</w:t>
                            </w:r>
                            <w:proofErr w:type="spellEnd"/>
                            <w:r w:rsidRPr="00BC026D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BC026D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userI</w:t>
                            </w:r>
                            <w:proofErr w:type="spellEnd"/>
                            <w:r w:rsidRPr="00BC026D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 file </w:t>
                            </w:r>
                          </w:p>
                          <w:p w14:paraId="20383EF7" w14:textId="77777777" w:rsidR="00BC026D" w:rsidRPr="00BC026D" w:rsidRDefault="00BC026D" w:rsidP="00BC026D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left="0" w:right="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BC026D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# </w:t>
                            </w:r>
                            <w:proofErr w:type="spellStart"/>
                            <w:r w:rsidRPr="00BC026D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chown</w:t>
                            </w:r>
                            <w:proofErr w:type="spellEnd"/>
                            <w:r w:rsidRPr="00BC026D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BC026D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userII</w:t>
                            </w:r>
                            <w:proofErr w:type="spellEnd"/>
                            <w:r w:rsidRPr="00BC026D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 folder </w:t>
                            </w:r>
                          </w:p>
                          <w:p w14:paraId="46465033" w14:textId="70E98FAC" w:rsidR="00BC026D" w:rsidRPr="00DE4C3A" w:rsidRDefault="00BC026D" w:rsidP="00BC026D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left="0" w:right="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BC026D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# ls –l file folder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31A23" id="_x0000_s1045" type="#_x0000_t202" style="position:absolute;margin-left:49.6pt;margin-top:6.4pt;width:384.45pt;height:48.9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">
                <v:textbox>
                  <w:txbxContent>
                    <w:p w14:paraId="532DD459" w14:textId="77777777" w:rsidR="00BC026D" w:rsidRPr="00BC026D" w:rsidRDefault="00BC026D" w:rsidP="00BC026D">
                      <w:pPr>
                        <w:autoSpaceDE w:val="0"/>
                        <w:autoSpaceDN w:val="0"/>
                        <w:adjustRightInd w:val="0"/>
                        <w:spacing w:before="0"/>
                        <w:ind w:left="0" w:right="0"/>
                        <w:rPr>
                          <w:rFonts w:ascii="Courier New" w:hAnsi="Courier New" w:cs="Courier New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BC026D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# </w:t>
                      </w:r>
                      <w:proofErr w:type="spellStart"/>
                      <w:r w:rsidRPr="00BC026D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>chown</w:t>
                      </w:r>
                      <w:proofErr w:type="spellEnd"/>
                      <w:r w:rsidRPr="00BC026D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BC026D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>userI</w:t>
                      </w:r>
                      <w:proofErr w:type="spellEnd"/>
                      <w:r w:rsidRPr="00BC026D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 file </w:t>
                      </w:r>
                    </w:p>
                    <w:p w14:paraId="20383EF7" w14:textId="77777777" w:rsidR="00BC026D" w:rsidRPr="00BC026D" w:rsidRDefault="00BC026D" w:rsidP="00BC026D">
                      <w:pPr>
                        <w:autoSpaceDE w:val="0"/>
                        <w:autoSpaceDN w:val="0"/>
                        <w:adjustRightInd w:val="0"/>
                        <w:spacing w:before="0"/>
                        <w:ind w:left="0" w:right="0"/>
                        <w:rPr>
                          <w:rFonts w:ascii="Courier New" w:hAnsi="Courier New" w:cs="Courier New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BC026D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# </w:t>
                      </w:r>
                      <w:proofErr w:type="spellStart"/>
                      <w:r w:rsidRPr="00BC026D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>chown</w:t>
                      </w:r>
                      <w:proofErr w:type="spellEnd"/>
                      <w:r w:rsidRPr="00BC026D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BC026D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>userII</w:t>
                      </w:r>
                      <w:proofErr w:type="spellEnd"/>
                      <w:r w:rsidRPr="00BC026D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 folder </w:t>
                      </w:r>
                    </w:p>
                    <w:p w14:paraId="46465033" w14:textId="70E98FAC" w:rsidR="00BC026D" w:rsidRPr="00DE4C3A" w:rsidRDefault="00BC026D" w:rsidP="00BC026D">
                      <w:pPr>
                        <w:autoSpaceDE w:val="0"/>
                        <w:autoSpaceDN w:val="0"/>
                        <w:adjustRightInd w:val="0"/>
                        <w:spacing w:before="0"/>
                        <w:ind w:left="0" w:right="0"/>
                        <w:rPr>
                          <w:rFonts w:ascii="Courier New" w:hAnsi="Courier New" w:cs="Courier New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BC026D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# ls –l file folder </w:t>
                      </w:r>
                    </w:p>
                  </w:txbxContent>
                </v:textbox>
              </v:shape>
            </w:pict>
          </mc:Fallback>
        </mc:AlternateContent>
      </w:r>
    </w:p>
    <w:p w14:paraId="6BA1A5BB" w14:textId="159236DA" w:rsidR="00702EA4" w:rsidRDefault="00702EA4" w:rsidP="00BA3E69">
      <w:pPr>
        <w:ind w:left="0"/>
      </w:pPr>
    </w:p>
    <w:p w14:paraId="335FE30E" w14:textId="5B02BF9E" w:rsidR="00702EA4" w:rsidRDefault="00702EA4" w:rsidP="00BA3E69">
      <w:pPr>
        <w:ind w:left="0"/>
      </w:pPr>
    </w:p>
    <w:p w14:paraId="00966E20" w14:textId="58723678" w:rsidR="00702EA4" w:rsidRDefault="00702EA4" w:rsidP="00BA3E69">
      <w:pPr>
        <w:ind w:left="0"/>
      </w:pPr>
    </w:p>
    <w:p w14:paraId="260B7387" w14:textId="100197DE" w:rsidR="00702EA4" w:rsidRDefault="00BC026D" w:rsidP="00BA3E69">
      <w:pPr>
        <w:ind w:left="0"/>
      </w:pPr>
      <w:r>
        <w:tab/>
      </w:r>
      <w:proofErr w:type="gramStart"/>
      <w:r w:rsidRPr="00BC026D">
        <w:rPr>
          <w:b/>
          <w:bCs/>
          <w:sz w:val="24"/>
        </w:rPr>
        <w:t>8 :</w:t>
      </w:r>
      <w:proofErr w:type="gramEnd"/>
      <w:r w:rsidRPr="00BC026D">
        <w:rPr>
          <w:b/>
          <w:bCs/>
          <w:sz w:val="24"/>
        </w:rPr>
        <w:t xml:space="preserve"> </w:t>
      </w:r>
      <w:proofErr w:type="spellStart"/>
      <w:r w:rsidRPr="00BC026D">
        <w:rPr>
          <w:b/>
          <w:bCs/>
          <w:sz w:val="24"/>
        </w:rPr>
        <w:t>Menghapus</w:t>
      </w:r>
      <w:proofErr w:type="spellEnd"/>
      <w:r w:rsidRPr="00BC026D">
        <w:rPr>
          <w:b/>
          <w:bCs/>
          <w:sz w:val="24"/>
        </w:rPr>
        <w:t xml:space="preserve"> </w:t>
      </w:r>
      <w:r w:rsidR="00F76B45">
        <w:rPr>
          <w:b/>
          <w:bCs/>
          <w:sz w:val="24"/>
        </w:rPr>
        <w:t>user</w:t>
      </w:r>
      <w:r w:rsidRPr="00BC026D">
        <w:rPr>
          <w:b/>
          <w:bCs/>
          <w:sz w:val="24"/>
        </w:rPr>
        <w:t xml:space="preserve"> dan </w:t>
      </w:r>
      <w:r w:rsidR="00F76B45">
        <w:rPr>
          <w:b/>
          <w:bCs/>
          <w:sz w:val="24"/>
        </w:rPr>
        <w:t>group</w:t>
      </w:r>
    </w:p>
    <w:p w14:paraId="205BDAD6" w14:textId="14932AB3" w:rsidR="00702EA4" w:rsidRDefault="000B51E4" w:rsidP="00BA3E69">
      <w:pPr>
        <w:ind w:left="0"/>
      </w:pPr>
      <w:r w:rsidRPr="00081024">
        <w:rPr>
          <w:rFonts w:cstheme="minorHAnsi"/>
          <w:noProof/>
          <w:sz w:val="24"/>
          <w:szCs w:val="24"/>
          <w:lang w:eastAsia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461C2E4" wp14:editId="4461D980">
                <wp:simplePos x="0" y="0"/>
                <wp:positionH relativeFrom="column">
                  <wp:posOffset>626409</wp:posOffset>
                </wp:positionH>
                <wp:positionV relativeFrom="paragraph">
                  <wp:posOffset>141952</wp:posOffset>
                </wp:positionV>
                <wp:extent cx="4882551" cy="621102"/>
                <wp:effectExtent l="0" t="0" r="13335" b="2667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2551" cy="6211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2BB71" w14:textId="77777777" w:rsidR="000B51E4" w:rsidRPr="000B51E4" w:rsidRDefault="000B51E4" w:rsidP="000B51E4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left="0" w:right="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0B51E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# </w:t>
                            </w:r>
                            <w:proofErr w:type="spellStart"/>
                            <w:r w:rsidRPr="000B51E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userdel</w:t>
                            </w:r>
                            <w:proofErr w:type="spellEnd"/>
                            <w:r w:rsidRPr="000B51E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B51E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userI</w:t>
                            </w:r>
                            <w:proofErr w:type="spellEnd"/>
                            <w:r w:rsidRPr="000B51E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14:paraId="420DCF45" w14:textId="77777777" w:rsidR="000B51E4" w:rsidRPr="000B51E4" w:rsidRDefault="000B51E4" w:rsidP="000B51E4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left="0" w:right="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0B51E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# </w:t>
                            </w:r>
                            <w:proofErr w:type="spellStart"/>
                            <w:r w:rsidRPr="000B51E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userdel</w:t>
                            </w:r>
                            <w:proofErr w:type="spellEnd"/>
                            <w:r w:rsidRPr="000B51E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 –r </w:t>
                            </w:r>
                            <w:proofErr w:type="spellStart"/>
                            <w:r w:rsidRPr="000B51E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userII</w:t>
                            </w:r>
                            <w:proofErr w:type="spellEnd"/>
                            <w:r w:rsidRPr="000B51E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14:paraId="30342339" w14:textId="0C501C36" w:rsidR="000B51E4" w:rsidRPr="00DE4C3A" w:rsidRDefault="000B51E4" w:rsidP="000B51E4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left="0" w:right="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0B51E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# </w:t>
                            </w:r>
                            <w:proofErr w:type="spellStart"/>
                            <w:r w:rsidRPr="000B51E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groupdel</w:t>
                            </w:r>
                            <w:proofErr w:type="spellEnd"/>
                            <w:r w:rsidRPr="000B51E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B51E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tesgroup</w:t>
                            </w:r>
                            <w:proofErr w:type="spellEnd"/>
                            <w:r w:rsidRPr="000B51E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1C2E4" id="_x0000_s1046" type="#_x0000_t202" style="position:absolute;margin-left:49.3pt;margin-top:11.2pt;width:384.45pt;height:48.9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">
                <v:textbox>
                  <w:txbxContent>
                    <w:p w14:paraId="73F2BB71" w14:textId="77777777" w:rsidR="000B51E4" w:rsidRPr="000B51E4" w:rsidRDefault="000B51E4" w:rsidP="000B51E4">
                      <w:pPr>
                        <w:autoSpaceDE w:val="0"/>
                        <w:autoSpaceDN w:val="0"/>
                        <w:adjustRightInd w:val="0"/>
                        <w:spacing w:before="0"/>
                        <w:ind w:left="0" w:right="0"/>
                        <w:rPr>
                          <w:rFonts w:ascii="Courier New" w:hAnsi="Courier New" w:cs="Courier New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0B51E4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# </w:t>
                      </w:r>
                      <w:proofErr w:type="spellStart"/>
                      <w:r w:rsidRPr="000B51E4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>userdel</w:t>
                      </w:r>
                      <w:proofErr w:type="spellEnd"/>
                      <w:r w:rsidRPr="000B51E4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B51E4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>userI</w:t>
                      </w:r>
                      <w:proofErr w:type="spellEnd"/>
                      <w:r w:rsidRPr="000B51E4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 </w:t>
                      </w:r>
                    </w:p>
                    <w:p w14:paraId="420DCF45" w14:textId="77777777" w:rsidR="000B51E4" w:rsidRPr="000B51E4" w:rsidRDefault="000B51E4" w:rsidP="000B51E4">
                      <w:pPr>
                        <w:autoSpaceDE w:val="0"/>
                        <w:autoSpaceDN w:val="0"/>
                        <w:adjustRightInd w:val="0"/>
                        <w:spacing w:before="0"/>
                        <w:ind w:left="0" w:right="0"/>
                        <w:rPr>
                          <w:rFonts w:ascii="Courier New" w:hAnsi="Courier New" w:cs="Courier New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0B51E4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# </w:t>
                      </w:r>
                      <w:proofErr w:type="spellStart"/>
                      <w:r w:rsidRPr="000B51E4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>userdel</w:t>
                      </w:r>
                      <w:proofErr w:type="spellEnd"/>
                      <w:r w:rsidRPr="000B51E4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 –r </w:t>
                      </w:r>
                      <w:proofErr w:type="spellStart"/>
                      <w:r w:rsidRPr="000B51E4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>userII</w:t>
                      </w:r>
                      <w:proofErr w:type="spellEnd"/>
                      <w:r w:rsidRPr="000B51E4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 </w:t>
                      </w:r>
                    </w:p>
                    <w:p w14:paraId="30342339" w14:textId="0C501C36" w:rsidR="000B51E4" w:rsidRPr="00DE4C3A" w:rsidRDefault="000B51E4" w:rsidP="000B51E4">
                      <w:pPr>
                        <w:autoSpaceDE w:val="0"/>
                        <w:autoSpaceDN w:val="0"/>
                        <w:adjustRightInd w:val="0"/>
                        <w:spacing w:before="0"/>
                        <w:ind w:left="0" w:right="0"/>
                        <w:rPr>
                          <w:rFonts w:ascii="Courier New" w:hAnsi="Courier New" w:cs="Courier New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0B51E4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# </w:t>
                      </w:r>
                      <w:proofErr w:type="spellStart"/>
                      <w:r w:rsidRPr="000B51E4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>groupdel</w:t>
                      </w:r>
                      <w:proofErr w:type="spellEnd"/>
                      <w:r w:rsidRPr="000B51E4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B51E4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>tesgroup</w:t>
                      </w:r>
                      <w:proofErr w:type="spellEnd"/>
                      <w:r w:rsidRPr="000B51E4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3"/>
                          <w:szCs w:val="23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EE70C15" w14:textId="618264D1" w:rsidR="00702EA4" w:rsidRDefault="00702EA4" w:rsidP="00BA3E69">
      <w:pPr>
        <w:ind w:left="0"/>
      </w:pPr>
    </w:p>
    <w:p w14:paraId="3AE7D7DF" w14:textId="77777777" w:rsidR="00BC026D" w:rsidRDefault="00BC026D" w:rsidP="00BA3E69">
      <w:pPr>
        <w:ind w:left="0"/>
      </w:pPr>
    </w:p>
    <w:p w14:paraId="0130C022" w14:textId="77777777" w:rsidR="00BC026D" w:rsidRDefault="00BC026D" w:rsidP="00BA3E69">
      <w:pPr>
        <w:ind w:left="0"/>
      </w:pPr>
    </w:p>
    <w:p w14:paraId="46478DED" w14:textId="77777777" w:rsidR="00BC026D" w:rsidRDefault="00BC026D" w:rsidP="00BA3E69">
      <w:pPr>
        <w:ind w:left="0"/>
      </w:pPr>
    </w:p>
    <w:p w14:paraId="421C9211" w14:textId="77777777" w:rsidR="00BC026D" w:rsidRDefault="00BC026D" w:rsidP="00BA3E69">
      <w:pPr>
        <w:ind w:left="0"/>
      </w:pPr>
    </w:p>
    <w:p w14:paraId="755423B1" w14:textId="77777777" w:rsidR="00BC026D" w:rsidRDefault="00BC026D" w:rsidP="00BA3E69">
      <w:pPr>
        <w:ind w:left="0"/>
      </w:pPr>
    </w:p>
    <w:p w14:paraId="37EA43CC" w14:textId="77777777" w:rsidR="00BC026D" w:rsidRDefault="00BC026D" w:rsidP="00BA3E69">
      <w:pPr>
        <w:ind w:left="0"/>
      </w:pPr>
    </w:p>
    <w:p w14:paraId="00C77D01" w14:textId="77777777" w:rsidR="00702EA4" w:rsidRDefault="00702EA4" w:rsidP="00BA3E69">
      <w:pPr>
        <w:ind w:left="0"/>
      </w:pPr>
    </w:p>
    <w:p w14:paraId="71D04E06" w14:textId="77777777" w:rsidR="00926D1E" w:rsidRDefault="00926D1E" w:rsidP="00BA3E69">
      <w:pPr>
        <w:ind w:left="0"/>
      </w:pPr>
    </w:p>
    <w:p w14:paraId="5F4E2501" w14:textId="77777777" w:rsidR="00926D1E" w:rsidRDefault="00926D1E" w:rsidP="00BA3E69">
      <w:pPr>
        <w:ind w:left="0"/>
      </w:pPr>
    </w:p>
    <w:p w14:paraId="53EE75B2" w14:textId="77777777" w:rsidR="00926D1E" w:rsidRDefault="00926D1E" w:rsidP="00BA3E69">
      <w:pPr>
        <w:ind w:left="0"/>
      </w:pPr>
    </w:p>
    <w:p w14:paraId="7E2621CD" w14:textId="77777777" w:rsidR="00926D1E" w:rsidRDefault="00926D1E" w:rsidP="00BA3E69">
      <w:pPr>
        <w:ind w:left="0"/>
      </w:pPr>
    </w:p>
    <w:p w14:paraId="17EBA425" w14:textId="77777777" w:rsidR="00926D1E" w:rsidRDefault="00926D1E" w:rsidP="00BA3E69">
      <w:pPr>
        <w:ind w:left="0"/>
      </w:pPr>
    </w:p>
    <w:p w14:paraId="4604DDDB" w14:textId="77777777" w:rsidR="00926D1E" w:rsidRDefault="00926D1E" w:rsidP="00BA3E69">
      <w:pPr>
        <w:ind w:left="0"/>
      </w:pPr>
    </w:p>
    <w:p w14:paraId="43C00029" w14:textId="77777777" w:rsidR="00926D1E" w:rsidRDefault="00926D1E" w:rsidP="00BA3E69">
      <w:pPr>
        <w:ind w:left="0"/>
      </w:pPr>
    </w:p>
    <w:p w14:paraId="37D30A6C" w14:textId="77777777" w:rsidR="00926D1E" w:rsidRDefault="00926D1E" w:rsidP="00BA3E69">
      <w:pPr>
        <w:ind w:left="0"/>
      </w:pPr>
    </w:p>
    <w:p w14:paraId="3643AFCB" w14:textId="77777777" w:rsidR="00926D1E" w:rsidRDefault="00926D1E" w:rsidP="00BA3E69">
      <w:pPr>
        <w:ind w:left="0"/>
      </w:pPr>
    </w:p>
    <w:p w14:paraId="5DBBE16D" w14:textId="77777777" w:rsidR="00926D1E" w:rsidRDefault="00926D1E" w:rsidP="00BA3E69">
      <w:pPr>
        <w:ind w:left="0"/>
      </w:pPr>
    </w:p>
    <w:p w14:paraId="0BC3F4E8" w14:textId="77777777" w:rsidR="00926D1E" w:rsidRDefault="00926D1E" w:rsidP="00BA3E69">
      <w:pPr>
        <w:ind w:left="0"/>
      </w:pPr>
    </w:p>
    <w:p w14:paraId="779727BE" w14:textId="77777777" w:rsidR="00926D1E" w:rsidRDefault="00926D1E" w:rsidP="00BA3E69">
      <w:pPr>
        <w:ind w:left="0"/>
      </w:pPr>
    </w:p>
    <w:p w14:paraId="7CDC9E74" w14:textId="77777777" w:rsidR="00926D1E" w:rsidRDefault="00926D1E" w:rsidP="00BA3E69">
      <w:pPr>
        <w:ind w:left="0"/>
      </w:pPr>
    </w:p>
    <w:p w14:paraId="36B7C0DA" w14:textId="77777777" w:rsidR="00926D1E" w:rsidRDefault="00926D1E" w:rsidP="00BA3E69">
      <w:pPr>
        <w:ind w:left="0"/>
      </w:pPr>
    </w:p>
    <w:p w14:paraId="193354C6" w14:textId="77777777" w:rsidR="00926D1E" w:rsidRPr="00862A22" w:rsidRDefault="00926D1E" w:rsidP="00BA3E69">
      <w:pPr>
        <w:ind w:left="0"/>
      </w:pPr>
    </w:p>
    <w:p w14:paraId="1DF512D4" w14:textId="4CBFF66C" w:rsidR="00AB27F4" w:rsidRDefault="00AD00CB" w:rsidP="00380F78">
      <w:pPr>
        <w:pStyle w:val="Heading2"/>
        <w:jc w:val="both"/>
      </w:pPr>
      <w:r>
        <w:lastRenderedPageBreak/>
        <w:t>KERJA</w:t>
      </w:r>
    </w:p>
    <w:p w14:paraId="5DE00E67" w14:textId="726BA0EB" w:rsidR="00AB27F4" w:rsidRDefault="00AD00CB" w:rsidP="00380F78">
      <w:pPr>
        <w:pStyle w:val="Heading3"/>
        <w:jc w:val="both"/>
      </w:pPr>
      <w:r>
        <w:t>KEGIATAN</w:t>
      </w:r>
      <w:r w:rsidR="001B47E9">
        <w:t xml:space="preserve"> 1</w:t>
      </w:r>
    </w:p>
    <w:p w14:paraId="01749C90" w14:textId="77777777" w:rsidR="00940294" w:rsidRPr="00940294" w:rsidRDefault="00940294" w:rsidP="00844E9E">
      <w:pPr>
        <w:jc w:val="both"/>
      </w:pPr>
    </w:p>
    <w:p w14:paraId="1239C44E" w14:textId="205EA4C9" w:rsidR="00BF7463" w:rsidRPr="00BF7463" w:rsidRDefault="00F76B45" w:rsidP="00844E9E">
      <w:pPr>
        <w:pStyle w:val="ListParagraph"/>
        <w:numPr>
          <w:ilvl w:val="0"/>
          <w:numId w:val="23"/>
        </w:numPr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Buatlah</w:t>
      </w:r>
      <w:proofErr w:type="spellEnd"/>
      <w:r w:rsidR="00BF7463" w:rsidRPr="00BF7463">
        <w:rPr>
          <w:sz w:val="24"/>
        </w:rPr>
        <w:t xml:space="preserve"> </w:t>
      </w:r>
      <w:proofErr w:type="spellStart"/>
      <w:r w:rsidR="00BF7463" w:rsidRPr="00BF7463">
        <w:rPr>
          <w:sz w:val="24"/>
        </w:rPr>
        <w:t>sebuah</w:t>
      </w:r>
      <w:proofErr w:type="spellEnd"/>
      <w:r w:rsidR="00BF7463" w:rsidRPr="00BF7463">
        <w:rPr>
          <w:sz w:val="24"/>
        </w:rPr>
        <w:t xml:space="preserve"> file</w:t>
      </w:r>
      <w:r>
        <w:rPr>
          <w:sz w:val="24"/>
        </w:rPr>
        <w:t xml:space="preserve">,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ubah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aksesnya</w:t>
      </w:r>
      <w:proofErr w:type="spellEnd"/>
      <w:r w:rsidR="00BF7463" w:rsidRPr="00BF7463">
        <w:rPr>
          <w:sz w:val="24"/>
        </w:rPr>
        <w:t xml:space="preserve"> </w:t>
      </w:r>
      <w:proofErr w:type="spellStart"/>
      <w:r w:rsidR="00BF7463" w:rsidRPr="00BF7463">
        <w:rPr>
          <w:sz w:val="24"/>
        </w:rPr>
        <w:t>menjadi</w:t>
      </w:r>
      <w:proofErr w:type="spellEnd"/>
      <w:r w:rsidR="00BF7463" w:rsidRPr="00BF7463">
        <w:rPr>
          <w:sz w:val="24"/>
        </w:rPr>
        <w:t xml:space="preserve"> (r-- </w:t>
      </w:r>
      <w:proofErr w:type="spellStart"/>
      <w:r w:rsidR="00BF7463" w:rsidRPr="00BF7463">
        <w:rPr>
          <w:sz w:val="24"/>
        </w:rPr>
        <w:t>r</w:t>
      </w:r>
      <w:proofErr w:type="spellEnd"/>
      <w:r w:rsidR="00BF7463" w:rsidRPr="00BF7463">
        <w:rPr>
          <w:sz w:val="24"/>
        </w:rPr>
        <w:t xml:space="preserve">-- </w:t>
      </w:r>
      <w:proofErr w:type="spellStart"/>
      <w:r w:rsidR="00BF7463" w:rsidRPr="00BF7463">
        <w:rPr>
          <w:sz w:val="24"/>
        </w:rPr>
        <w:t>r</w:t>
      </w:r>
      <w:proofErr w:type="spellEnd"/>
      <w:r w:rsidR="00BF7463" w:rsidRPr="00BF7463">
        <w:rPr>
          <w:sz w:val="24"/>
        </w:rPr>
        <w:t>--)</w:t>
      </w:r>
    </w:p>
    <w:p w14:paraId="4D2CAFF0" w14:textId="69E46418" w:rsidR="00BF7463" w:rsidRPr="00BF7463" w:rsidRDefault="00BF7463" w:rsidP="00844E9E">
      <w:pPr>
        <w:pStyle w:val="ListParagraph"/>
        <w:numPr>
          <w:ilvl w:val="0"/>
          <w:numId w:val="23"/>
        </w:numPr>
        <w:spacing w:line="276" w:lineRule="auto"/>
        <w:jc w:val="both"/>
        <w:rPr>
          <w:sz w:val="24"/>
        </w:rPr>
      </w:pPr>
      <w:proofErr w:type="spellStart"/>
      <w:r w:rsidRPr="00BF7463">
        <w:rPr>
          <w:sz w:val="24"/>
        </w:rPr>
        <w:t>Buatlah</w:t>
      </w:r>
      <w:proofErr w:type="spellEnd"/>
      <w:r w:rsidRPr="00BF7463">
        <w:rPr>
          <w:sz w:val="24"/>
        </w:rPr>
        <w:t xml:space="preserve"> </w:t>
      </w:r>
      <w:proofErr w:type="spellStart"/>
      <w:r w:rsidRPr="00BF7463">
        <w:rPr>
          <w:sz w:val="24"/>
        </w:rPr>
        <w:t>sebuah</w:t>
      </w:r>
      <w:proofErr w:type="spellEnd"/>
      <w:r w:rsidRPr="00BF7463">
        <w:rPr>
          <w:sz w:val="24"/>
        </w:rPr>
        <w:t xml:space="preserve"> </w:t>
      </w:r>
      <w:proofErr w:type="spellStart"/>
      <w:r w:rsidRPr="00BF7463">
        <w:rPr>
          <w:sz w:val="24"/>
        </w:rPr>
        <w:t>direktori</w:t>
      </w:r>
      <w:proofErr w:type="spellEnd"/>
      <w:r w:rsidRPr="00BF7463">
        <w:rPr>
          <w:sz w:val="24"/>
        </w:rPr>
        <w:t xml:space="preserve"> dan </w:t>
      </w:r>
      <w:proofErr w:type="spellStart"/>
      <w:r w:rsidRPr="00BF7463">
        <w:rPr>
          <w:sz w:val="24"/>
        </w:rPr>
        <w:t>ubahlah</w:t>
      </w:r>
      <w:proofErr w:type="spellEnd"/>
      <w:r w:rsidRPr="00BF7463">
        <w:rPr>
          <w:sz w:val="24"/>
        </w:rPr>
        <w:t xml:space="preserve"> </w:t>
      </w:r>
      <w:proofErr w:type="spellStart"/>
      <w:r w:rsidRPr="00BF7463">
        <w:rPr>
          <w:sz w:val="24"/>
        </w:rPr>
        <w:t>sesuai</w:t>
      </w:r>
      <w:proofErr w:type="spellEnd"/>
      <w:r w:rsidRPr="00BF7463">
        <w:rPr>
          <w:sz w:val="24"/>
        </w:rPr>
        <w:t xml:space="preserve"> </w:t>
      </w:r>
      <w:proofErr w:type="spellStart"/>
      <w:r w:rsidRPr="00BF7463">
        <w:rPr>
          <w:sz w:val="24"/>
        </w:rPr>
        <w:t>kriteria</w:t>
      </w:r>
      <w:proofErr w:type="spellEnd"/>
      <w:r w:rsidRPr="00BF7463">
        <w:rPr>
          <w:sz w:val="24"/>
        </w:rPr>
        <w:t xml:space="preserve"> </w:t>
      </w:r>
      <w:proofErr w:type="spellStart"/>
      <w:r w:rsidRPr="00BF7463">
        <w:rPr>
          <w:sz w:val="24"/>
        </w:rPr>
        <w:t>berikut</w:t>
      </w:r>
      <w:proofErr w:type="spellEnd"/>
      <w:r w:rsidRPr="00BF7463">
        <w:rPr>
          <w:sz w:val="24"/>
        </w:rPr>
        <w:t>.</w:t>
      </w:r>
    </w:p>
    <w:p w14:paraId="46666E97" w14:textId="4D8CE112" w:rsidR="00BF7463" w:rsidRPr="00BF7463" w:rsidRDefault="00BF7463" w:rsidP="00844E9E">
      <w:pPr>
        <w:pStyle w:val="ListParagraph"/>
        <w:numPr>
          <w:ilvl w:val="0"/>
          <w:numId w:val="21"/>
        </w:numPr>
        <w:spacing w:line="276" w:lineRule="auto"/>
        <w:jc w:val="both"/>
        <w:rPr>
          <w:sz w:val="24"/>
        </w:rPr>
      </w:pPr>
      <w:r w:rsidRPr="00BF7463">
        <w:rPr>
          <w:sz w:val="24"/>
        </w:rPr>
        <w:t xml:space="preserve">Yang </w:t>
      </w:r>
      <w:proofErr w:type="spellStart"/>
      <w:r w:rsidRPr="00BF7463">
        <w:rPr>
          <w:sz w:val="24"/>
        </w:rPr>
        <w:t>bisa</w:t>
      </w:r>
      <w:proofErr w:type="spellEnd"/>
      <w:r w:rsidRPr="00BF7463">
        <w:rPr>
          <w:sz w:val="24"/>
        </w:rPr>
        <w:t xml:space="preserve"> </w:t>
      </w:r>
      <w:proofErr w:type="spellStart"/>
      <w:r w:rsidRPr="00BF7463">
        <w:rPr>
          <w:sz w:val="24"/>
        </w:rPr>
        <w:t>mengakses</w:t>
      </w:r>
      <w:proofErr w:type="spellEnd"/>
      <w:r w:rsidRPr="00BF7463">
        <w:rPr>
          <w:sz w:val="24"/>
        </w:rPr>
        <w:t xml:space="preserve"> </w:t>
      </w:r>
      <w:proofErr w:type="spellStart"/>
      <w:r w:rsidRPr="00BF7463">
        <w:rPr>
          <w:sz w:val="24"/>
        </w:rPr>
        <w:t>hanya</w:t>
      </w:r>
      <w:proofErr w:type="spellEnd"/>
      <w:r w:rsidRPr="00BF7463">
        <w:rPr>
          <w:sz w:val="24"/>
        </w:rPr>
        <w:t xml:space="preserve"> user</w:t>
      </w:r>
      <w:r w:rsidR="001922D0">
        <w:rPr>
          <w:sz w:val="24"/>
        </w:rPr>
        <w:t xml:space="preserve"> (group dan other </w:t>
      </w:r>
      <w:proofErr w:type="spellStart"/>
      <w:r w:rsidR="001922D0">
        <w:rPr>
          <w:sz w:val="24"/>
        </w:rPr>
        <w:t>tidak</w:t>
      </w:r>
      <w:proofErr w:type="spellEnd"/>
      <w:r w:rsidR="001922D0">
        <w:rPr>
          <w:sz w:val="24"/>
        </w:rPr>
        <w:t xml:space="preserve"> </w:t>
      </w:r>
      <w:proofErr w:type="spellStart"/>
      <w:r w:rsidR="001922D0">
        <w:rPr>
          <w:sz w:val="24"/>
        </w:rPr>
        <w:t>bisa</w:t>
      </w:r>
      <w:proofErr w:type="spellEnd"/>
      <w:r w:rsidR="001922D0">
        <w:rPr>
          <w:sz w:val="24"/>
        </w:rPr>
        <w:t xml:space="preserve"> </w:t>
      </w:r>
      <w:proofErr w:type="spellStart"/>
      <w:r w:rsidR="001922D0">
        <w:rPr>
          <w:sz w:val="24"/>
        </w:rPr>
        <w:t>akses</w:t>
      </w:r>
      <w:proofErr w:type="spellEnd"/>
      <w:r w:rsidR="001922D0">
        <w:rPr>
          <w:sz w:val="24"/>
        </w:rPr>
        <w:t>)</w:t>
      </w:r>
    </w:p>
    <w:p w14:paraId="62AD7FFA" w14:textId="67B9D823" w:rsidR="00BF7463" w:rsidRPr="00BF7463" w:rsidRDefault="00BF7463" w:rsidP="00844E9E">
      <w:pPr>
        <w:pStyle w:val="ListParagraph"/>
        <w:numPr>
          <w:ilvl w:val="0"/>
          <w:numId w:val="21"/>
        </w:numPr>
        <w:spacing w:line="276" w:lineRule="auto"/>
        <w:jc w:val="both"/>
        <w:rPr>
          <w:sz w:val="24"/>
        </w:rPr>
      </w:pPr>
      <w:proofErr w:type="spellStart"/>
      <w:r w:rsidRPr="00BF7463">
        <w:rPr>
          <w:sz w:val="24"/>
        </w:rPr>
        <w:t>Gantilah</w:t>
      </w:r>
      <w:proofErr w:type="spellEnd"/>
      <w:r w:rsidRPr="00BF7463">
        <w:rPr>
          <w:sz w:val="24"/>
        </w:rPr>
        <w:t xml:space="preserve"> </w:t>
      </w:r>
      <w:proofErr w:type="spellStart"/>
      <w:r w:rsidRPr="00BF7463">
        <w:rPr>
          <w:sz w:val="24"/>
        </w:rPr>
        <w:t>pemilik</w:t>
      </w:r>
      <w:proofErr w:type="spellEnd"/>
      <w:r w:rsidRPr="00BF7463">
        <w:rPr>
          <w:sz w:val="24"/>
        </w:rPr>
        <w:t xml:space="preserve"> </w:t>
      </w:r>
      <w:proofErr w:type="spellStart"/>
      <w:r w:rsidRPr="00BF7463">
        <w:rPr>
          <w:sz w:val="24"/>
        </w:rPr>
        <w:t>direktori</w:t>
      </w:r>
      <w:proofErr w:type="spellEnd"/>
      <w:r w:rsidRPr="00BF7463">
        <w:rPr>
          <w:sz w:val="24"/>
        </w:rPr>
        <w:t xml:space="preserve"> </w:t>
      </w:r>
      <w:proofErr w:type="spellStart"/>
      <w:r w:rsidRPr="00BF7463">
        <w:rPr>
          <w:sz w:val="24"/>
        </w:rPr>
        <w:t>tersebut</w:t>
      </w:r>
      <w:proofErr w:type="spellEnd"/>
      <w:r w:rsidRPr="00BF7463">
        <w:rPr>
          <w:sz w:val="24"/>
        </w:rPr>
        <w:t xml:space="preserve"> </w:t>
      </w:r>
      <w:proofErr w:type="spellStart"/>
      <w:r w:rsidRPr="00BF7463">
        <w:rPr>
          <w:sz w:val="24"/>
        </w:rPr>
        <w:t>sesuai</w:t>
      </w:r>
      <w:proofErr w:type="spellEnd"/>
      <w:r w:rsidRPr="00BF7463">
        <w:rPr>
          <w:sz w:val="24"/>
        </w:rPr>
        <w:t xml:space="preserve"> </w:t>
      </w:r>
      <w:proofErr w:type="spellStart"/>
      <w:r w:rsidRPr="00BF7463">
        <w:rPr>
          <w:sz w:val="24"/>
        </w:rPr>
        <w:t>nama</w:t>
      </w:r>
      <w:proofErr w:type="spellEnd"/>
      <w:r w:rsidRPr="00BF7463">
        <w:rPr>
          <w:sz w:val="24"/>
        </w:rPr>
        <w:t xml:space="preserve"> </w:t>
      </w:r>
      <w:proofErr w:type="spellStart"/>
      <w:r w:rsidRPr="00BF7463">
        <w:rPr>
          <w:sz w:val="24"/>
        </w:rPr>
        <w:t>depan</w:t>
      </w:r>
      <w:proofErr w:type="spellEnd"/>
      <w:r w:rsidRPr="00BF7463">
        <w:rPr>
          <w:sz w:val="24"/>
        </w:rPr>
        <w:t xml:space="preserve"> </w:t>
      </w:r>
      <w:proofErr w:type="spellStart"/>
      <w:r w:rsidRPr="00BF7463">
        <w:rPr>
          <w:sz w:val="24"/>
        </w:rPr>
        <w:t>anda</w:t>
      </w:r>
      <w:proofErr w:type="spellEnd"/>
      <w:r w:rsidR="00844E9E">
        <w:rPr>
          <w:sz w:val="24"/>
        </w:rPr>
        <w:t>.</w:t>
      </w:r>
    </w:p>
    <w:p w14:paraId="779578E1" w14:textId="3D326ACC" w:rsidR="00AB27F4" w:rsidRDefault="00BF7463" w:rsidP="00844E9E">
      <w:pPr>
        <w:pStyle w:val="ListParagraph"/>
        <w:numPr>
          <w:ilvl w:val="0"/>
          <w:numId w:val="23"/>
        </w:numPr>
        <w:spacing w:line="276" w:lineRule="auto"/>
        <w:jc w:val="both"/>
        <w:rPr>
          <w:sz w:val="24"/>
        </w:rPr>
      </w:pPr>
      <w:proofErr w:type="spellStart"/>
      <w:r w:rsidRPr="00940294">
        <w:rPr>
          <w:sz w:val="24"/>
        </w:rPr>
        <w:t>Buatlah</w:t>
      </w:r>
      <w:proofErr w:type="spellEnd"/>
      <w:r w:rsidRPr="00940294">
        <w:rPr>
          <w:sz w:val="24"/>
        </w:rPr>
        <w:t xml:space="preserve"> 3 groups </w:t>
      </w:r>
      <w:proofErr w:type="spellStart"/>
      <w:r w:rsidRPr="00940294">
        <w:rPr>
          <w:sz w:val="24"/>
        </w:rPr>
        <w:t>dengan</w:t>
      </w:r>
      <w:proofErr w:type="spellEnd"/>
      <w:r w:rsidRPr="00940294">
        <w:rPr>
          <w:sz w:val="24"/>
        </w:rPr>
        <w:t xml:space="preserve"> </w:t>
      </w:r>
      <w:proofErr w:type="spellStart"/>
      <w:r w:rsidRPr="00940294">
        <w:rPr>
          <w:sz w:val="24"/>
        </w:rPr>
        <w:t>nama</w:t>
      </w:r>
      <w:proofErr w:type="spellEnd"/>
      <w:r w:rsidRPr="00940294">
        <w:rPr>
          <w:sz w:val="24"/>
        </w:rPr>
        <w:t xml:space="preserve"> </w:t>
      </w:r>
      <w:proofErr w:type="spellStart"/>
      <w:r w:rsidR="00F76B45">
        <w:rPr>
          <w:sz w:val="24"/>
        </w:rPr>
        <w:t>Unggas</w:t>
      </w:r>
      <w:proofErr w:type="spellEnd"/>
      <w:r w:rsidRPr="00940294">
        <w:rPr>
          <w:sz w:val="24"/>
        </w:rPr>
        <w:t xml:space="preserve">, </w:t>
      </w:r>
      <w:proofErr w:type="spellStart"/>
      <w:r w:rsidR="00F76B45">
        <w:rPr>
          <w:sz w:val="24"/>
        </w:rPr>
        <w:t>Reptil</w:t>
      </w:r>
      <w:proofErr w:type="spellEnd"/>
      <w:r w:rsidRPr="00940294">
        <w:rPr>
          <w:sz w:val="24"/>
        </w:rPr>
        <w:t xml:space="preserve"> dan </w:t>
      </w:r>
      <w:proofErr w:type="spellStart"/>
      <w:r w:rsidR="00F76B45">
        <w:rPr>
          <w:sz w:val="24"/>
        </w:rPr>
        <w:t>Mamalia</w:t>
      </w:r>
      <w:proofErr w:type="spellEnd"/>
      <w:r w:rsidRPr="00940294">
        <w:rPr>
          <w:sz w:val="24"/>
        </w:rPr>
        <w:t xml:space="preserve"> </w:t>
      </w:r>
      <w:proofErr w:type="spellStart"/>
      <w:r w:rsidRPr="00940294">
        <w:rPr>
          <w:sz w:val="24"/>
        </w:rPr>
        <w:t>serta</w:t>
      </w:r>
      <w:proofErr w:type="spellEnd"/>
      <w:r w:rsidRPr="00940294">
        <w:rPr>
          <w:sz w:val="24"/>
        </w:rPr>
        <w:t xml:space="preserve"> </w:t>
      </w:r>
      <w:proofErr w:type="spellStart"/>
      <w:r w:rsidRPr="00940294">
        <w:rPr>
          <w:sz w:val="24"/>
        </w:rPr>
        <w:t>buatlah</w:t>
      </w:r>
      <w:proofErr w:type="spellEnd"/>
      <w:r w:rsidRPr="00940294">
        <w:rPr>
          <w:sz w:val="24"/>
        </w:rPr>
        <w:t xml:space="preserve"> user </w:t>
      </w:r>
      <w:proofErr w:type="spellStart"/>
      <w:r w:rsidRPr="00940294">
        <w:rPr>
          <w:sz w:val="24"/>
        </w:rPr>
        <w:t>baru</w:t>
      </w:r>
      <w:proofErr w:type="spellEnd"/>
      <w:r w:rsidRPr="00940294">
        <w:rPr>
          <w:sz w:val="24"/>
        </w:rPr>
        <w:t xml:space="preserve"> </w:t>
      </w:r>
      <w:proofErr w:type="spellStart"/>
      <w:r w:rsidRPr="00940294">
        <w:rPr>
          <w:sz w:val="24"/>
        </w:rPr>
        <w:t>untuk</w:t>
      </w:r>
      <w:proofErr w:type="spellEnd"/>
      <w:r w:rsidRPr="00940294">
        <w:rPr>
          <w:sz w:val="24"/>
        </w:rPr>
        <w:t xml:space="preserve"> </w:t>
      </w:r>
      <w:proofErr w:type="spellStart"/>
      <w:r w:rsidRPr="00940294">
        <w:rPr>
          <w:sz w:val="24"/>
        </w:rPr>
        <w:t>masing</w:t>
      </w:r>
      <w:proofErr w:type="spellEnd"/>
      <w:r w:rsidRPr="00940294">
        <w:rPr>
          <w:sz w:val="24"/>
        </w:rPr>
        <w:t xml:space="preserve"> groups </w:t>
      </w:r>
      <w:proofErr w:type="spellStart"/>
      <w:r w:rsidRPr="00940294">
        <w:rPr>
          <w:sz w:val="24"/>
        </w:rPr>
        <w:t>lalu</w:t>
      </w:r>
      <w:proofErr w:type="spellEnd"/>
      <w:r w:rsidRPr="00940294">
        <w:rPr>
          <w:sz w:val="24"/>
        </w:rPr>
        <w:t xml:space="preserve"> </w:t>
      </w:r>
      <w:proofErr w:type="spellStart"/>
      <w:r w:rsidRPr="00940294">
        <w:rPr>
          <w:sz w:val="24"/>
        </w:rPr>
        <w:t>susunlah</w:t>
      </w:r>
      <w:proofErr w:type="spellEnd"/>
      <w:r w:rsidRPr="00940294">
        <w:rPr>
          <w:sz w:val="24"/>
        </w:rPr>
        <w:t xml:space="preserve"> groups dan user </w:t>
      </w:r>
      <w:proofErr w:type="spellStart"/>
      <w:r w:rsidRPr="00940294">
        <w:rPr>
          <w:sz w:val="24"/>
        </w:rPr>
        <w:t>tersebut</w:t>
      </w:r>
      <w:proofErr w:type="spellEnd"/>
      <w:r w:rsidRPr="00940294">
        <w:rPr>
          <w:sz w:val="24"/>
        </w:rPr>
        <w:t xml:space="preserve"> </w:t>
      </w:r>
      <w:proofErr w:type="spellStart"/>
      <w:r w:rsidRPr="00940294">
        <w:rPr>
          <w:sz w:val="24"/>
        </w:rPr>
        <w:t>sehingga</w:t>
      </w:r>
      <w:proofErr w:type="spellEnd"/>
      <w:r w:rsidRPr="00940294">
        <w:rPr>
          <w:sz w:val="24"/>
        </w:rPr>
        <w:t xml:space="preserve"> </w:t>
      </w:r>
      <w:proofErr w:type="spellStart"/>
      <w:r w:rsidRPr="00940294">
        <w:rPr>
          <w:sz w:val="24"/>
        </w:rPr>
        <w:t>pengelompokanya</w:t>
      </w:r>
      <w:proofErr w:type="spellEnd"/>
      <w:r w:rsidRPr="00940294">
        <w:rPr>
          <w:sz w:val="24"/>
        </w:rPr>
        <w:t xml:space="preserve"> </w:t>
      </w:r>
      <w:proofErr w:type="spellStart"/>
      <w:r w:rsidRPr="00940294">
        <w:rPr>
          <w:sz w:val="24"/>
        </w:rPr>
        <w:t>menjadi</w:t>
      </w:r>
      <w:proofErr w:type="spellEnd"/>
      <w:r w:rsidRPr="00940294">
        <w:rPr>
          <w:sz w:val="24"/>
        </w:rPr>
        <w:t xml:space="preserve"> </w:t>
      </w:r>
      <w:proofErr w:type="spellStart"/>
      <w:r w:rsidRPr="00940294">
        <w:rPr>
          <w:sz w:val="24"/>
        </w:rPr>
        <w:t>seperti</w:t>
      </w:r>
      <w:proofErr w:type="spellEnd"/>
      <w:r w:rsidRPr="00940294">
        <w:rPr>
          <w:sz w:val="24"/>
        </w:rPr>
        <w:t xml:space="preserve"> </w:t>
      </w:r>
      <w:proofErr w:type="spellStart"/>
      <w:r w:rsidRPr="00940294">
        <w:rPr>
          <w:sz w:val="24"/>
        </w:rPr>
        <w:t>ini</w:t>
      </w:r>
      <w:proofErr w:type="spellEnd"/>
      <w:r w:rsidRPr="00940294">
        <w:rPr>
          <w:sz w:val="24"/>
        </w:rPr>
        <w:t xml:space="preserve"> :</w:t>
      </w:r>
    </w:p>
    <w:tbl>
      <w:tblPr>
        <w:tblStyle w:val="TableGrid"/>
        <w:tblW w:w="0" w:type="auto"/>
        <w:tblInd w:w="1665" w:type="dxa"/>
        <w:tblLook w:val="04A0" w:firstRow="1" w:lastRow="0" w:firstColumn="1" w:lastColumn="0" w:noHBand="0" w:noVBand="1"/>
      </w:tblPr>
      <w:tblGrid>
        <w:gridCol w:w="2333"/>
        <w:gridCol w:w="2334"/>
        <w:gridCol w:w="2334"/>
      </w:tblGrid>
      <w:tr w:rsidR="00844E9E" w14:paraId="0537A6D6" w14:textId="77777777" w:rsidTr="00844E9E">
        <w:trPr>
          <w:trHeight w:val="351"/>
        </w:trPr>
        <w:tc>
          <w:tcPr>
            <w:tcW w:w="2333" w:type="dxa"/>
          </w:tcPr>
          <w:p w14:paraId="3489FC19" w14:textId="407900CE" w:rsidR="00844E9E" w:rsidRPr="00F76B45" w:rsidRDefault="00F76B45" w:rsidP="00844E9E">
            <w:pPr>
              <w:spacing w:line="276" w:lineRule="auto"/>
              <w:ind w:left="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</w:rPr>
              <w:t>Unggas</w:t>
            </w:r>
            <w:proofErr w:type="spellEnd"/>
          </w:p>
        </w:tc>
        <w:tc>
          <w:tcPr>
            <w:tcW w:w="2334" w:type="dxa"/>
          </w:tcPr>
          <w:p w14:paraId="2C990D2C" w14:textId="353A9D52" w:rsidR="00844E9E" w:rsidRPr="00F76B45" w:rsidRDefault="00F76B45" w:rsidP="00844E9E">
            <w:pPr>
              <w:spacing w:line="276" w:lineRule="auto"/>
              <w:ind w:left="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</w:rPr>
              <w:t>Reptil</w:t>
            </w:r>
            <w:proofErr w:type="spellEnd"/>
          </w:p>
        </w:tc>
        <w:tc>
          <w:tcPr>
            <w:tcW w:w="2334" w:type="dxa"/>
          </w:tcPr>
          <w:p w14:paraId="069B0C68" w14:textId="188F8776" w:rsidR="00844E9E" w:rsidRPr="00F76B45" w:rsidRDefault="00F76B45" w:rsidP="00844E9E">
            <w:pPr>
              <w:spacing w:line="276" w:lineRule="auto"/>
              <w:ind w:left="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</w:rPr>
              <w:t>Mamalia</w:t>
            </w:r>
            <w:proofErr w:type="spellEnd"/>
          </w:p>
        </w:tc>
      </w:tr>
      <w:tr w:rsidR="00844E9E" w14:paraId="4AB17254" w14:textId="77777777" w:rsidTr="00844E9E">
        <w:trPr>
          <w:trHeight w:val="363"/>
        </w:trPr>
        <w:tc>
          <w:tcPr>
            <w:tcW w:w="2333" w:type="dxa"/>
          </w:tcPr>
          <w:p w14:paraId="430803EF" w14:textId="71E6CA8D" w:rsidR="00844E9E" w:rsidRDefault="00F76B45" w:rsidP="00844E9E">
            <w:pPr>
              <w:spacing w:line="276" w:lineRule="auto"/>
              <w:ind w:left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Ayam</w:t>
            </w:r>
            <w:proofErr w:type="spellEnd"/>
          </w:p>
        </w:tc>
        <w:tc>
          <w:tcPr>
            <w:tcW w:w="2334" w:type="dxa"/>
          </w:tcPr>
          <w:p w14:paraId="258BB766" w14:textId="15F48DA8" w:rsidR="00844E9E" w:rsidRDefault="00F76B45" w:rsidP="00844E9E">
            <w:pPr>
              <w:spacing w:line="276" w:lineRule="auto"/>
              <w:ind w:left="0"/>
              <w:jc w:val="center"/>
              <w:rPr>
                <w:sz w:val="24"/>
              </w:rPr>
            </w:pPr>
            <w:proofErr w:type="spellStart"/>
            <w:r>
              <w:t>Ular</w:t>
            </w:r>
            <w:proofErr w:type="spellEnd"/>
          </w:p>
        </w:tc>
        <w:tc>
          <w:tcPr>
            <w:tcW w:w="2334" w:type="dxa"/>
          </w:tcPr>
          <w:p w14:paraId="7C079A25" w14:textId="01F32B8A" w:rsidR="00844E9E" w:rsidRDefault="00F76B45" w:rsidP="00844E9E">
            <w:pPr>
              <w:spacing w:line="276" w:lineRule="auto"/>
              <w:ind w:left="0"/>
              <w:jc w:val="center"/>
              <w:rPr>
                <w:sz w:val="24"/>
              </w:rPr>
            </w:pPr>
            <w:r>
              <w:t>Kera</w:t>
            </w:r>
          </w:p>
        </w:tc>
      </w:tr>
      <w:tr w:rsidR="00844E9E" w14:paraId="1B0A3CC4" w14:textId="77777777" w:rsidTr="00844E9E">
        <w:trPr>
          <w:trHeight w:val="351"/>
        </w:trPr>
        <w:tc>
          <w:tcPr>
            <w:tcW w:w="2333" w:type="dxa"/>
          </w:tcPr>
          <w:p w14:paraId="147BE825" w14:textId="510520BA" w:rsidR="00844E9E" w:rsidRDefault="00F76B45" w:rsidP="00844E9E">
            <w:pPr>
              <w:spacing w:line="276" w:lineRule="auto"/>
              <w:ind w:left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Bebek</w:t>
            </w:r>
            <w:proofErr w:type="spellEnd"/>
          </w:p>
        </w:tc>
        <w:tc>
          <w:tcPr>
            <w:tcW w:w="2334" w:type="dxa"/>
          </w:tcPr>
          <w:p w14:paraId="70858EEF" w14:textId="69670598" w:rsidR="00844E9E" w:rsidRDefault="00F76B45" w:rsidP="00844E9E">
            <w:pPr>
              <w:spacing w:line="276" w:lineRule="auto"/>
              <w:ind w:left="0"/>
              <w:jc w:val="center"/>
              <w:rPr>
                <w:sz w:val="24"/>
              </w:rPr>
            </w:pPr>
            <w:r>
              <w:t>Komodo</w:t>
            </w:r>
          </w:p>
        </w:tc>
        <w:tc>
          <w:tcPr>
            <w:tcW w:w="2334" w:type="dxa"/>
          </w:tcPr>
          <w:p w14:paraId="4EC94934" w14:textId="7F460293" w:rsidR="00844E9E" w:rsidRDefault="00F76B45" w:rsidP="00844E9E">
            <w:pPr>
              <w:spacing w:line="276" w:lineRule="auto"/>
              <w:ind w:left="0"/>
              <w:jc w:val="center"/>
              <w:rPr>
                <w:sz w:val="24"/>
              </w:rPr>
            </w:pPr>
            <w:proofErr w:type="spellStart"/>
            <w:r>
              <w:t>Monyet</w:t>
            </w:r>
            <w:proofErr w:type="spellEnd"/>
          </w:p>
        </w:tc>
      </w:tr>
    </w:tbl>
    <w:p w14:paraId="2C31ABDD" w14:textId="449322F3" w:rsidR="00926D1E" w:rsidRPr="00F76B45" w:rsidRDefault="00926D1E" w:rsidP="00F76B45">
      <w:pPr>
        <w:spacing w:line="276" w:lineRule="auto"/>
        <w:ind w:left="0"/>
        <w:jc w:val="both"/>
        <w:rPr>
          <w:sz w:val="24"/>
        </w:rPr>
      </w:pPr>
    </w:p>
    <w:p w14:paraId="2425F11C" w14:textId="77777777" w:rsidR="00926D1E" w:rsidRDefault="00926D1E" w:rsidP="00926D1E">
      <w:pPr>
        <w:spacing w:line="276" w:lineRule="auto"/>
        <w:jc w:val="both"/>
        <w:rPr>
          <w:sz w:val="24"/>
        </w:rPr>
      </w:pPr>
    </w:p>
    <w:p w14:paraId="3B875F99" w14:textId="73F0EC1F" w:rsidR="00AB27F4" w:rsidRDefault="00AD00CB">
      <w:pPr>
        <w:pStyle w:val="Heading2"/>
      </w:pPr>
      <w:r>
        <w:t>RUBRIK</w:t>
      </w:r>
      <w:r w:rsidR="001B47E9">
        <w:t xml:space="preserve"> PENILAIAN</w:t>
      </w:r>
    </w:p>
    <w:p w14:paraId="536B3BA9" w14:textId="0FA24205" w:rsidR="00AB27F4" w:rsidRDefault="001B47E9">
      <w:proofErr w:type="spellStart"/>
      <w:r>
        <w:t>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dan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penilain</w:t>
      </w:r>
      <w:proofErr w:type="spellEnd"/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5168"/>
        <w:gridCol w:w="1276"/>
      </w:tblGrid>
      <w:tr w:rsidR="001922D0" w14:paraId="1D4CEC74" w14:textId="77777777" w:rsidTr="001922D0">
        <w:tc>
          <w:tcPr>
            <w:tcW w:w="5168" w:type="dxa"/>
            <w:vAlign w:val="center"/>
          </w:tcPr>
          <w:p w14:paraId="59358020" w14:textId="1A65015E" w:rsidR="001922D0" w:rsidRPr="001922D0" w:rsidRDefault="001922D0" w:rsidP="001922D0">
            <w:pPr>
              <w:spacing w:before="0" w:line="276" w:lineRule="auto"/>
              <w:ind w:left="0"/>
              <w:jc w:val="center"/>
              <w:rPr>
                <w:b/>
              </w:rPr>
            </w:pPr>
            <w:r w:rsidRPr="001922D0">
              <w:rPr>
                <w:b/>
              </w:rPr>
              <w:t>KRITERIA</w:t>
            </w:r>
          </w:p>
        </w:tc>
        <w:tc>
          <w:tcPr>
            <w:tcW w:w="1276" w:type="dxa"/>
            <w:vAlign w:val="center"/>
          </w:tcPr>
          <w:p w14:paraId="74813EA3" w14:textId="583B74C3" w:rsidR="001922D0" w:rsidRPr="001922D0" w:rsidRDefault="001922D0" w:rsidP="001922D0">
            <w:pPr>
              <w:spacing w:before="0" w:line="276" w:lineRule="auto"/>
              <w:ind w:left="0"/>
              <w:jc w:val="center"/>
              <w:rPr>
                <w:b/>
              </w:rPr>
            </w:pPr>
            <w:r w:rsidRPr="001922D0">
              <w:rPr>
                <w:b/>
              </w:rPr>
              <w:t>POIN</w:t>
            </w:r>
          </w:p>
        </w:tc>
      </w:tr>
      <w:tr w:rsidR="001922D0" w14:paraId="60BF1F24" w14:textId="77777777" w:rsidTr="001922D0">
        <w:tc>
          <w:tcPr>
            <w:tcW w:w="5168" w:type="dxa"/>
            <w:vAlign w:val="center"/>
          </w:tcPr>
          <w:p w14:paraId="287FF4E9" w14:textId="339D23B9" w:rsidR="001922D0" w:rsidRDefault="001922D0" w:rsidP="001922D0">
            <w:pPr>
              <w:spacing w:before="0" w:line="276" w:lineRule="auto"/>
              <w:ind w:left="0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file</w:t>
            </w:r>
          </w:p>
        </w:tc>
        <w:tc>
          <w:tcPr>
            <w:tcW w:w="1276" w:type="dxa"/>
            <w:vAlign w:val="center"/>
          </w:tcPr>
          <w:p w14:paraId="4FE35EF8" w14:textId="1535F24E" w:rsidR="001922D0" w:rsidRDefault="001922D0" w:rsidP="001922D0">
            <w:pPr>
              <w:spacing w:before="0" w:line="276" w:lineRule="auto"/>
              <w:ind w:left="0"/>
              <w:jc w:val="center"/>
            </w:pPr>
            <w:r>
              <w:t>10</w:t>
            </w:r>
          </w:p>
        </w:tc>
      </w:tr>
      <w:tr w:rsidR="001922D0" w14:paraId="7BBBA811" w14:textId="77777777" w:rsidTr="001922D0">
        <w:tc>
          <w:tcPr>
            <w:tcW w:w="5168" w:type="dxa"/>
            <w:vAlign w:val="center"/>
          </w:tcPr>
          <w:p w14:paraId="1F1A9A1F" w14:textId="47643395" w:rsidR="001922D0" w:rsidRDefault="001922D0" w:rsidP="001922D0">
            <w:pPr>
              <w:spacing w:before="0" w:line="276" w:lineRule="auto"/>
              <w:ind w:left="0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file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</w:p>
        </w:tc>
        <w:tc>
          <w:tcPr>
            <w:tcW w:w="1276" w:type="dxa"/>
            <w:vAlign w:val="center"/>
          </w:tcPr>
          <w:p w14:paraId="5A975C45" w14:textId="56186EC6" w:rsidR="001922D0" w:rsidRDefault="001922D0" w:rsidP="001922D0">
            <w:pPr>
              <w:spacing w:before="0" w:line="276" w:lineRule="auto"/>
              <w:ind w:left="0"/>
              <w:jc w:val="center"/>
            </w:pPr>
            <w:r>
              <w:t>15</w:t>
            </w:r>
          </w:p>
        </w:tc>
      </w:tr>
      <w:tr w:rsidR="001922D0" w14:paraId="72121A36" w14:textId="77777777" w:rsidTr="001922D0">
        <w:tc>
          <w:tcPr>
            <w:tcW w:w="5168" w:type="dxa"/>
            <w:vAlign w:val="center"/>
          </w:tcPr>
          <w:p w14:paraId="692B8EAE" w14:textId="30C81FEF" w:rsidR="001922D0" w:rsidRDefault="001922D0" w:rsidP="001922D0">
            <w:pPr>
              <w:spacing w:before="0" w:line="276" w:lineRule="auto"/>
              <w:ind w:left="0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</w:p>
        </w:tc>
        <w:tc>
          <w:tcPr>
            <w:tcW w:w="1276" w:type="dxa"/>
            <w:vAlign w:val="center"/>
          </w:tcPr>
          <w:p w14:paraId="470DA8D0" w14:textId="4F3C8A60" w:rsidR="001922D0" w:rsidRDefault="001922D0" w:rsidP="001922D0">
            <w:pPr>
              <w:spacing w:before="0" w:line="276" w:lineRule="auto"/>
              <w:ind w:left="0"/>
              <w:jc w:val="center"/>
            </w:pPr>
            <w:r>
              <w:t>10</w:t>
            </w:r>
          </w:p>
        </w:tc>
      </w:tr>
      <w:tr w:rsidR="001922D0" w14:paraId="3EE16928" w14:textId="77777777" w:rsidTr="001922D0">
        <w:tc>
          <w:tcPr>
            <w:tcW w:w="5168" w:type="dxa"/>
            <w:vAlign w:val="center"/>
          </w:tcPr>
          <w:p w14:paraId="3B8483FA" w14:textId="42D4E253" w:rsidR="001922D0" w:rsidRDefault="001922D0" w:rsidP="001922D0">
            <w:pPr>
              <w:spacing w:before="0" w:line="276" w:lineRule="auto"/>
              <w:ind w:left="0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</w:p>
        </w:tc>
        <w:tc>
          <w:tcPr>
            <w:tcW w:w="1276" w:type="dxa"/>
            <w:vAlign w:val="center"/>
          </w:tcPr>
          <w:p w14:paraId="65C7D91F" w14:textId="1386C6B8" w:rsidR="001922D0" w:rsidRDefault="001922D0" w:rsidP="001922D0">
            <w:pPr>
              <w:spacing w:before="0" w:line="276" w:lineRule="auto"/>
              <w:ind w:left="0"/>
              <w:jc w:val="center"/>
            </w:pPr>
            <w:r>
              <w:t>15</w:t>
            </w:r>
          </w:p>
        </w:tc>
      </w:tr>
      <w:tr w:rsidR="001922D0" w14:paraId="427A3916" w14:textId="77777777" w:rsidTr="001922D0">
        <w:tc>
          <w:tcPr>
            <w:tcW w:w="5168" w:type="dxa"/>
            <w:vAlign w:val="center"/>
          </w:tcPr>
          <w:p w14:paraId="688BF6C6" w14:textId="3DB4C855" w:rsidR="001922D0" w:rsidRDefault="001922D0" w:rsidP="001922D0">
            <w:pPr>
              <w:spacing w:before="0" w:line="276" w:lineRule="auto"/>
              <w:ind w:left="0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</w:p>
        </w:tc>
        <w:tc>
          <w:tcPr>
            <w:tcW w:w="1276" w:type="dxa"/>
            <w:vAlign w:val="center"/>
          </w:tcPr>
          <w:p w14:paraId="5C870290" w14:textId="007986D1" w:rsidR="001922D0" w:rsidRDefault="001922D0" w:rsidP="001922D0">
            <w:pPr>
              <w:spacing w:before="0" w:line="276" w:lineRule="auto"/>
              <w:ind w:left="0"/>
              <w:jc w:val="center"/>
            </w:pPr>
            <w:r>
              <w:t>15</w:t>
            </w:r>
          </w:p>
        </w:tc>
      </w:tr>
      <w:tr w:rsidR="001922D0" w14:paraId="5BF8D389" w14:textId="77777777" w:rsidTr="001922D0">
        <w:tc>
          <w:tcPr>
            <w:tcW w:w="5168" w:type="dxa"/>
            <w:vAlign w:val="center"/>
          </w:tcPr>
          <w:p w14:paraId="6D2C5A12" w14:textId="0FF208DB" w:rsidR="001922D0" w:rsidRDefault="001922D0" w:rsidP="001922D0">
            <w:pPr>
              <w:spacing w:before="0" w:line="276" w:lineRule="auto"/>
              <w:ind w:left="0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group </w:t>
            </w:r>
            <w:proofErr w:type="spellStart"/>
            <w:r>
              <w:t>baru</w:t>
            </w:r>
            <w:proofErr w:type="spellEnd"/>
          </w:p>
        </w:tc>
        <w:tc>
          <w:tcPr>
            <w:tcW w:w="1276" w:type="dxa"/>
            <w:vAlign w:val="center"/>
          </w:tcPr>
          <w:p w14:paraId="5988462B" w14:textId="1A731081" w:rsidR="001922D0" w:rsidRDefault="001922D0" w:rsidP="001922D0">
            <w:pPr>
              <w:spacing w:before="0" w:line="276" w:lineRule="auto"/>
              <w:ind w:left="0"/>
              <w:jc w:val="center"/>
            </w:pPr>
            <w:r>
              <w:t>10</w:t>
            </w:r>
          </w:p>
        </w:tc>
      </w:tr>
      <w:tr w:rsidR="001922D0" w14:paraId="558D9850" w14:textId="77777777" w:rsidTr="001922D0">
        <w:tc>
          <w:tcPr>
            <w:tcW w:w="5168" w:type="dxa"/>
            <w:vAlign w:val="center"/>
          </w:tcPr>
          <w:p w14:paraId="28D33B58" w14:textId="0BD059F9" w:rsidR="001922D0" w:rsidRDefault="001922D0" w:rsidP="001922D0">
            <w:pPr>
              <w:spacing w:before="0" w:line="276" w:lineRule="auto"/>
              <w:ind w:left="0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user </w:t>
            </w:r>
            <w:proofErr w:type="spellStart"/>
            <w:r>
              <w:t>baru</w:t>
            </w:r>
            <w:proofErr w:type="spellEnd"/>
          </w:p>
        </w:tc>
        <w:tc>
          <w:tcPr>
            <w:tcW w:w="1276" w:type="dxa"/>
            <w:vAlign w:val="center"/>
          </w:tcPr>
          <w:p w14:paraId="4A987356" w14:textId="5EEBE994" w:rsidR="001922D0" w:rsidRDefault="001922D0" w:rsidP="001922D0">
            <w:pPr>
              <w:spacing w:before="0" w:line="276" w:lineRule="auto"/>
              <w:ind w:left="0"/>
              <w:jc w:val="center"/>
            </w:pPr>
            <w:r>
              <w:t>10</w:t>
            </w:r>
          </w:p>
        </w:tc>
        <w:bookmarkStart w:id="0" w:name="_GoBack"/>
        <w:bookmarkEnd w:id="0"/>
      </w:tr>
      <w:tr w:rsidR="001922D0" w14:paraId="70D2FA63" w14:textId="77777777" w:rsidTr="001922D0">
        <w:tc>
          <w:tcPr>
            <w:tcW w:w="5168" w:type="dxa"/>
            <w:vAlign w:val="center"/>
          </w:tcPr>
          <w:p w14:paraId="679EDCD6" w14:textId="16D3F1CB" w:rsidR="001922D0" w:rsidRDefault="001922D0" w:rsidP="001922D0">
            <w:pPr>
              <w:spacing w:before="0" w:line="276" w:lineRule="auto"/>
              <w:ind w:left="0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user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group</w:t>
            </w:r>
          </w:p>
        </w:tc>
        <w:tc>
          <w:tcPr>
            <w:tcW w:w="1276" w:type="dxa"/>
            <w:vAlign w:val="center"/>
          </w:tcPr>
          <w:p w14:paraId="548AEDD5" w14:textId="5A77BB88" w:rsidR="001922D0" w:rsidRDefault="001922D0" w:rsidP="001922D0">
            <w:pPr>
              <w:spacing w:before="0" w:line="276" w:lineRule="auto"/>
              <w:ind w:left="0"/>
              <w:jc w:val="center"/>
            </w:pPr>
            <w:r>
              <w:t>15</w:t>
            </w:r>
          </w:p>
        </w:tc>
      </w:tr>
    </w:tbl>
    <w:p w14:paraId="5ECB7263" w14:textId="77777777" w:rsidR="001922D0" w:rsidRDefault="001922D0"/>
    <w:sectPr w:rsidR="001922D0">
      <w:headerReference w:type="default" r:id="rId14"/>
      <w:footerReference w:type="default" r:id="rId15"/>
      <w:pgSz w:w="12240" w:h="15840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37A35" w14:textId="77777777" w:rsidR="00627399" w:rsidRDefault="00627399">
      <w:r>
        <w:separator/>
      </w:r>
    </w:p>
    <w:p w14:paraId="23E44C73" w14:textId="77777777" w:rsidR="00627399" w:rsidRDefault="00627399"/>
  </w:endnote>
  <w:endnote w:type="continuationSeparator" w:id="0">
    <w:p w14:paraId="582A677C" w14:textId="77777777" w:rsidR="00627399" w:rsidRDefault="00627399">
      <w:r>
        <w:continuationSeparator/>
      </w:r>
    </w:p>
    <w:p w14:paraId="6DD0F71B" w14:textId="77777777" w:rsidR="00627399" w:rsidRDefault="006273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date, document title, and page number"/>
    </w:tblPr>
    <w:tblGrid>
      <w:gridCol w:w="1404"/>
      <w:gridCol w:w="6552"/>
      <w:gridCol w:w="1404"/>
    </w:tblGrid>
    <w:tr w:rsidR="00AB27F4" w14:paraId="18193342" w14:textId="77777777">
      <w:sdt>
        <w:sdtPr>
          <w:alias w:val="Date"/>
          <w:tag w:val=""/>
          <w:id w:val="-1726279576"/>
          <w:placeholder>
            <w:docPart w:val="25D51EE47B864E9CB89CF4BD729B076F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</w:tcPr>
            <w:p w14:paraId="37F3E2FC" w14:textId="4814FDBC" w:rsidR="00AB27F4" w:rsidRDefault="00912834">
              <w:pPr>
                <w:pStyle w:val="Footer"/>
              </w:pPr>
              <w:proofErr w:type="spellStart"/>
              <w:proofErr w:type="gramStart"/>
              <w:r>
                <w:t>Desember</w:t>
              </w:r>
              <w:proofErr w:type="spellEnd"/>
              <w:r>
                <w:t xml:space="preserve"> ,</w:t>
              </w:r>
              <w:proofErr w:type="gramEnd"/>
              <w:r>
                <w:t xml:space="preserve"> 2018</w:t>
              </w:r>
            </w:p>
          </w:tc>
        </w:sdtContent>
      </w:sdt>
      <w:tc>
        <w:tcPr>
          <w:tcW w:w="3500" w:type="pct"/>
        </w:tcPr>
        <w:p w14:paraId="2257AD59" w14:textId="274FB625" w:rsidR="00AB27F4" w:rsidRDefault="00627399">
          <w:pPr>
            <w:pStyle w:val="Footer"/>
            <w:jc w:val="center"/>
          </w:pPr>
          <w:sdt>
            <w:sdtPr>
              <w:alias w:val="Title"/>
              <w:tag w:val=""/>
              <w:id w:val="-1338775667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D79AC">
                <w:t>[SISTEM OPERASI]</w:t>
              </w:r>
            </w:sdtContent>
          </w:sdt>
        </w:p>
      </w:tc>
      <w:tc>
        <w:tcPr>
          <w:tcW w:w="750" w:type="pct"/>
        </w:tcPr>
        <w:p w14:paraId="18A1F3F8" w14:textId="77777777" w:rsidR="00AB27F4" w:rsidRDefault="00200CD8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72420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</w:tc>
    </w:tr>
  </w:tbl>
  <w:p w14:paraId="19D02D5E" w14:textId="77777777" w:rsidR="00AB27F4" w:rsidRDefault="00AB27F4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D1CDD" w14:textId="77777777" w:rsidR="00627399" w:rsidRDefault="00627399">
      <w:r>
        <w:separator/>
      </w:r>
    </w:p>
    <w:p w14:paraId="071930B7" w14:textId="77777777" w:rsidR="00627399" w:rsidRDefault="00627399"/>
  </w:footnote>
  <w:footnote w:type="continuationSeparator" w:id="0">
    <w:p w14:paraId="6A55E780" w14:textId="77777777" w:rsidR="00627399" w:rsidRDefault="00627399">
      <w:r>
        <w:continuationSeparator/>
      </w:r>
    </w:p>
    <w:p w14:paraId="7C9EFC54" w14:textId="77777777" w:rsidR="00627399" w:rsidRDefault="006273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41DEF" w14:textId="77777777" w:rsidR="00AB27F4" w:rsidRPr="001B47E9" w:rsidRDefault="001B47E9">
    <w:pPr>
      <w:pStyle w:val="Header"/>
      <w:rPr>
        <w:lang w:val="en-ID"/>
      </w:rPr>
    </w:pPr>
    <w:proofErr w:type="spellStart"/>
    <w:r>
      <w:rPr>
        <w:lang w:val="en-ID"/>
      </w:rPr>
      <w:t>Laboratorium</w:t>
    </w:r>
    <w:proofErr w:type="spellEnd"/>
    <w:r>
      <w:rPr>
        <w:lang w:val="en-ID"/>
      </w:rPr>
      <w:t xml:space="preserve"> Teknik </w:t>
    </w:r>
    <w:proofErr w:type="spellStart"/>
    <w:r>
      <w:rPr>
        <w:lang w:val="en-ID"/>
      </w:rPr>
      <w:t>Informatika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1C607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1E2B5F"/>
    <w:multiLevelType w:val="hybridMultilevel"/>
    <w:tmpl w:val="323A4BD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496191"/>
    <w:multiLevelType w:val="hybridMultilevel"/>
    <w:tmpl w:val="41A49A88"/>
    <w:lvl w:ilvl="0" w:tplc="978098E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12" w:hanging="360"/>
      </w:pPr>
    </w:lvl>
    <w:lvl w:ilvl="2" w:tplc="0421001B" w:tentative="1">
      <w:start w:val="1"/>
      <w:numFmt w:val="lowerRoman"/>
      <w:lvlText w:val="%3."/>
      <w:lvlJc w:val="right"/>
      <w:pPr>
        <w:ind w:left="2232" w:hanging="180"/>
      </w:pPr>
    </w:lvl>
    <w:lvl w:ilvl="3" w:tplc="0421000F" w:tentative="1">
      <w:start w:val="1"/>
      <w:numFmt w:val="decimal"/>
      <w:lvlText w:val="%4."/>
      <w:lvlJc w:val="left"/>
      <w:pPr>
        <w:ind w:left="2952" w:hanging="360"/>
      </w:pPr>
    </w:lvl>
    <w:lvl w:ilvl="4" w:tplc="04210019" w:tentative="1">
      <w:start w:val="1"/>
      <w:numFmt w:val="lowerLetter"/>
      <w:lvlText w:val="%5."/>
      <w:lvlJc w:val="left"/>
      <w:pPr>
        <w:ind w:left="3672" w:hanging="360"/>
      </w:pPr>
    </w:lvl>
    <w:lvl w:ilvl="5" w:tplc="0421001B" w:tentative="1">
      <w:start w:val="1"/>
      <w:numFmt w:val="lowerRoman"/>
      <w:lvlText w:val="%6."/>
      <w:lvlJc w:val="right"/>
      <w:pPr>
        <w:ind w:left="4392" w:hanging="180"/>
      </w:pPr>
    </w:lvl>
    <w:lvl w:ilvl="6" w:tplc="0421000F" w:tentative="1">
      <w:start w:val="1"/>
      <w:numFmt w:val="decimal"/>
      <w:lvlText w:val="%7."/>
      <w:lvlJc w:val="left"/>
      <w:pPr>
        <w:ind w:left="5112" w:hanging="360"/>
      </w:pPr>
    </w:lvl>
    <w:lvl w:ilvl="7" w:tplc="04210019" w:tentative="1">
      <w:start w:val="1"/>
      <w:numFmt w:val="lowerLetter"/>
      <w:lvlText w:val="%8."/>
      <w:lvlJc w:val="left"/>
      <w:pPr>
        <w:ind w:left="5832" w:hanging="360"/>
      </w:pPr>
    </w:lvl>
    <w:lvl w:ilvl="8" w:tplc="0421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0A9A5D5B"/>
    <w:multiLevelType w:val="hybridMultilevel"/>
    <w:tmpl w:val="24BCA202"/>
    <w:lvl w:ilvl="0" w:tplc="B0C893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857D52"/>
    <w:multiLevelType w:val="hybridMultilevel"/>
    <w:tmpl w:val="E7BCDB36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10263F1E"/>
    <w:multiLevelType w:val="hybridMultilevel"/>
    <w:tmpl w:val="C736DF18"/>
    <w:lvl w:ilvl="0" w:tplc="676CFB9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DC1A74"/>
    <w:multiLevelType w:val="hybridMultilevel"/>
    <w:tmpl w:val="33965136"/>
    <w:lvl w:ilvl="0" w:tplc="10448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4A7A3F"/>
    <w:multiLevelType w:val="hybridMultilevel"/>
    <w:tmpl w:val="053625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38A6C97"/>
    <w:multiLevelType w:val="hybridMultilevel"/>
    <w:tmpl w:val="46E2A6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F141DA"/>
    <w:multiLevelType w:val="hybridMultilevel"/>
    <w:tmpl w:val="F90CCC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3D516F7"/>
    <w:multiLevelType w:val="hybridMultilevel"/>
    <w:tmpl w:val="36EEBD12"/>
    <w:lvl w:ilvl="0" w:tplc="D36C71B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52" w:hanging="360"/>
      </w:pPr>
    </w:lvl>
    <w:lvl w:ilvl="2" w:tplc="0421001B" w:tentative="1">
      <w:start w:val="1"/>
      <w:numFmt w:val="lowerRoman"/>
      <w:lvlText w:val="%3."/>
      <w:lvlJc w:val="right"/>
      <w:pPr>
        <w:ind w:left="1872" w:hanging="180"/>
      </w:pPr>
    </w:lvl>
    <w:lvl w:ilvl="3" w:tplc="0421000F" w:tentative="1">
      <w:start w:val="1"/>
      <w:numFmt w:val="decimal"/>
      <w:lvlText w:val="%4."/>
      <w:lvlJc w:val="left"/>
      <w:pPr>
        <w:ind w:left="2592" w:hanging="360"/>
      </w:pPr>
    </w:lvl>
    <w:lvl w:ilvl="4" w:tplc="04210019" w:tentative="1">
      <w:start w:val="1"/>
      <w:numFmt w:val="lowerLetter"/>
      <w:lvlText w:val="%5."/>
      <w:lvlJc w:val="left"/>
      <w:pPr>
        <w:ind w:left="3312" w:hanging="360"/>
      </w:pPr>
    </w:lvl>
    <w:lvl w:ilvl="5" w:tplc="0421001B" w:tentative="1">
      <w:start w:val="1"/>
      <w:numFmt w:val="lowerRoman"/>
      <w:lvlText w:val="%6."/>
      <w:lvlJc w:val="right"/>
      <w:pPr>
        <w:ind w:left="4032" w:hanging="180"/>
      </w:pPr>
    </w:lvl>
    <w:lvl w:ilvl="6" w:tplc="0421000F" w:tentative="1">
      <w:start w:val="1"/>
      <w:numFmt w:val="decimal"/>
      <w:lvlText w:val="%7."/>
      <w:lvlJc w:val="left"/>
      <w:pPr>
        <w:ind w:left="4752" w:hanging="360"/>
      </w:pPr>
    </w:lvl>
    <w:lvl w:ilvl="7" w:tplc="04210019" w:tentative="1">
      <w:start w:val="1"/>
      <w:numFmt w:val="lowerLetter"/>
      <w:lvlText w:val="%8."/>
      <w:lvlJc w:val="left"/>
      <w:pPr>
        <w:ind w:left="5472" w:hanging="360"/>
      </w:pPr>
    </w:lvl>
    <w:lvl w:ilvl="8" w:tplc="0421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3" w15:restartNumberingAfterBreak="0">
    <w:nsid w:val="44EF4E9A"/>
    <w:multiLevelType w:val="hybridMultilevel"/>
    <w:tmpl w:val="7CE0FC76"/>
    <w:lvl w:ilvl="0" w:tplc="96920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42053A"/>
    <w:multiLevelType w:val="hybridMultilevel"/>
    <w:tmpl w:val="D630A916"/>
    <w:lvl w:ilvl="0" w:tplc="04090013">
      <w:start w:val="1"/>
      <w:numFmt w:val="upperRoman"/>
      <w:lvlText w:val="%1."/>
      <w:lvlJc w:val="righ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4A027245"/>
    <w:multiLevelType w:val="hybridMultilevel"/>
    <w:tmpl w:val="63CE352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993888"/>
    <w:multiLevelType w:val="hybridMultilevel"/>
    <w:tmpl w:val="E0525368"/>
    <w:lvl w:ilvl="0" w:tplc="0EB45C24">
      <w:start w:val="1"/>
      <w:numFmt w:val="bullet"/>
      <w:pStyle w:val="List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596074C5"/>
    <w:multiLevelType w:val="hybridMultilevel"/>
    <w:tmpl w:val="FA0E7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3B6FBF"/>
    <w:multiLevelType w:val="multilevel"/>
    <w:tmpl w:val="1718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D43A21"/>
    <w:multiLevelType w:val="hybridMultilevel"/>
    <w:tmpl w:val="861205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39E3D3E"/>
    <w:multiLevelType w:val="hybridMultilevel"/>
    <w:tmpl w:val="7D2C9C72"/>
    <w:lvl w:ilvl="0" w:tplc="CF5A576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52" w:hanging="360"/>
      </w:pPr>
    </w:lvl>
    <w:lvl w:ilvl="2" w:tplc="0421001B" w:tentative="1">
      <w:start w:val="1"/>
      <w:numFmt w:val="lowerRoman"/>
      <w:lvlText w:val="%3."/>
      <w:lvlJc w:val="right"/>
      <w:pPr>
        <w:ind w:left="1872" w:hanging="180"/>
      </w:pPr>
    </w:lvl>
    <w:lvl w:ilvl="3" w:tplc="0421000F" w:tentative="1">
      <w:start w:val="1"/>
      <w:numFmt w:val="decimal"/>
      <w:lvlText w:val="%4."/>
      <w:lvlJc w:val="left"/>
      <w:pPr>
        <w:ind w:left="2592" w:hanging="360"/>
      </w:pPr>
    </w:lvl>
    <w:lvl w:ilvl="4" w:tplc="04210019" w:tentative="1">
      <w:start w:val="1"/>
      <w:numFmt w:val="lowerLetter"/>
      <w:lvlText w:val="%5."/>
      <w:lvlJc w:val="left"/>
      <w:pPr>
        <w:ind w:left="3312" w:hanging="360"/>
      </w:pPr>
    </w:lvl>
    <w:lvl w:ilvl="5" w:tplc="0421001B" w:tentative="1">
      <w:start w:val="1"/>
      <w:numFmt w:val="lowerRoman"/>
      <w:lvlText w:val="%6."/>
      <w:lvlJc w:val="right"/>
      <w:pPr>
        <w:ind w:left="4032" w:hanging="180"/>
      </w:pPr>
    </w:lvl>
    <w:lvl w:ilvl="6" w:tplc="0421000F" w:tentative="1">
      <w:start w:val="1"/>
      <w:numFmt w:val="decimal"/>
      <w:lvlText w:val="%7."/>
      <w:lvlJc w:val="left"/>
      <w:pPr>
        <w:ind w:left="4752" w:hanging="360"/>
      </w:pPr>
    </w:lvl>
    <w:lvl w:ilvl="7" w:tplc="04210019" w:tentative="1">
      <w:start w:val="1"/>
      <w:numFmt w:val="lowerLetter"/>
      <w:lvlText w:val="%8."/>
      <w:lvlJc w:val="left"/>
      <w:pPr>
        <w:ind w:left="5472" w:hanging="360"/>
      </w:pPr>
    </w:lvl>
    <w:lvl w:ilvl="8" w:tplc="0421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1" w15:restartNumberingAfterBreak="0">
    <w:nsid w:val="79B574BA"/>
    <w:multiLevelType w:val="hybridMultilevel"/>
    <w:tmpl w:val="97E6C1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0"/>
  </w:num>
  <w:num w:numId="5">
    <w:abstractNumId w:val="16"/>
  </w:num>
  <w:num w:numId="6">
    <w:abstractNumId w:val="20"/>
  </w:num>
  <w:num w:numId="7">
    <w:abstractNumId w:val="18"/>
  </w:num>
  <w:num w:numId="8">
    <w:abstractNumId w:val="15"/>
  </w:num>
  <w:num w:numId="9">
    <w:abstractNumId w:val="12"/>
  </w:num>
  <w:num w:numId="10">
    <w:abstractNumId w:val="13"/>
  </w:num>
  <w:num w:numId="11">
    <w:abstractNumId w:val="3"/>
  </w:num>
  <w:num w:numId="12">
    <w:abstractNumId w:val="7"/>
  </w:num>
  <w:num w:numId="13">
    <w:abstractNumId w:val="5"/>
  </w:num>
  <w:num w:numId="14">
    <w:abstractNumId w:val="2"/>
  </w:num>
  <w:num w:numId="15">
    <w:abstractNumId w:val="4"/>
  </w:num>
  <w:num w:numId="16">
    <w:abstractNumId w:val="9"/>
  </w:num>
  <w:num w:numId="17">
    <w:abstractNumId w:val="14"/>
  </w:num>
  <w:num w:numId="18">
    <w:abstractNumId w:val="6"/>
  </w:num>
  <w:num w:numId="19">
    <w:abstractNumId w:val="21"/>
  </w:num>
  <w:num w:numId="20">
    <w:abstractNumId w:val="19"/>
  </w:num>
  <w:num w:numId="21">
    <w:abstractNumId w:val="11"/>
  </w:num>
  <w:num w:numId="22">
    <w:abstractNumId w:val="17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7E9"/>
    <w:rsid w:val="0003009C"/>
    <w:rsid w:val="0004580C"/>
    <w:rsid w:val="00063666"/>
    <w:rsid w:val="00080E85"/>
    <w:rsid w:val="00081024"/>
    <w:rsid w:val="000973FE"/>
    <w:rsid w:val="000A6816"/>
    <w:rsid w:val="000B51E4"/>
    <w:rsid w:val="000C4FED"/>
    <w:rsid w:val="000F62B6"/>
    <w:rsid w:val="00115A24"/>
    <w:rsid w:val="00134D9C"/>
    <w:rsid w:val="00147101"/>
    <w:rsid w:val="00172420"/>
    <w:rsid w:val="001922D0"/>
    <w:rsid w:val="00197879"/>
    <w:rsid w:val="001B47E9"/>
    <w:rsid w:val="001C746D"/>
    <w:rsid w:val="00200CD8"/>
    <w:rsid w:val="002604DC"/>
    <w:rsid w:val="002A688A"/>
    <w:rsid w:val="002C0E6D"/>
    <w:rsid w:val="002E321B"/>
    <w:rsid w:val="003203A1"/>
    <w:rsid w:val="003616B2"/>
    <w:rsid w:val="00380F78"/>
    <w:rsid w:val="003B5708"/>
    <w:rsid w:val="00414A72"/>
    <w:rsid w:val="004439CD"/>
    <w:rsid w:val="0044454E"/>
    <w:rsid w:val="004722BF"/>
    <w:rsid w:val="00481FA1"/>
    <w:rsid w:val="0048723A"/>
    <w:rsid w:val="00491D49"/>
    <w:rsid w:val="004A194C"/>
    <w:rsid w:val="004D289F"/>
    <w:rsid w:val="004F6467"/>
    <w:rsid w:val="00516D54"/>
    <w:rsid w:val="005469C1"/>
    <w:rsid w:val="00594F3A"/>
    <w:rsid w:val="005B5965"/>
    <w:rsid w:val="006101EF"/>
    <w:rsid w:val="0062446A"/>
    <w:rsid w:val="006271E4"/>
    <w:rsid w:val="00627399"/>
    <w:rsid w:val="006571BC"/>
    <w:rsid w:val="00675439"/>
    <w:rsid w:val="006A0DEF"/>
    <w:rsid w:val="006A51B0"/>
    <w:rsid w:val="006D3D1F"/>
    <w:rsid w:val="006D43A8"/>
    <w:rsid w:val="006F756C"/>
    <w:rsid w:val="00702EA4"/>
    <w:rsid w:val="007237DE"/>
    <w:rsid w:val="007609CC"/>
    <w:rsid w:val="00766724"/>
    <w:rsid w:val="007C2962"/>
    <w:rsid w:val="00801409"/>
    <w:rsid w:val="00841A61"/>
    <w:rsid w:val="00844E9E"/>
    <w:rsid w:val="00862A22"/>
    <w:rsid w:val="00906D9B"/>
    <w:rsid w:val="00911917"/>
    <w:rsid w:val="00912834"/>
    <w:rsid w:val="00926D1E"/>
    <w:rsid w:val="00940294"/>
    <w:rsid w:val="00944805"/>
    <w:rsid w:val="009725FC"/>
    <w:rsid w:val="009A3DE2"/>
    <w:rsid w:val="009B0C27"/>
    <w:rsid w:val="00A126E6"/>
    <w:rsid w:val="00A2601E"/>
    <w:rsid w:val="00AB27F4"/>
    <w:rsid w:val="00AB7CA1"/>
    <w:rsid w:val="00AD00CB"/>
    <w:rsid w:val="00B14DFA"/>
    <w:rsid w:val="00B162D6"/>
    <w:rsid w:val="00B41E18"/>
    <w:rsid w:val="00B561E9"/>
    <w:rsid w:val="00B61923"/>
    <w:rsid w:val="00B76C66"/>
    <w:rsid w:val="00B817A6"/>
    <w:rsid w:val="00B978C0"/>
    <w:rsid w:val="00BA3E69"/>
    <w:rsid w:val="00BB6B7A"/>
    <w:rsid w:val="00BC026D"/>
    <w:rsid w:val="00BE4505"/>
    <w:rsid w:val="00BF7463"/>
    <w:rsid w:val="00C05C6E"/>
    <w:rsid w:val="00C339E2"/>
    <w:rsid w:val="00C65220"/>
    <w:rsid w:val="00CA1331"/>
    <w:rsid w:val="00CD79AC"/>
    <w:rsid w:val="00D16CD3"/>
    <w:rsid w:val="00D24922"/>
    <w:rsid w:val="00D77355"/>
    <w:rsid w:val="00DA1360"/>
    <w:rsid w:val="00DA6D86"/>
    <w:rsid w:val="00DB346E"/>
    <w:rsid w:val="00DB7D2C"/>
    <w:rsid w:val="00DE4C3A"/>
    <w:rsid w:val="00DF1126"/>
    <w:rsid w:val="00E059C2"/>
    <w:rsid w:val="00E2650A"/>
    <w:rsid w:val="00E36DCF"/>
    <w:rsid w:val="00E57AD7"/>
    <w:rsid w:val="00E66384"/>
    <w:rsid w:val="00E87741"/>
    <w:rsid w:val="00E94B5B"/>
    <w:rsid w:val="00EC72EA"/>
    <w:rsid w:val="00ED17BD"/>
    <w:rsid w:val="00ED54B2"/>
    <w:rsid w:val="00EE358F"/>
    <w:rsid w:val="00F34CB5"/>
    <w:rsid w:val="00F447AA"/>
    <w:rsid w:val="00F76B45"/>
    <w:rsid w:val="00FA3FED"/>
    <w:rsid w:val="00FB3A07"/>
    <w:rsid w:val="00FD1905"/>
    <w:rsid w:val="00FE0815"/>
    <w:rsid w:val="00FF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FD3EC97"/>
  <w15:chartTrackingRefBased/>
  <w15:docId w15:val="{77A9F44D-BA35-4585-A507-8D218C53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top w:val="single" w:sz="4" w:space="1" w:color="DD8047" w:themeColor="accent2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DD8047" w:themeColor="accent2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80865A" w:themeColor="accent3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DD8047" w:themeColor="accent2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aps/>
      <w:color w:val="80865A" w:themeColor="accent3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ooter">
    <w:name w:val="footer"/>
    <w:basedOn w:val="Normal"/>
    <w:link w:val="FooterChar"/>
    <w:uiPriority w:val="2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pPr>
      <w:spacing w:after="1440"/>
      <w:jc w:val="right"/>
    </w:pPr>
    <w:rPr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Signature">
    <w:name w:val="Signature"/>
    <w:basedOn w:val="Normal"/>
    <w:link w:val="SignatureChar"/>
    <w:uiPriority w:val="1"/>
    <w:qFormat/>
    <w:pP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1"/>
    <w:rPr>
      <w:kern w:val="0"/>
      <w:sz w:val="16"/>
      <w:szCs w:val="16"/>
      <w14:ligatures w14:val="none"/>
    </w:rPr>
  </w:style>
  <w:style w:type="paragraph" w:customStyle="1" w:styleId="Sign-off">
    <w:name w:val="Sign-off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Rightalign">
    <w:name w:val="Right align"/>
    <w:basedOn w:val="Normal"/>
    <w:uiPriority w:val="1"/>
    <w:qFormat/>
    <w:pPr>
      <w:jc w:val="right"/>
    </w:p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paragraph" w:styleId="ListParagraph">
    <w:name w:val="List Paragraph"/>
    <w:basedOn w:val="Normal"/>
    <w:uiPriority w:val="34"/>
    <w:unhideWhenUsed/>
    <w:qFormat/>
    <w:rsid w:val="00FA3F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79AC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kern w:val="0"/>
      <w:sz w:val="24"/>
      <w:szCs w:val="24"/>
      <w:lang w:val="id-ID" w:eastAsia="id-ID"/>
      <w14:ligatures w14:val="none"/>
    </w:rPr>
  </w:style>
  <w:style w:type="character" w:styleId="Strong">
    <w:name w:val="Strong"/>
    <w:basedOn w:val="DefaultParagraphFont"/>
    <w:uiPriority w:val="22"/>
    <w:qFormat/>
    <w:rsid w:val="00CD79AC"/>
    <w:rPr>
      <w:b/>
      <w:bCs/>
    </w:rPr>
  </w:style>
  <w:style w:type="paragraph" w:customStyle="1" w:styleId="Default">
    <w:name w:val="Default"/>
    <w:rsid w:val="00912834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kern w:val="0"/>
      <w:sz w:val="24"/>
      <w:szCs w:val="24"/>
    </w:rPr>
  </w:style>
  <w:style w:type="table" w:styleId="GridTable4">
    <w:name w:val="Grid Table 4"/>
    <w:basedOn w:val="TableNormal"/>
    <w:uiPriority w:val="49"/>
    <w:rsid w:val="00AB7C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6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-SPV\AppData\Roaming\Microsoft\Templates\Tactical%20business%20marketing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D51EE47B864E9CB89CF4BD729B0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D59ED-D285-4C34-B355-A2C7B1D1DE98}"/>
      </w:docPartPr>
      <w:docPartBody>
        <w:p w:rsidR="00F348AC" w:rsidRDefault="00B94A05">
          <w:pPr>
            <w:pStyle w:val="25D51EE47B864E9CB89CF4BD729B076F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A05"/>
    <w:rsid w:val="00194315"/>
    <w:rsid w:val="002F6366"/>
    <w:rsid w:val="004E65D5"/>
    <w:rsid w:val="005479F6"/>
    <w:rsid w:val="00712D8A"/>
    <w:rsid w:val="00917AF3"/>
    <w:rsid w:val="00A467D5"/>
    <w:rsid w:val="00AC4D4C"/>
    <w:rsid w:val="00AD3934"/>
    <w:rsid w:val="00B8719D"/>
    <w:rsid w:val="00B94A05"/>
    <w:rsid w:val="00BE1F47"/>
    <w:rsid w:val="00CD65B8"/>
    <w:rsid w:val="00EB1DB1"/>
    <w:rsid w:val="00F348AC"/>
    <w:rsid w:val="00F4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paragraph" w:customStyle="1" w:styleId="0DAB8C37E2534EA4BA97EDFA2A16F767">
    <w:name w:val="0DAB8C37E2534EA4BA97EDFA2A16F767"/>
  </w:style>
  <w:style w:type="paragraph" w:customStyle="1" w:styleId="F92519D80E4F46FE8A45C7CF43120F54">
    <w:name w:val="F92519D80E4F46FE8A45C7CF43120F54"/>
  </w:style>
  <w:style w:type="paragraph" w:customStyle="1" w:styleId="1712EAEAD92543829AEBC6F1FF425BAA">
    <w:name w:val="1712EAEAD92543829AEBC6F1FF425BAA"/>
  </w:style>
  <w:style w:type="paragraph" w:customStyle="1" w:styleId="EC30AB427A61404EA9893758BAE235BA">
    <w:name w:val="EC30AB427A61404EA9893758BAE235BA"/>
  </w:style>
  <w:style w:type="paragraph" w:customStyle="1" w:styleId="288E656EB054431198F74D452F2B54FB">
    <w:name w:val="288E656EB054431198F74D452F2B54FB"/>
  </w:style>
  <w:style w:type="paragraph" w:customStyle="1" w:styleId="5405B3CED4EB48118147843E729E32C9">
    <w:name w:val="5405B3CED4EB48118147843E729E32C9"/>
  </w:style>
  <w:style w:type="paragraph" w:customStyle="1" w:styleId="A3D807400E7D4DF98D8FC56078E76497">
    <w:name w:val="A3D807400E7D4DF98D8FC56078E76497"/>
  </w:style>
  <w:style w:type="paragraph" w:customStyle="1" w:styleId="213268117642482F8D9CD7029D6BDE14">
    <w:name w:val="213268117642482F8D9CD7029D6BDE14"/>
  </w:style>
  <w:style w:type="paragraph" w:customStyle="1" w:styleId="4084AB47317643C6B710F0FFAD040F76">
    <w:name w:val="4084AB47317643C6B710F0FFAD040F76"/>
  </w:style>
  <w:style w:type="paragraph" w:customStyle="1" w:styleId="9B5CFCA095124E009A31ECA929F649AC">
    <w:name w:val="9B5CFCA095124E009A31ECA929F649AC"/>
  </w:style>
  <w:style w:type="paragraph" w:customStyle="1" w:styleId="DAE6566AC1C14333B57274E4B1C26F59">
    <w:name w:val="DAE6566AC1C14333B57274E4B1C26F59"/>
  </w:style>
  <w:style w:type="paragraph" w:customStyle="1" w:styleId="79138DFCF24843A09C5633B929578433">
    <w:name w:val="79138DFCF24843A09C5633B929578433"/>
  </w:style>
  <w:style w:type="paragraph" w:customStyle="1" w:styleId="7BBFAED95607431A8D024C4FE6C77BB9">
    <w:name w:val="7BBFAED95607431A8D024C4FE6C77BB9"/>
  </w:style>
  <w:style w:type="paragraph" w:customStyle="1" w:styleId="4688010084AF48C88D9F55798F6558B4">
    <w:name w:val="4688010084AF48C88D9F55798F6558B4"/>
  </w:style>
  <w:style w:type="paragraph" w:customStyle="1" w:styleId="EC1DBE9388BD479BAE7FF8063E9B6AFF">
    <w:name w:val="EC1DBE9388BD479BAE7FF8063E9B6AFF"/>
  </w:style>
  <w:style w:type="paragraph" w:customStyle="1" w:styleId="8173637B1473484ABDF7972A85D65608">
    <w:name w:val="8173637B1473484ABDF7972A85D65608"/>
  </w:style>
  <w:style w:type="paragraph" w:customStyle="1" w:styleId="1BE0528A716448808BBC8562B3051B87">
    <w:name w:val="1BE0528A716448808BBC8562B3051B87"/>
  </w:style>
  <w:style w:type="paragraph" w:customStyle="1" w:styleId="0435B0A8EA79405989AD2D5E4237D88C">
    <w:name w:val="0435B0A8EA79405989AD2D5E4237D88C"/>
  </w:style>
  <w:style w:type="paragraph" w:customStyle="1" w:styleId="EC0E06B3728A4B7087FE30BE9E7A7961">
    <w:name w:val="EC0E06B3728A4B7087FE30BE9E7A7961"/>
  </w:style>
  <w:style w:type="paragraph" w:customStyle="1" w:styleId="1F09C4170C7E48B3ADDAF9C55F90930C">
    <w:name w:val="1F09C4170C7E48B3ADDAF9C55F90930C"/>
  </w:style>
  <w:style w:type="paragraph" w:customStyle="1" w:styleId="92E7927B0CBB46F2924FB8FEEB7C6E66">
    <w:name w:val="92E7927B0CBB46F2924FB8FEEB7C6E66"/>
  </w:style>
  <w:style w:type="paragraph" w:customStyle="1" w:styleId="79A87D34179D48A6B0FC396EF78759B5">
    <w:name w:val="79A87D34179D48A6B0FC396EF78759B5"/>
  </w:style>
  <w:style w:type="paragraph" w:customStyle="1" w:styleId="AEFEF5DD0DB44606BAE0E948B045E577">
    <w:name w:val="AEFEF5DD0DB44606BAE0E948B045E577"/>
  </w:style>
  <w:style w:type="paragraph" w:customStyle="1" w:styleId="B8442785C31748CB985856A7D2202F22">
    <w:name w:val="B8442785C31748CB985856A7D2202F22"/>
  </w:style>
  <w:style w:type="paragraph" w:customStyle="1" w:styleId="3C998AA8E5E1409D9EA50EB391385ADD">
    <w:name w:val="3C998AA8E5E1409D9EA50EB391385ADD"/>
  </w:style>
  <w:style w:type="paragraph" w:customStyle="1" w:styleId="002F0F8F25A94AFB80F0DD660F77F8D4">
    <w:name w:val="002F0F8F25A94AFB80F0DD660F77F8D4"/>
  </w:style>
  <w:style w:type="paragraph" w:customStyle="1" w:styleId="8D2A6FEFF81B4A4994FA42688AC11B30">
    <w:name w:val="8D2A6FEFF81B4A4994FA42688AC11B30"/>
  </w:style>
  <w:style w:type="paragraph" w:customStyle="1" w:styleId="20374A0422F44784B2F75A66C957D4D5">
    <w:name w:val="20374A0422F44784B2F75A66C957D4D5"/>
  </w:style>
  <w:style w:type="paragraph" w:customStyle="1" w:styleId="25D51EE47B864E9CB89CF4BD729B076F">
    <w:name w:val="25D51EE47B864E9CB89CF4BD729B07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Desember , 2018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010829-A54E-4FD5-A983-E4FA2514A0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3D6820-DE7D-434E-BC21-78E74A72E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Tactical business marketing plan</Template>
  <TotalTime>575</TotalTime>
  <Pages>9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[SISTEM OPERASI]</vt:lpstr>
    </vt:vector>
  </TitlesOfParts>
  <Company>Universitas Muhammadiyah Malang</Company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[SISTEM OPERASI]</dc:title>
  <dc:subject>modul 3 – MANAJEMEN USER, GROUP DAN FILE</dc:subject>
  <dc:creator>LAB. TEKNIK INFORMATIKA</dc:creator>
  <cp:keywords/>
  <cp:lastModifiedBy>Yufis Azhar</cp:lastModifiedBy>
  <cp:revision>78</cp:revision>
  <dcterms:created xsi:type="dcterms:W3CDTF">2018-07-21T13:01:00Z</dcterms:created>
  <dcterms:modified xsi:type="dcterms:W3CDTF">2019-02-15T22:39:00Z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TC039920849991</vt:lpwstr>
  </property>
</Properties>
</file>